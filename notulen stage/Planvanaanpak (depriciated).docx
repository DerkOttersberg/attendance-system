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52EFF" w14:textId="4C7184A4" w:rsidR="00602FF0" w:rsidRPr="00B8768F" w:rsidRDefault="00602FF0">
      <w:pPr>
        <w:rPr>
          <w:b/>
          <w:kern w:val="28"/>
          <w:sz w:val="28"/>
          <w:lang w:val="nl-NL"/>
        </w:rPr>
      </w:pPr>
    </w:p>
    <w:p w14:paraId="2BF94B29" w14:textId="4752DED6" w:rsidR="001B191A" w:rsidRPr="00B8768F" w:rsidRDefault="001B191A" w:rsidP="001D1FE6">
      <w:pPr>
        <w:pStyle w:val="Heading1"/>
        <w:numPr>
          <w:ilvl w:val="0"/>
          <w:numId w:val="0"/>
        </w:numPr>
        <w:rPr>
          <w:rFonts w:cs="Poppins"/>
        </w:rPr>
      </w:pPr>
      <w:bookmarkStart w:id="0" w:name="_Bijlage_2:_Plan"/>
      <w:bookmarkEnd w:id="0"/>
    </w:p>
    <w:p w14:paraId="15C52FE0" w14:textId="77777777" w:rsidR="001B191A" w:rsidRPr="00B8768F" w:rsidRDefault="001B191A" w:rsidP="001B191A">
      <w:pPr>
        <w:rPr>
          <w:lang w:val="nl-NL"/>
        </w:rPr>
      </w:pPr>
    </w:p>
    <w:p w14:paraId="48CA5EE5" w14:textId="77777777" w:rsidR="001B191A" w:rsidRPr="00B8768F" w:rsidRDefault="001B191A" w:rsidP="001B191A">
      <w:pPr>
        <w:rPr>
          <w:lang w:val="nl-NL"/>
        </w:rPr>
      </w:pPr>
    </w:p>
    <w:p w14:paraId="16A74BB7" w14:textId="77777777" w:rsidR="001B191A" w:rsidRPr="00B8768F" w:rsidRDefault="001B191A" w:rsidP="001B191A">
      <w:pPr>
        <w:rPr>
          <w:lang w:val="nl-NL"/>
        </w:rPr>
      </w:pPr>
    </w:p>
    <w:p w14:paraId="2B105AC3" w14:textId="77777777" w:rsidR="001B191A" w:rsidRPr="00B8768F" w:rsidRDefault="001B191A" w:rsidP="001B191A">
      <w:pPr>
        <w:rPr>
          <w:lang w:val="nl-NL"/>
        </w:rPr>
      </w:pPr>
    </w:p>
    <w:p w14:paraId="2D76B5EB" w14:textId="77777777" w:rsidR="001B191A" w:rsidRPr="00B8768F" w:rsidRDefault="001B191A" w:rsidP="001B191A">
      <w:pPr>
        <w:rPr>
          <w:lang w:val="nl-NL"/>
        </w:rPr>
      </w:pPr>
    </w:p>
    <w:p w14:paraId="3E2DD25C" w14:textId="77777777" w:rsidR="001B191A" w:rsidRPr="00B8768F" w:rsidRDefault="001B191A" w:rsidP="001B191A">
      <w:pPr>
        <w:jc w:val="center"/>
        <w:rPr>
          <w:rFonts w:eastAsia="Arial"/>
          <w:b/>
          <w:bCs/>
          <w:sz w:val="28"/>
          <w:szCs w:val="28"/>
          <w:lang w:eastAsia="en-US"/>
        </w:rPr>
      </w:pPr>
    </w:p>
    <w:p w14:paraId="7EEBF307" w14:textId="77777777" w:rsidR="001B191A" w:rsidRPr="00B8768F" w:rsidRDefault="001B191A" w:rsidP="001B191A">
      <w:pPr>
        <w:jc w:val="center"/>
        <w:rPr>
          <w:rFonts w:eastAsia="Arial"/>
          <w:b/>
          <w:bCs/>
          <w:sz w:val="28"/>
          <w:szCs w:val="28"/>
          <w:lang w:eastAsia="en-US"/>
        </w:rPr>
      </w:pPr>
      <w:r w:rsidRPr="00B8768F">
        <w:rPr>
          <w:rFonts w:eastAsia="Arial"/>
          <w:b/>
          <w:bCs/>
          <w:sz w:val="28"/>
          <w:szCs w:val="28"/>
          <w:lang w:eastAsia="en-US"/>
        </w:rPr>
        <w:t>Technische Informatica</w:t>
      </w:r>
    </w:p>
    <w:p w14:paraId="3CD74B0E" w14:textId="77777777" w:rsidR="001B191A" w:rsidRPr="00B8768F" w:rsidRDefault="001B191A" w:rsidP="001B191A">
      <w:pPr>
        <w:jc w:val="center"/>
        <w:outlineLvl w:val="0"/>
        <w:rPr>
          <w:b/>
          <w:sz w:val="28"/>
          <w:lang w:val="nl-NL"/>
        </w:rPr>
      </w:pPr>
    </w:p>
    <w:p w14:paraId="2A672723" w14:textId="77777777" w:rsidR="001B191A" w:rsidRPr="00B8768F" w:rsidRDefault="001B191A" w:rsidP="001B191A">
      <w:pPr>
        <w:rPr>
          <w:lang w:val="nl-NL"/>
        </w:rPr>
      </w:pPr>
    </w:p>
    <w:p w14:paraId="52553564" w14:textId="77777777" w:rsidR="001B191A" w:rsidRPr="00B8768F" w:rsidRDefault="001B191A" w:rsidP="001B191A">
      <w:pPr>
        <w:rPr>
          <w:lang w:val="nl-NL"/>
        </w:rPr>
      </w:pPr>
    </w:p>
    <w:p w14:paraId="29EE28B4" w14:textId="77777777" w:rsidR="001B191A" w:rsidRPr="00B8768F" w:rsidRDefault="001B191A" w:rsidP="001B191A">
      <w:pPr>
        <w:rPr>
          <w:sz w:val="40"/>
          <w:lang w:val="nl-NL"/>
        </w:rPr>
      </w:pPr>
    </w:p>
    <w:p w14:paraId="309C4008" w14:textId="77777777" w:rsidR="001B191A" w:rsidRPr="00B8768F" w:rsidRDefault="001B191A" w:rsidP="001B191A">
      <w:pPr>
        <w:rPr>
          <w:sz w:val="40"/>
          <w:lang w:val="nl-NL"/>
        </w:rPr>
      </w:pPr>
    </w:p>
    <w:p w14:paraId="7551470C" w14:textId="77777777" w:rsidR="001B191A" w:rsidRPr="00B8768F" w:rsidRDefault="001B191A" w:rsidP="001B191A">
      <w:pPr>
        <w:jc w:val="center"/>
        <w:rPr>
          <w:b/>
          <w:sz w:val="96"/>
          <w:szCs w:val="96"/>
          <w:lang w:val="nl-NL"/>
        </w:rPr>
      </w:pPr>
      <w:r w:rsidRPr="00B8768F">
        <w:rPr>
          <w:b/>
          <w:sz w:val="96"/>
          <w:szCs w:val="96"/>
          <w:lang w:val="nl-NL"/>
        </w:rPr>
        <w:t>Plan van Aanpak</w:t>
      </w:r>
    </w:p>
    <w:p w14:paraId="4A1F96E3" w14:textId="77777777" w:rsidR="001B191A" w:rsidRPr="00B8768F" w:rsidRDefault="001B191A" w:rsidP="001B191A">
      <w:pPr>
        <w:jc w:val="center"/>
        <w:rPr>
          <w:sz w:val="96"/>
          <w:szCs w:val="96"/>
        </w:rPr>
      </w:pPr>
      <w:r w:rsidRPr="00B8768F">
        <w:rPr>
          <w:b/>
          <w:sz w:val="96"/>
          <w:szCs w:val="96"/>
        </w:rPr>
        <w:t>Stage</w:t>
      </w:r>
    </w:p>
    <w:p w14:paraId="5F83E3A9" w14:textId="77777777" w:rsidR="001B191A" w:rsidRPr="00B8768F" w:rsidRDefault="001B191A" w:rsidP="001B191A">
      <w:pPr>
        <w:jc w:val="center"/>
        <w:rPr>
          <w:b/>
          <w:lang w:val="fr-FR"/>
        </w:rPr>
      </w:pPr>
    </w:p>
    <w:p w14:paraId="61C1B35E" w14:textId="77777777" w:rsidR="001B191A" w:rsidRPr="00B8768F" w:rsidRDefault="001B191A" w:rsidP="001B191A"/>
    <w:p w14:paraId="5F0B0958" w14:textId="77777777" w:rsidR="001B191A" w:rsidRPr="00B8768F" w:rsidRDefault="001B191A" w:rsidP="001B191A"/>
    <w:p w14:paraId="457259E6" w14:textId="77777777" w:rsidR="001B191A" w:rsidRPr="00B8768F" w:rsidRDefault="001B191A" w:rsidP="001B191A"/>
    <w:p w14:paraId="4EEF99BB" w14:textId="77777777" w:rsidR="001B191A" w:rsidRPr="007175CE" w:rsidRDefault="001B191A" w:rsidP="001B191A"/>
    <w:p w14:paraId="58E97838" w14:textId="77777777" w:rsidR="001B191A" w:rsidRPr="007175CE" w:rsidRDefault="001B191A" w:rsidP="001B191A"/>
    <w:p w14:paraId="46327E01" w14:textId="77777777" w:rsidR="001B191A" w:rsidRPr="007175CE" w:rsidRDefault="001B191A" w:rsidP="001B191A"/>
    <w:p w14:paraId="1A18D6B0" w14:textId="77777777" w:rsidR="001B191A" w:rsidRPr="007175CE" w:rsidRDefault="001B191A" w:rsidP="001B191A"/>
    <w:tbl>
      <w:tblPr>
        <w:tblStyle w:val="TableGrid"/>
        <w:tblpPr w:leftFromText="142" w:rightFromText="142" w:vertAnchor="page" w:horzAnchor="margin" w:tblpY="124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1B191A" w:rsidRPr="007175CE" w14:paraId="59062054" w14:textId="77777777" w:rsidTr="004708BF">
        <w:trPr>
          <w:trHeight w:val="397"/>
        </w:trPr>
        <w:tc>
          <w:tcPr>
            <w:tcW w:w="1980" w:type="dxa"/>
          </w:tcPr>
          <w:p w14:paraId="45F0EE1C" w14:textId="7D5F576C" w:rsidR="001B191A" w:rsidRPr="007175CE" w:rsidRDefault="001A7552" w:rsidP="00ED0A19">
            <w:pPr>
              <w:spacing w:before="80"/>
            </w:pPr>
            <w:r>
              <w:t>Student</w:t>
            </w:r>
          </w:p>
        </w:tc>
        <w:tc>
          <w:tcPr>
            <w:tcW w:w="283" w:type="dxa"/>
          </w:tcPr>
          <w:p w14:paraId="46EB8FA6" w14:textId="77777777" w:rsidR="001B191A" w:rsidRPr="007175CE" w:rsidRDefault="001B191A" w:rsidP="00ED0A19">
            <w:pPr>
              <w:spacing w:before="80"/>
            </w:pPr>
            <w:r w:rsidRPr="007175CE">
              <w:t>:</w:t>
            </w:r>
          </w:p>
        </w:tc>
        <w:tc>
          <w:tcPr>
            <w:tcW w:w="6753" w:type="dxa"/>
          </w:tcPr>
          <w:p w14:paraId="55F2A739" w14:textId="25C6A11E" w:rsidR="001B191A" w:rsidRPr="007175CE" w:rsidRDefault="00C54E85" w:rsidP="00C54E85">
            <w:r>
              <w:t xml:space="preserve">Derk Ottersberg ( 1076265 ) </w:t>
            </w:r>
          </w:p>
        </w:tc>
      </w:tr>
      <w:tr w:rsidR="001B191A" w:rsidRPr="007175CE" w14:paraId="62C4C6A6" w14:textId="77777777" w:rsidTr="004708BF">
        <w:trPr>
          <w:trHeight w:val="521"/>
        </w:trPr>
        <w:tc>
          <w:tcPr>
            <w:tcW w:w="1980" w:type="dxa"/>
          </w:tcPr>
          <w:p w14:paraId="5B132290" w14:textId="77777777" w:rsidR="001B191A" w:rsidRPr="007175CE" w:rsidRDefault="001B191A" w:rsidP="00ED0A19">
            <w:pPr>
              <w:spacing w:before="80"/>
            </w:pPr>
            <w:r w:rsidRPr="007175CE">
              <w:t>Bedrijf</w:t>
            </w:r>
          </w:p>
        </w:tc>
        <w:tc>
          <w:tcPr>
            <w:tcW w:w="283" w:type="dxa"/>
          </w:tcPr>
          <w:p w14:paraId="0821C54F" w14:textId="77777777" w:rsidR="001B191A" w:rsidRPr="007175CE" w:rsidRDefault="001B191A" w:rsidP="00ED0A19">
            <w:pPr>
              <w:spacing w:before="80"/>
            </w:pPr>
            <w:r w:rsidRPr="007175CE">
              <w:t>:</w:t>
            </w:r>
          </w:p>
        </w:tc>
        <w:tc>
          <w:tcPr>
            <w:tcW w:w="6753" w:type="dxa"/>
          </w:tcPr>
          <w:p w14:paraId="129B16C2" w14:textId="4A1C3AD2" w:rsidR="001B191A" w:rsidRPr="007175CE" w:rsidRDefault="00C54E85" w:rsidP="00ED0A19">
            <w:pPr>
              <w:pStyle w:val="Aanwijzing"/>
              <w:spacing w:before="80"/>
              <w:jc w:val="left"/>
              <w:rPr>
                <w:rFonts w:ascii="Poppins" w:hAnsi="Poppins" w:cs="Poppins"/>
                <w:sz w:val="18"/>
                <w:szCs w:val="18"/>
              </w:rPr>
            </w:pPr>
            <w:r>
              <w:rPr>
                <w:rFonts w:ascii="Poppins" w:hAnsi="Poppins" w:cs="Poppins"/>
                <w:sz w:val="18"/>
                <w:szCs w:val="18"/>
              </w:rPr>
              <w:t>Bits en Bytes</w:t>
            </w:r>
          </w:p>
        </w:tc>
      </w:tr>
      <w:tr w:rsidR="001A7552" w:rsidRPr="007175CE" w14:paraId="47F39AA0" w14:textId="77777777" w:rsidTr="004708BF">
        <w:trPr>
          <w:trHeight w:val="397"/>
        </w:trPr>
        <w:tc>
          <w:tcPr>
            <w:tcW w:w="1980" w:type="dxa"/>
          </w:tcPr>
          <w:p w14:paraId="36A395FF" w14:textId="6839CBD0" w:rsidR="001A7552" w:rsidRPr="007175CE" w:rsidRDefault="004708BF" w:rsidP="001A7552">
            <w:pPr>
              <w:spacing w:before="80"/>
            </w:pPr>
            <w:r>
              <w:t>1</w:t>
            </w:r>
            <w:r w:rsidRPr="00171A5D">
              <w:rPr>
                <w:vertAlign w:val="superscript"/>
              </w:rPr>
              <w:t>e</w:t>
            </w:r>
            <w:r>
              <w:t xml:space="preserve"> of 2</w:t>
            </w:r>
            <w:r w:rsidRPr="00171A5D">
              <w:rPr>
                <w:vertAlign w:val="superscript"/>
              </w:rPr>
              <w:t>e</w:t>
            </w:r>
            <w:r>
              <w:t xml:space="preserve"> gelegenheid</w:t>
            </w:r>
          </w:p>
        </w:tc>
        <w:tc>
          <w:tcPr>
            <w:tcW w:w="283" w:type="dxa"/>
          </w:tcPr>
          <w:p w14:paraId="3CBE21BE" w14:textId="77777777" w:rsidR="001A7552" w:rsidRPr="007175CE" w:rsidRDefault="001A7552" w:rsidP="001A7552">
            <w:pPr>
              <w:spacing w:before="80"/>
            </w:pPr>
            <w:r w:rsidRPr="007175CE">
              <w:t>:</w:t>
            </w:r>
          </w:p>
        </w:tc>
        <w:tc>
          <w:tcPr>
            <w:tcW w:w="6753" w:type="dxa"/>
          </w:tcPr>
          <w:p w14:paraId="65214226" w14:textId="5A30C4B9" w:rsidR="001A7552" w:rsidRPr="007175CE" w:rsidRDefault="00C54E85" w:rsidP="001A7552">
            <w:pPr>
              <w:pStyle w:val="Aanwijzing"/>
              <w:spacing w:before="80"/>
              <w:jc w:val="left"/>
              <w:rPr>
                <w:rFonts w:ascii="Poppins" w:hAnsi="Poppins" w:cs="Poppins"/>
                <w:sz w:val="18"/>
                <w:szCs w:val="18"/>
              </w:rPr>
            </w:pPr>
            <w:r>
              <w:rPr>
                <w:rFonts w:ascii="Poppins" w:hAnsi="Poppins" w:cs="Poppins"/>
                <w:sz w:val="18"/>
                <w:szCs w:val="18"/>
              </w:rPr>
              <w:t>2e</w:t>
            </w:r>
          </w:p>
        </w:tc>
      </w:tr>
      <w:tr w:rsidR="001A7552" w:rsidRPr="007175CE" w14:paraId="34EDBE30" w14:textId="77777777" w:rsidTr="004708BF">
        <w:trPr>
          <w:trHeight w:val="397"/>
        </w:trPr>
        <w:tc>
          <w:tcPr>
            <w:tcW w:w="1980" w:type="dxa"/>
          </w:tcPr>
          <w:p w14:paraId="3205B4A8" w14:textId="189F307B" w:rsidR="001A7552" w:rsidRPr="007175CE" w:rsidRDefault="001A7552" w:rsidP="001A7552">
            <w:pPr>
              <w:spacing w:before="80"/>
            </w:pPr>
            <w:r w:rsidRPr="007175CE">
              <w:t>Datum</w:t>
            </w:r>
          </w:p>
        </w:tc>
        <w:tc>
          <w:tcPr>
            <w:tcW w:w="283" w:type="dxa"/>
          </w:tcPr>
          <w:p w14:paraId="1FF06F85" w14:textId="77777777" w:rsidR="001A7552" w:rsidRPr="007175CE" w:rsidRDefault="001A7552" w:rsidP="001A7552">
            <w:pPr>
              <w:spacing w:before="80"/>
            </w:pPr>
            <w:r w:rsidRPr="007175CE">
              <w:t>:</w:t>
            </w:r>
          </w:p>
        </w:tc>
        <w:tc>
          <w:tcPr>
            <w:tcW w:w="6753" w:type="dxa"/>
          </w:tcPr>
          <w:p w14:paraId="65F2F6AA" w14:textId="198528A6" w:rsidR="001A7552" w:rsidRPr="007175CE" w:rsidRDefault="00C54E85" w:rsidP="001A7552">
            <w:pPr>
              <w:pStyle w:val="Aanwijzing"/>
              <w:spacing w:before="80"/>
              <w:jc w:val="left"/>
              <w:rPr>
                <w:rFonts w:ascii="Poppins" w:hAnsi="Poppins" w:cs="Poppins"/>
                <w:sz w:val="18"/>
                <w:szCs w:val="18"/>
              </w:rPr>
            </w:pPr>
            <w:r>
              <w:rPr>
                <w:rFonts w:ascii="Poppins" w:hAnsi="Poppins" w:cs="Poppins"/>
                <w:sz w:val="18"/>
                <w:szCs w:val="18"/>
              </w:rPr>
              <w:t>25-08-2025</w:t>
            </w:r>
          </w:p>
        </w:tc>
      </w:tr>
    </w:tbl>
    <w:p w14:paraId="1DB0653E" w14:textId="77777777" w:rsidR="007175CE" w:rsidRDefault="007175CE" w:rsidP="001B191A">
      <w:pPr>
        <w:rPr>
          <w:b/>
          <w:kern w:val="28"/>
          <w:sz w:val="28"/>
        </w:rPr>
      </w:pPr>
    </w:p>
    <w:p w14:paraId="22D7B520" w14:textId="77777777" w:rsidR="001B191A" w:rsidRPr="00B8768F" w:rsidRDefault="001B191A" w:rsidP="001B191A">
      <w:pPr>
        <w:rPr>
          <w:lang w:val="nl-NL"/>
        </w:rPr>
      </w:pPr>
    </w:p>
    <w:p w14:paraId="373343D5" w14:textId="787974BD" w:rsidR="007105C8" w:rsidRDefault="007105C8" w:rsidP="007175CE">
      <w:pPr>
        <w:pStyle w:val="Heading2"/>
        <w:numPr>
          <w:ilvl w:val="0"/>
          <w:numId w:val="0"/>
        </w:numPr>
        <w:rPr>
          <w:rFonts w:cs="Poppins"/>
          <w:b w:val="0"/>
          <w:color w:val="000000" w:themeColor="text1"/>
          <w:sz w:val="20"/>
        </w:rPr>
      </w:pPr>
      <w:r w:rsidRPr="007175CE">
        <w:rPr>
          <w:rFonts w:cs="Poppins"/>
          <w:sz w:val="20"/>
        </w:rPr>
        <w:lastRenderedPageBreak/>
        <w:t>H</w:t>
      </w:r>
      <w:r w:rsidRPr="007175CE">
        <w:rPr>
          <w:rFonts w:cs="Poppins"/>
          <w:color w:val="000000" w:themeColor="text1"/>
          <w:sz w:val="20"/>
        </w:rPr>
        <w:t>et stagebedrijf</w:t>
      </w:r>
    </w:p>
    <w:p w14:paraId="0F982388" w14:textId="2DDE5B9A" w:rsidR="00D443CC" w:rsidRDefault="00D443CC" w:rsidP="00D443CC">
      <w:r w:rsidRPr="00D225CB">
        <w:t xml:space="preserve">Bits &amp; Bytes is een innovatieve ICT-werkplek die zich inzet voor het begeleiden van mensen met een afstand tot de arbeidsmarkt richting werk en persoonlijke ontwikkeling binnen ICT. Het bedrijf werkt met ervaren professionals die de deelnemers coachen en begeleiden bij het leren van diverse ICT-vaardigheden. Binnen het bedrijf werken meerdere disciplines samen: </w:t>
      </w:r>
    </w:p>
    <w:p w14:paraId="760E73B4" w14:textId="77777777" w:rsidR="00C26AA3" w:rsidRPr="00C26AA3" w:rsidRDefault="00C26AA3" w:rsidP="00C26AA3">
      <w:pPr>
        <w:rPr>
          <w:lang/>
        </w:rPr>
      </w:pPr>
      <w:r w:rsidRPr="00C26AA3">
        <w:rPr>
          <w:lang/>
        </w:rPr>
        <w:t>Organisatiestructuur</w:t>
      </w:r>
    </w:p>
    <w:p w14:paraId="0F8E082D" w14:textId="77777777" w:rsidR="00C26AA3" w:rsidRPr="00C26AA3" w:rsidRDefault="00C26AA3" w:rsidP="00C26AA3">
      <w:pPr>
        <w:numPr>
          <w:ilvl w:val="0"/>
          <w:numId w:val="34"/>
        </w:numPr>
        <w:rPr>
          <w:lang/>
        </w:rPr>
      </w:pPr>
      <w:r w:rsidRPr="00C26AA3">
        <w:rPr>
          <w:lang/>
        </w:rPr>
        <w:t>Bestuur: Thijs en Marc</w:t>
      </w:r>
    </w:p>
    <w:p w14:paraId="56DC56C0" w14:textId="77777777" w:rsidR="00C26AA3" w:rsidRPr="00C26AA3" w:rsidRDefault="00C26AA3" w:rsidP="00C26AA3">
      <w:pPr>
        <w:numPr>
          <w:ilvl w:val="0"/>
          <w:numId w:val="34"/>
        </w:numPr>
        <w:rPr>
          <w:lang/>
        </w:rPr>
      </w:pPr>
      <w:r w:rsidRPr="00C26AA3">
        <w:rPr>
          <w:lang/>
        </w:rPr>
        <w:t xml:space="preserve">ICT-team: Remon, </w:t>
      </w:r>
      <w:r w:rsidRPr="00FF10D3">
        <w:rPr>
          <w:highlight w:val="yellow"/>
          <w:lang/>
        </w:rPr>
        <w:t>Derk</w:t>
      </w:r>
      <w:r w:rsidRPr="00C26AA3">
        <w:rPr>
          <w:lang/>
        </w:rPr>
        <w:t>, Kenny</w:t>
      </w:r>
    </w:p>
    <w:p w14:paraId="5DF8EAA0" w14:textId="6B7B5185" w:rsidR="00C26AA3" w:rsidRPr="00C26AA3" w:rsidRDefault="00C26AA3" w:rsidP="00C26AA3">
      <w:pPr>
        <w:numPr>
          <w:ilvl w:val="0"/>
          <w:numId w:val="34"/>
        </w:numPr>
        <w:rPr>
          <w:lang/>
        </w:rPr>
      </w:pPr>
      <w:r w:rsidRPr="00C26AA3">
        <w:rPr>
          <w:lang/>
        </w:rPr>
        <w:t>Administratie: Jens, Anne</w:t>
      </w:r>
    </w:p>
    <w:p w14:paraId="314DE507" w14:textId="77777777" w:rsidR="00C26AA3" w:rsidRPr="00C26AA3" w:rsidRDefault="00C26AA3" w:rsidP="00C26AA3">
      <w:pPr>
        <w:numPr>
          <w:ilvl w:val="0"/>
          <w:numId w:val="34"/>
        </w:numPr>
        <w:rPr>
          <w:lang/>
        </w:rPr>
      </w:pPr>
      <w:r w:rsidRPr="00C26AA3">
        <w:rPr>
          <w:lang/>
        </w:rPr>
        <w:t>Zorg: Antonina</w:t>
      </w:r>
    </w:p>
    <w:p w14:paraId="5B0E4083" w14:textId="63C35857" w:rsidR="00C26AA3" w:rsidRPr="00C26AA3" w:rsidRDefault="00C26AA3" w:rsidP="00D443CC">
      <w:pPr>
        <w:numPr>
          <w:ilvl w:val="0"/>
          <w:numId w:val="34"/>
        </w:numPr>
        <w:rPr>
          <w:lang/>
        </w:rPr>
      </w:pPr>
      <w:r w:rsidRPr="00C26AA3">
        <w:rPr>
          <w:lang/>
        </w:rPr>
        <w:t>3D printen en modelleren: Diana</w:t>
      </w:r>
    </w:p>
    <w:p w14:paraId="489ECFD6" w14:textId="69343282" w:rsidR="00D443CC" w:rsidRPr="00D443CC" w:rsidRDefault="00D443CC" w:rsidP="00D443CC">
      <w:r w:rsidRPr="00D225CB">
        <w:t>Remon is het technische hart van Bits &amp; Bytes. Hij stuurt het ICT-team aan, begeleidt deelnemers en houdt toezicht op de dagelijkse gang van zaken. Dankzij zijn kennis, ervaring en praktische aanpak creëert hij een gestructureerde en leerzame omgeving.  Tijdens mijn stage zal hij tevens optreden als mijn stagebegeleider.</w:t>
      </w:r>
    </w:p>
    <w:p w14:paraId="7B406836" w14:textId="354643F4" w:rsidR="001B191A" w:rsidRDefault="001B191A" w:rsidP="007175CE">
      <w:pPr>
        <w:pStyle w:val="Heading1"/>
        <w:numPr>
          <w:ilvl w:val="0"/>
          <w:numId w:val="0"/>
        </w:numPr>
        <w:rPr>
          <w:rFonts w:cs="Poppins"/>
          <w:b w:val="0"/>
          <w:color w:val="000000" w:themeColor="text1"/>
          <w:sz w:val="18"/>
          <w:szCs w:val="18"/>
          <w:lang w:val="nl-NL"/>
        </w:rPr>
      </w:pPr>
      <w:r w:rsidRPr="007175CE">
        <w:rPr>
          <w:rFonts w:cs="Poppins"/>
          <w:color w:val="000000" w:themeColor="text1"/>
          <w:sz w:val="20"/>
        </w:rPr>
        <w:t>Context</w:t>
      </w:r>
    </w:p>
    <w:p w14:paraId="51023977" w14:textId="77777777" w:rsidR="00D443CC" w:rsidRDefault="00D443CC" w:rsidP="00D443CC">
      <w:r w:rsidRPr="00D225CB">
        <w:t>De organisatie begeleidt deze deelnemers intensief bij het ontdekken van hun talenten en het ontwikkelen van vaardigheden, en werkt hierbij toe naar het behalen van persoonlijke leerdoelen. Deelnemers krijgen hierbij de mogelijkheid om kennis en ervaring op te doen in uiteenlopende ICT-disciplines, waaronder desktop development, webdevelopment, game- en appdevelopment, databasebeheer en systeemontwikkeling.</w:t>
      </w:r>
    </w:p>
    <w:p w14:paraId="00AC0949" w14:textId="77777777" w:rsidR="00C26AA3" w:rsidRPr="00D225CB" w:rsidRDefault="00C26AA3" w:rsidP="00D443CC"/>
    <w:p w14:paraId="38ACA329" w14:textId="4B829E36" w:rsidR="001F207F" w:rsidRDefault="00D443CC" w:rsidP="00D443CC">
      <w:r w:rsidRPr="00D225CB">
        <w:t xml:space="preserve">De organisatie werkt met een breed scala aan programmeertalen, zoals C++, C, C#, Java, Python, Lua, HTML &amp; CSS, JavaScript, TypeScript en PHP, en moderne frameworks zoals React, Angular, Vue, Nuxt, Express en Node.js. </w:t>
      </w:r>
    </w:p>
    <w:p w14:paraId="52336FA7" w14:textId="3584B98D" w:rsidR="001F207F" w:rsidRDefault="001F207F" w:rsidP="00D443CC">
      <w:r w:rsidRPr="0011689B">
        <w:rPr>
          <w:noProof/>
        </w:rPr>
        <w:drawing>
          <wp:inline distT="0" distB="0" distL="0" distR="0" wp14:anchorId="3FCF1995" wp14:editId="12A1C13F">
            <wp:extent cx="3626103" cy="2918765"/>
            <wp:effectExtent l="0" t="0" r="0" b="0"/>
            <wp:docPr id="167032090" name="Picture 2" descr="A diagram of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2090" name="Picture 2" descr="A diagram of software&#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l="11235" t="10717" r="11410" b="5059"/>
                    <a:stretch/>
                  </pic:blipFill>
                  <pic:spPr bwMode="auto">
                    <a:xfrm>
                      <a:off x="0" y="0"/>
                      <a:ext cx="3643331" cy="2932632"/>
                    </a:xfrm>
                    <a:prstGeom prst="rect">
                      <a:avLst/>
                    </a:prstGeom>
                    <a:noFill/>
                    <a:ln>
                      <a:noFill/>
                    </a:ln>
                    <a:extLst>
                      <a:ext uri="{53640926-AAD7-44D8-BBD7-CCE9431645EC}">
                        <a14:shadowObscured xmlns:a14="http://schemas.microsoft.com/office/drawing/2010/main"/>
                      </a:ext>
                    </a:extLst>
                  </pic:spPr>
                </pic:pic>
              </a:graphicData>
            </a:graphic>
          </wp:inline>
        </w:drawing>
      </w:r>
    </w:p>
    <w:p w14:paraId="5D637D18" w14:textId="51FC2C11" w:rsidR="00D443CC" w:rsidRDefault="00D443CC" w:rsidP="00D443CC">
      <w:r w:rsidRPr="00D225CB">
        <w:t>Technisch gezien draait de infrastructuur op een centrale server met tools als TrueNAS en Proxmox, waardoor tientallen clientcomputers verbonden zijn met de server. De deelnemers kunnen hierdoor via deze virtuele omgevingen inloggen op hun eigen werkomgeving en zo gemakkelijk bij hun bestanden en projecten.</w:t>
      </w:r>
    </w:p>
    <w:p w14:paraId="7E3CC7B0" w14:textId="289435FA" w:rsidR="00D443CC" w:rsidRDefault="00D443CC" w:rsidP="00D443CC">
      <w:pPr>
        <w:rPr>
          <w:lang w:val="nl-NL"/>
        </w:rPr>
      </w:pPr>
    </w:p>
    <w:p w14:paraId="113BBC0A" w14:textId="2C2CD857" w:rsidR="00600362" w:rsidRDefault="00D443CC" w:rsidP="00D443CC">
      <w:r w:rsidRPr="00D225CB">
        <w:lastRenderedPageBreak/>
        <w:t>Naast programmeren richt Bits &amp; Bytes zich ook op creatieve en technische verdieping zoals 3D-modellering, animatie, 3D-printing, virtual machines en serverbeheer. Hierdoor is de organisatie breed georiënteerd en biedt het een omgeving waar technische kennis breed wordt toegepast. Mijn ervaring binnen Bits &amp; Bytes, waar ik inmiddels bijna een jaar werk, stelt mij in staat om de organisatie en werkwijze goed te kennen. Dit zorgt ervoor dat ik tijdens mijn stage direct effectief kan bijdragen en verantwoordelijkheid kan nemen.</w:t>
      </w:r>
    </w:p>
    <w:p w14:paraId="47239CA5" w14:textId="77777777" w:rsidR="001F207F" w:rsidRDefault="001F207F" w:rsidP="00D443CC"/>
    <w:p w14:paraId="178D8D42" w14:textId="084AF3DB" w:rsidR="001F207F" w:rsidRPr="001F207F" w:rsidRDefault="001F207F" w:rsidP="00D443CC">
      <w:pPr>
        <w:rPr>
          <w:b/>
          <w:bCs/>
        </w:rPr>
      </w:pPr>
      <w:r w:rsidRPr="001F207F">
        <w:rPr>
          <w:b/>
          <w:bCs/>
        </w:rPr>
        <w:t>Huidige Situatie</w:t>
      </w:r>
    </w:p>
    <w:p w14:paraId="47047A3A" w14:textId="77777777" w:rsidR="00600362" w:rsidRDefault="00D443CC" w:rsidP="00D443CC">
      <w:r w:rsidRPr="00FF10D3">
        <w:rPr>
          <w:highlight w:val="yellow"/>
        </w:rPr>
        <w:t>Door de groeiende interesse en het succes van de huidige aanpak is de capaciteit van Bits &amp; Bytes momenteel bijna volledig benut.</w:t>
      </w:r>
      <w:r w:rsidRPr="00D225CB">
        <w:t xml:space="preserve"> Er is echter een tweede, ongebruikt deel van het gebouw beschikbaar dat ingericht kan worden om meer deelnemers te ontvangen. </w:t>
      </w:r>
    </w:p>
    <w:p w14:paraId="3BB5A113" w14:textId="77777777" w:rsidR="00600362" w:rsidRDefault="00600362" w:rsidP="00D443CC"/>
    <w:p w14:paraId="5C991F81" w14:textId="39E5A420" w:rsidR="00600362" w:rsidRDefault="00D443CC" w:rsidP="00D443CC">
      <w:r w:rsidRPr="00D225CB">
        <w:t xml:space="preserve">Tegelijkertijd is er binnen de doelgroep een diversiteit in werkbehoeften: sommige deelnemers functioneren het beste in een zelfstandige omgeving, terwijl anderen juist behoefte hebben aan samenwerking en overleg. </w:t>
      </w:r>
      <w:r w:rsidR="00EB3674">
        <w:t>De deelnemers zijn in verschillende onderdelen gespecializeerd, er is een toenemende vraag aan hardware begleiding</w:t>
      </w:r>
      <w:r w:rsidR="001F207F">
        <w:t xml:space="preserve"> (</w:t>
      </w:r>
      <w:r w:rsidR="00EB3674">
        <w:t xml:space="preserve"> microcontrollers, solderen, printplaten). Dit past bij de brede technische verdieping die het bedrijf nastreeft.</w:t>
      </w:r>
    </w:p>
    <w:p w14:paraId="209D3779" w14:textId="77777777" w:rsidR="00600362" w:rsidRDefault="00600362" w:rsidP="00D443CC"/>
    <w:p w14:paraId="51B5BC07" w14:textId="77777777" w:rsidR="00EB3674" w:rsidRDefault="00D443CC" w:rsidP="00D443CC">
      <w:r w:rsidRPr="00D225CB">
        <w:t xml:space="preserve">Om hierop in te spelen wordt het team </w:t>
      </w:r>
      <w:r w:rsidR="00EB3674">
        <w:t>uitgebreid, zo kunnen de ICT’ers de beste aandacht geven aan wat elke groep deelnemers nodig heeft.</w:t>
      </w:r>
      <w:r w:rsidRPr="00D225CB">
        <w:t xml:space="preserve"> Tijdens mijn stage zal ik </w:t>
      </w:r>
      <w:r w:rsidR="00EB3674">
        <w:t>voornamenlijk verantwoordelijk zijn voor de Hardware en Low Level programmeren, terwijl een</w:t>
      </w:r>
      <w:r w:rsidRPr="00D225CB">
        <w:t xml:space="preserve"> collega de andere groep onder zijn hoede neemt. Op deze manier wordt een meer gedifferentieerde leer- en werkomgeving gecreëerd, waarin deelnemers zowel individueel als in teamverband aan projecten werken.</w:t>
      </w:r>
      <w:r w:rsidR="00EB3674">
        <w:t xml:space="preserve"> </w:t>
      </w:r>
    </w:p>
    <w:p w14:paraId="16EB29B9" w14:textId="77777777" w:rsidR="00EB3674" w:rsidRDefault="00EB3674" w:rsidP="00D443CC"/>
    <w:p w14:paraId="005B0620" w14:textId="6EFE1501" w:rsidR="00D443CC" w:rsidRPr="00D443CC" w:rsidRDefault="001F207F" w:rsidP="00D443CC">
      <w:r w:rsidRPr="001F207F">
        <w:rPr>
          <w:b/>
          <w:bCs/>
        </w:rPr>
        <w:t>Belangrijk</w:t>
      </w:r>
      <w:r w:rsidRPr="001F207F">
        <w:t>: Het werk tussen de ICT'ers is deels overkoepelend. Als collega's uitvallen, moet ik dat kunnen opvangen en dus iedere deelnemer kunnen begeleiden, ongeacht hun specialisatie.</w:t>
      </w:r>
    </w:p>
    <w:p w14:paraId="40E43133" w14:textId="53F6F76D" w:rsidR="001B191A" w:rsidRDefault="001B191A" w:rsidP="007175CE">
      <w:pPr>
        <w:pStyle w:val="Heading1"/>
        <w:numPr>
          <w:ilvl w:val="0"/>
          <w:numId w:val="0"/>
        </w:numPr>
        <w:rPr>
          <w:rFonts w:cs="Poppins"/>
          <w:b w:val="0"/>
          <w:color w:val="000000" w:themeColor="text1"/>
          <w:sz w:val="18"/>
          <w:szCs w:val="18"/>
        </w:rPr>
      </w:pPr>
      <w:bookmarkStart w:id="1" w:name="_Toc469081288"/>
      <w:r w:rsidRPr="007175CE">
        <w:rPr>
          <w:rFonts w:cs="Poppins"/>
          <w:color w:val="000000" w:themeColor="text1"/>
          <w:sz w:val="20"/>
        </w:rPr>
        <w:t>Probleemstelling</w:t>
      </w:r>
      <w:bookmarkEnd w:id="1"/>
    </w:p>
    <w:p w14:paraId="61639764" w14:textId="486B6834" w:rsidR="00A97F43" w:rsidRDefault="00A97F43" w:rsidP="00C26AA3">
      <w:r w:rsidRPr="00A97F43">
        <w:t>De groeiende interesse in hardware-gerelateerde ICT-disciplines binnen Bits &amp; Bytes vraagt om een meer gespecialiseerde aanpak dan momenteel mogelijk is. Hoewel de huidige ICT'ers (Remon, Kenny) bereid en in staat zijn om deelnemers te begeleiden in hardware, hebben zij onvoldoende tijd om deze disciplines de diepgang te geven die nodig is. Hun primaire focus ligt op softwareontwikkeling, webdevelopment en algemene ICT-begeleiding, waardoor hardware-specialisatie onderbelicht blijft.</w:t>
      </w:r>
    </w:p>
    <w:p w14:paraId="1629A671" w14:textId="03D0F909" w:rsidR="00A97F43" w:rsidRDefault="00A97F43" w:rsidP="00C26AA3">
      <w:pPr>
        <w:rPr>
          <w:lang/>
        </w:rPr>
      </w:pPr>
      <w:r>
        <w:t>Wat ontbreekt er?</w:t>
      </w:r>
    </w:p>
    <w:p w14:paraId="13FAF6B0" w14:textId="77777777" w:rsidR="00C26AA3" w:rsidRPr="00C26AA3" w:rsidRDefault="00C26AA3" w:rsidP="00C26AA3">
      <w:pPr>
        <w:pStyle w:val="ListParagraph"/>
        <w:numPr>
          <w:ilvl w:val="0"/>
          <w:numId w:val="33"/>
        </w:numPr>
        <w:rPr>
          <w:lang/>
        </w:rPr>
      </w:pPr>
      <w:r w:rsidRPr="00C26AA3">
        <w:rPr>
          <w:lang w:val="nl"/>
        </w:rPr>
        <w:t>Een gestructureerde hardware-specialisatie</w:t>
      </w:r>
    </w:p>
    <w:p w14:paraId="12CD9246" w14:textId="77777777" w:rsidR="00C26AA3" w:rsidRPr="00C26AA3" w:rsidRDefault="00C26AA3" w:rsidP="00C26AA3">
      <w:pPr>
        <w:pStyle w:val="ListParagraph"/>
        <w:numPr>
          <w:ilvl w:val="0"/>
          <w:numId w:val="33"/>
        </w:numPr>
        <w:rPr>
          <w:lang/>
        </w:rPr>
      </w:pPr>
      <w:r w:rsidRPr="00C26AA3">
        <w:rPr>
          <w:lang w:val="nl"/>
        </w:rPr>
        <w:t>Toegang tot geschikte werkplekken en tools</w:t>
      </w:r>
    </w:p>
    <w:p w14:paraId="14544B3A" w14:textId="63D7D1AF" w:rsidR="00860607" w:rsidRPr="00C26AA3" w:rsidRDefault="00C26AA3" w:rsidP="00C26AA3">
      <w:pPr>
        <w:pStyle w:val="ListParagraph"/>
        <w:numPr>
          <w:ilvl w:val="0"/>
          <w:numId w:val="33"/>
        </w:numPr>
        <w:rPr>
          <w:lang/>
        </w:rPr>
      </w:pPr>
      <w:r w:rsidRPr="00C26AA3">
        <w:rPr>
          <w:lang w:val="nl"/>
        </w:rPr>
        <w:t>Een duidelijk leerprogramma en documentatie</w:t>
      </w:r>
      <w:r w:rsidR="00860607" w:rsidRPr="00C26AA3">
        <w:rPr>
          <w:lang/>
        </w:rPr>
        <w:br/>
      </w:r>
    </w:p>
    <w:p w14:paraId="23C57F10" w14:textId="7824CC27" w:rsidR="00A97F43" w:rsidRPr="00A97F43" w:rsidRDefault="00860607" w:rsidP="00A97F43">
      <w:pPr>
        <w:rPr>
          <w:lang/>
        </w:rPr>
      </w:pPr>
      <w:r w:rsidRPr="00860607">
        <w:rPr>
          <w:lang/>
        </w:rPr>
        <w:t>Er is een toenemende vraag vanuit deelnemers naar praktische hardware</w:t>
      </w:r>
      <w:r w:rsidR="00C26AA3">
        <w:rPr>
          <w:lang/>
        </w:rPr>
        <w:t xml:space="preserve"> </w:t>
      </w:r>
      <w:r w:rsidRPr="00860607">
        <w:rPr>
          <w:lang/>
        </w:rPr>
        <w:t xml:space="preserve">ervaring, waaronder het werken met microcontrollers, low-level programmeren, 3D-printen, solderen en het ontwikkelen van eigen elektronische apparaten. </w:t>
      </w:r>
      <w:r w:rsidR="00A97F43" w:rsidRPr="00A97F43">
        <w:rPr>
          <w:lang/>
        </w:rPr>
        <w:t>Deze vaardigheden vragen om gespecialiseerde kennis, aangepaste werkplekken en specifieke tools die momenteel niet optimaal beschikbaar of georganiseerd zijn.</w:t>
      </w:r>
    </w:p>
    <w:p w14:paraId="6AA84D4B" w14:textId="77777777" w:rsidR="00A97F43" w:rsidRDefault="00A97F43" w:rsidP="00A97F43">
      <w:pPr>
        <w:rPr>
          <w:lang/>
        </w:rPr>
      </w:pPr>
      <w:r w:rsidRPr="00A97F43">
        <w:rPr>
          <w:lang/>
        </w:rPr>
        <w:t>Het ongebruikte deel van het gebouw biedt mogelijkheden om een dedicated hardware-werkplaats in te richten, maar er ontbreekt een duidelijke visie en uitvoering voor het opzetten van deze gespecialiseerde leeromgeving.</w:t>
      </w:r>
    </w:p>
    <w:p w14:paraId="70BD2FAB" w14:textId="77777777" w:rsidR="00A97F43" w:rsidRPr="00A97F43" w:rsidRDefault="00A97F43" w:rsidP="00A97F43">
      <w:pPr>
        <w:rPr>
          <w:lang/>
        </w:rPr>
      </w:pPr>
    </w:p>
    <w:p w14:paraId="6D9D4FF7" w14:textId="2DC20A32" w:rsidR="00D443CC" w:rsidRPr="00D443CC" w:rsidRDefault="00A97F43" w:rsidP="00D443CC">
      <w:r w:rsidRPr="00FF10D3">
        <w:rPr>
          <w:b/>
          <w:bCs/>
          <w:highlight w:val="yellow"/>
        </w:rPr>
        <w:t>Kernprobleem</w:t>
      </w:r>
      <w:r w:rsidRPr="00FF10D3">
        <w:rPr>
          <w:highlight w:val="yellow"/>
        </w:rPr>
        <w:t>: Het ontbreken van een gestructureerde hardware-specialisatie binnen de organisatie leidt ertoe dat deelnemers met interesse in hardware-development niet optimaal kunnen worden begeleid en hun potentieel niet volledig kunnen benutten.</w:t>
      </w:r>
    </w:p>
    <w:p w14:paraId="0DEEEFED" w14:textId="2E2C5662" w:rsidR="001B191A" w:rsidRPr="00A97F43" w:rsidRDefault="001B191A" w:rsidP="007175CE">
      <w:pPr>
        <w:pStyle w:val="Heading1"/>
        <w:numPr>
          <w:ilvl w:val="0"/>
          <w:numId w:val="0"/>
        </w:numPr>
        <w:rPr>
          <w:rFonts w:cs="Poppins"/>
          <w:color w:val="000000" w:themeColor="text1"/>
          <w:sz w:val="20"/>
        </w:rPr>
      </w:pPr>
      <w:bookmarkStart w:id="2" w:name="_Toc469081289"/>
      <w:r w:rsidRPr="007175CE">
        <w:rPr>
          <w:rFonts w:cs="Poppins"/>
          <w:color w:val="000000" w:themeColor="text1"/>
          <w:sz w:val="20"/>
        </w:rPr>
        <w:lastRenderedPageBreak/>
        <w:t>Opdrachtbeschrijving</w:t>
      </w:r>
      <w:r w:rsidR="007175CE" w:rsidRPr="007175CE">
        <w:rPr>
          <w:rFonts w:cs="Poppins"/>
          <w:color w:val="000000" w:themeColor="text1"/>
          <w:sz w:val="20"/>
        </w:rPr>
        <w:br/>
      </w:r>
      <w:r w:rsidR="00A97F43" w:rsidRPr="00A97F43">
        <w:rPr>
          <w:rFonts w:cs="Poppins"/>
          <w:b w:val="0"/>
          <w:color w:val="000000" w:themeColor="text1"/>
          <w:sz w:val="18"/>
          <w:szCs w:val="18"/>
        </w:rPr>
        <w:t>Mijn opdracht bestaat uit het ondersteunen van de capaciteitsgroei van Bits &amp; Bytes door het realiseren van technische en organisatorische verbeteringen, met als hoofddoel het opzetten en implementeren van een gestructureerde hardware</w:t>
      </w:r>
      <w:r w:rsidR="00A97F43">
        <w:rPr>
          <w:rFonts w:cs="Poppins"/>
          <w:b w:val="0"/>
          <w:color w:val="000000" w:themeColor="text1"/>
          <w:sz w:val="18"/>
          <w:szCs w:val="18"/>
        </w:rPr>
        <w:t xml:space="preserve"> </w:t>
      </w:r>
      <w:r w:rsidR="00A97F43" w:rsidRPr="00A97F43">
        <w:rPr>
          <w:rFonts w:cs="Poppins"/>
          <w:b w:val="0"/>
          <w:color w:val="000000" w:themeColor="text1"/>
          <w:sz w:val="18"/>
          <w:szCs w:val="18"/>
        </w:rPr>
        <w:t>specialisatie.</w:t>
      </w:r>
    </w:p>
    <w:p w14:paraId="7D139FC6" w14:textId="10BEC769" w:rsidR="00860607" w:rsidRDefault="00A97F43" w:rsidP="00A97F43">
      <w:pPr>
        <w:pStyle w:val="ListParagraph"/>
        <w:numPr>
          <w:ilvl w:val="0"/>
          <w:numId w:val="36"/>
        </w:numPr>
      </w:pPr>
      <w:r>
        <w:t>Ontwikkeling leer programma</w:t>
      </w:r>
    </w:p>
    <w:p w14:paraId="20218B5A" w14:textId="29B87FF8" w:rsidR="00A97F43" w:rsidRDefault="00A97F43" w:rsidP="00A97F43">
      <w:pPr>
        <w:pStyle w:val="ListParagraph"/>
      </w:pPr>
      <w:r w:rsidRPr="00A97F43">
        <w:rPr>
          <w:lang w:val="nl"/>
        </w:rPr>
        <w:t>Ik ontwikkel een programma voor low-level programmeren en embedded systems. Dit houdt in dat ik deelnemers begeleid in:</w:t>
      </w:r>
    </w:p>
    <w:p w14:paraId="770A83A3" w14:textId="3F1C31C7" w:rsidR="00A97F43" w:rsidRPr="00A97F43" w:rsidRDefault="00A97F43" w:rsidP="00A97F43">
      <w:pPr>
        <w:pStyle w:val="ListParagraph"/>
        <w:numPr>
          <w:ilvl w:val="0"/>
          <w:numId w:val="37"/>
        </w:numPr>
      </w:pPr>
      <w:r w:rsidRPr="00A97F43">
        <w:rPr>
          <w:lang w:val="nl"/>
        </w:rPr>
        <w:t>Het werken met microcontrollers</w:t>
      </w:r>
    </w:p>
    <w:p w14:paraId="7B21438B" w14:textId="784A187D" w:rsidR="00A97F43" w:rsidRPr="00A97F43" w:rsidRDefault="00A97F43" w:rsidP="00A97F43">
      <w:pPr>
        <w:pStyle w:val="ListParagraph"/>
        <w:numPr>
          <w:ilvl w:val="0"/>
          <w:numId w:val="37"/>
        </w:numPr>
      </w:pPr>
      <w:r w:rsidRPr="00A97F43">
        <w:rPr>
          <w:lang w:val="nl"/>
        </w:rPr>
        <w:t>Het begrijpen van hardware-software interactie</w:t>
      </w:r>
    </w:p>
    <w:p w14:paraId="2C1C6526" w14:textId="21787401" w:rsidR="00A97F43" w:rsidRDefault="00A97F43" w:rsidP="00A97F43">
      <w:pPr>
        <w:pStyle w:val="ListParagraph"/>
        <w:numPr>
          <w:ilvl w:val="0"/>
          <w:numId w:val="37"/>
        </w:numPr>
      </w:pPr>
      <w:r w:rsidRPr="00A97F43">
        <w:rPr>
          <w:lang w:val="nl"/>
        </w:rPr>
        <w:t>3D-ontwerp, zodat deelnemers een ontwerp tot een tastbaar eindproduct kunnen omzetten</w:t>
      </w:r>
    </w:p>
    <w:p w14:paraId="18BAA400" w14:textId="77777777" w:rsidR="00A97F43" w:rsidRDefault="00A97F43" w:rsidP="00A97F43">
      <w:pPr>
        <w:pStyle w:val="ListParagraph"/>
      </w:pPr>
    </w:p>
    <w:p w14:paraId="66BA951C" w14:textId="1902EDEB" w:rsidR="00A97F43" w:rsidRDefault="00A97F43" w:rsidP="00A97F43">
      <w:pPr>
        <w:pStyle w:val="ListParagraph"/>
        <w:numPr>
          <w:ilvl w:val="0"/>
          <w:numId w:val="36"/>
        </w:numPr>
      </w:pPr>
      <w:r w:rsidRPr="00A97F43">
        <w:t>Inrichting Hardware-Werkplaats</w:t>
      </w:r>
    </w:p>
    <w:p w14:paraId="6517E041" w14:textId="547A6281" w:rsidR="00A97F43" w:rsidRDefault="00860607" w:rsidP="00D3022F">
      <w:pPr>
        <w:ind w:left="708"/>
      </w:pPr>
      <w:r>
        <w:t xml:space="preserve">Voor het ongebruikte gedeelte van het gebouw zal ik samen met het team een plan maken voor hoe dit het best ingericht kan worden. </w:t>
      </w:r>
      <w:r w:rsidR="00A97F43">
        <w:t>Er word onderzoek gedaan naar welke tools en hardware nodig is</w:t>
      </w:r>
      <w:r w:rsidR="00D3022F">
        <w:t>, zoals bijvoorbeeld een soldeer station</w:t>
      </w:r>
      <w:r w:rsidR="00A97F43">
        <w:t xml:space="preserve">. Daarnaast moeten de plekken voor de deelnemers hier </w:t>
      </w:r>
      <w:r w:rsidR="00D3022F">
        <w:t>opgezet worden op zo een manier dat zij alles kunnen gebruiken omdat met hardware te werken en eventueel een product maken.</w:t>
      </w:r>
    </w:p>
    <w:p w14:paraId="032EEDA7" w14:textId="77777777" w:rsidR="00D3022F" w:rsidRDefault="00D3022F" w:rsidP="00D3022F">
      <w:pPr>
        <w:ind w:left="708"/>
      </w:pPr>
    </w:p>
    <w:p w14:paraId="08CC88C6" w14:textId="43F6A347" w:rsidR="00D3022F" w:rsidRPr="00D3022F" w:rsidRDefault="00D3022F" w:rsidP="00D3022F">
      <w:pPr>
        <w:pStyle w:val="ListParagraph"/>
        <w:numPr>
          <w:ilvl w:val="0"/>
          <w:numId w:val="36"/>
        </w:numPr>
      </w:pPr>
      <w:r w:rsidRPr="00D3022F">
        <w:rPr>
          <w:lang w:val="nl"/>
        </w:rPr>
        <w:t>Integratie met Bestaande Disciplines</w:t>
      </w:r>
    </w:p>
    <w:p w14:paraId="7384F7DC" w14:textId="6DBF4BC8" w:rsidR="00D3022F" w:rsidRDefault="00D3022F" w:rsidP="00D3022F">
      <w:pPr>
        <w:pStyle w:val="ListParagraph"/>
        <w:rPr>
          <w:b/>
          <w:bCs/>
          <w:lang w:val="nl"/>
        </w:rPr>
      </w:pPr>
      <w:r w:rsidRPr="00D3022F">
        <w:rPr>
          <w:lang w:val="nl"/>
        </w:rPr>
        <w:t>Ik zorg ervoor dat de hardware-specialisatie naadloos integreert met de bestaande ICT-disciplines binnen Bits &amp; Bytes. Dit betekent:</w:t>
      </w:r>
    </w:p>
    <w:p w14:paraId="490FDDE3" w14:textId="671D4AD8" w:rsidR="00D3022F" w:rsidRPr="00D3022F" w:rsidRDefault="00D3022F" w:rsidP="00D3022F">
      <w:pPr>
        <w:pStyle w:val="ListParagraph"/>
        <w:numPr>
          <w:ilvl w:val="0"/>
          <w:numId w:val="38"/>
        </w:numPr>
      </w:pPr>
      <w:r w:rsidRPr="00D3022F">
        <w:rPr>
          <w:lang w:val="nl"/>
        </w:rPr>
        <w:t>Samenwerking met software</w:t>
      </w:r>
      <w:r>
        <w:rPr>
          <w:lang w:val="nl"/>
        </w:rPr>
        <w:t xml:space="preserve"> </w:t>
      </w:r>
      <w:r w:rsidRPr="00D3022F">
        <w:rPr>
          <w:lang w:val="nl"/>
        </w:rPr>
        <w:t>ontwikkelaars voor IoT-projecten</w:t>
      </w:r>
    </w:p>
    <w:p w14:paraId="017360F4" w14:textId="7C6CCB0C" w:rsidR="00D3022F" w:rsidRPr="00D3022F" w:rsidRDefault="00D3022F" w:rsidP="00D3022F">
      <w:pPr>
        <w:pStyle w:val="ListParagraph"/>
        <w:numPr>
          <w:ilvl w:val="0"/>
          <w:numId w:val="38"/>
        </w:numPr>
      </w:pPr>
      <w:r w:rsidRPr="00D3022F">
        <w:rPr>
          <w:lang w:val="nl"/>
        </w:rPr>
        <w:t>Het documenteren van processen zodat andere teamleden indien nodig kunnen ondersteunen</w:t>
      </w:r>
    </w:p>
    <w:p w14:paraId="6D5BC502" w14:textId="77777777" w:rsidR="00C26AA3" w:rsidRDefault="00C26AA3" w:rsidP="00860607"/>
    <w:p w14:paraId="79FD6DA8" w14:textId="21446367" w:rsidR="00C26AA3" w:rsidRPr="00860607" w:rsidRDefault="00C26AA3" w:rsidP="00860607">
      <w:r w:rsidRPr="00C26AA3">
        <w:t>De opdracht vereist dat ik niet alleen technisch implementeer, maar ook een duurzaam programma opzet dat door toekomstige hardware</w:t>
      </w:r>
      <w:r w:rsidR="00D3022F">
        <w:t xml:space="preserve"> </w:t>
      </w:r>
      <w:r w:rsidRPr="00C26AA3">
        <w:t>specialisten kan worden voortgezet. Dit includeert het ontwikkelen van lesprogramma's, het opbouwen van een hardware-bibliotheek, en het creëren van projectrichtlijnen die aansluiten bij de pedagogische aanpak van Bits &amp; Bytes.</w:t>
      </w:r>
    </w:p>
    <w:bookmarkEnd w:id="2"/>
    <w:p w14:paraId="548AEA4D" w14:textId="0ADC1136" w:rsidR="00BE7D1B" w:rsidRPr="002F4FA5" w:rsidRDefault="001B191A" w:rsidP="002F4FA5">
      <w:pPr>
        <w:pStyle w:val="Heading1"/>
        <w:numPr>
          <w:ilvl w:val="0"/>
          <w:numId w:val="0"/>
        </w:numPr>
        <w:rPr>
          <w:rFonts w:cs="Poppins"/>
          <w:b w:val="0"/>
          <w:color w:val="000000" w:themeColor="text1"/>
          <w:sz w:val="20"/>
        </w:rPr>
      </w:pPr>
      <w:r w:rsidRPr="007175CE">
        <w:rPr>
          <w:rFonts w:cs="Poppins"/>
          <w:color w:val="000000" w:themeColor="text1"/>
          <w:sz w:val="20"/>
        </w:rPr>
        <w:t>Verantwoording van de projectdoelen</w:t>
      </w:r>
    </w:p>
    <w:p w14:paraId="3E312EB6" w14:textId="2022C53C" w:rsidR="00C52993" w:rsidRDefault="00BE7D1B" w:rsidP="00C52993">
      <w:pPr>
        <w:pStyle w:val="p1"/>
        <w:numPr>
          <w:ilvl w:val="0"/>
          <w:numId w:val="31"/>
        </w:numPr>
        <w:rPr>
          <w:sz w:val="18"/>
          <w:szCs w:val="18"/>
        </w:rPr>
      </w:pPr>
      <w:r w:rsidRPr="00BE7D1B">
        <w:rPr>
          <w:sz w:val="18"/>
          <w:szCs w:val="18"/>
        </w:rPr>
        <w:t xml:space="preserve">[Analyseren] </w:t>
      </w:r>
      <w:r w:rsidR="00BA05FA" w:rsidRPr="00BA05FA">
        <w:rPr>
          <w:sz w:val="18"/>
          <w:szCs w:val="18"/>
          <w:lang w:val="nl"/>
        </w:rPr>
        <w:t>Gesprekken met Remon en andere stakeholders, analyse van de huidige situatie en inventarisatie van hardwarebehoeften.</w:t>
      </w:r>
    </w:p>
    <w:p w14:paraId="60EE2731" w14:textId="09A890C7" w:rsidR="00BE7D1B" w:rsidRPr="00C52993" w:rsidRDefault="00BE7D1B" w:rsidP="00C52993">
      <w:pPr>
        <w:pStyle w:val="p1"/>
        <w:numPr>
          <w:ilvl w:val="0"/>
          <w:numId w:val="31"/>
        </w:numPr>
        <w:rPr>
          <w:sz w:val="18"/>
          <w:szCs w:val="18"/>
        </w:rPr>
      </w:pPr>
      <w:r w:rsidRPr="00C52993">
        <w:rPr>
          <w:sz w:val="18"/>
          <w:szCs w:val="18"/>
        </w:rPr>
        <w:t xml:space="preserve">[Analyseren] </w:t>
      </w:r>
      <w:r w:rsidR="00BA05FA" w:rsidRPr="00BA05FA">
        <w:rPr>
          <w:sz w:val="18"/>
          <w:szCs w:val="18"/>
          <w:lang w:val="nl"/>
        </w:rPr>
        <w:t>Onderzoek naar verschillende mogelijke inrichtingen van de hardware-werkplaats en beschikbare tools. Voor- en nadelen vergelijken (kosten, bruikbaarheid, veiligheid).</w:t>
      </w:r>
    </w:p>
    <w:p w14:paraId="143BBE54" w14:textId="317BB345" w:rsidR="00C52993" w:rsidRDefault="00BE7D1B" w:rsidP="00C52993">
      <w:pPr>
        <w:pStyle w:val="p1"/>
        <w:numPr>
          <w:ilvl w:val="0"/>
          <w:numId w:val="31"/>
        </w:numPr>
        <w:rPr>
          <w:sz w:val="18"/>
          <w:szCs w:val="18"/>
        </w:rPr>
      </w:pPr>
      <w:r w:rsidRPr="00BE7D1B">
        <w:rPr>
          <w:sz w:val="18"/>
          <w:szCs w:val="18"/>
        </w:rPr>
        <w:t xml:space="preserve">[Ontwerpen] </w:t>
      </w:r>
      <w:r w:rsidR="00BA05FA" w:rsidRPr="00BA05FA">
        <w:rPr>
          <w:sz w:val="18"/>
          <w:szCs w:val="18"/>
          <w:lang w:val="nl"/>
        </w:rPr>
        <w:t>Opstellen van een conceptontwerp voor de werkplaats (plattegrond, werkplekopzet) en ontwerpen van het leerprogramma (structuur van modules).</w:t>
      </w:r>
    </w:p>
    <w:p w14:paraId="4DD629E8" w14:textId="0F25A5FF" w:rsidR="00BE7D1B" w:rsidRPr="00C52993" w:rsidRDefault="00BE7D1B" w:rsidP="00C52993">
      <w:pPr>
        <w:pStyle w:val="p1"/>
        <w:numPr>
          <w:ilvl w:val="0"/>
          <w:numId w:val="31"/>
        </w:numPr>
        <w:rPr>
          <w:sz w:val="18"/>
          <w:szCs w:val="18"/>
        </w:rPr>
      </w:pPr>
      <w:r w:rsidRPr="00C52993">
        <w:rPr>
          <w:sz w:val="18"/>
          <w:szCs w:val="18"/>
        </w:rPr>
        <w:t xml:space="preserve">[Realiseren] </w:t>
      </w:r>
      <w:r w:rsidR="00BA05FA" w:rsidRPr="00BA05FA">
        <w:rPr>
          <w:sz w:val="18"/>
          <w:szCs w:val="18"/>
          <w:lang w:val="nl"/>
        </w:rPr>
        <w:t>Testen van hardware-werkstations (bijv. soldeerstations, microcontrollers, 3D-printers) en het uitvoeren van kleine pilotprojecten met deelnemers.</w:t>
      </w:r>
    </w:p>
    <w:p w14:paraId="5B7122A0" w14:textId="0E0E00A9" w:rsidR="00BE7D1B" w:rsidRPr="00C52993" w:rsidRDefault="00BE7D1B" w:rsidP="00C52993">
      <w:pPr>
        <w:pStyle w:val="p1"/>
        <w:numPr>
          <w:ilvl w:val="0"/>
          <w:numId w:val="31"/>
        </w:numPr>
        <w:rPr>
          <w:sz w:val="18"/>
          <w:szCs w:val="18"/>
        </w:rPr>
      </w:pPr>
      <w:r w:rsidRPr="00BE7D1B">
        <w:rPr>
          <w:sz w:val="18"/>
          <w:szCs w:val="18"/>
        </w:rPr>
        <w:t xml:space="preserve">[Realiseren] </w:t>
      </w:r>
      <w:r w:rsidR="00BA05FA" w:rsidRPr="00BA05FA">
        <w:rPr>
          <w:sz w:val="18"/>
          <w:szCs w:val="18"/>
          <w:lang w:val="nl"/>
        </w:rPr>
        <w:t xml:space="preserve">Ontwikkelen van voorbeeldcode en oefeningen voor microcontrollers </w:t>
      </w:r>
      <w:r w:rsidR="00BA05FA">
        <w:rPr>
          <w:sz w:val="18"/>
          <w:szCs w:val="18"/>
          <w:lang w:val="nl"/>
        </w:rPr>
        <w:t>en dit met het ICT team overleggen zodat zij er inspraak in hebben</w:t>
      </w:r>
    </w:p>
    <w:p w14:paraId="1FD4E2C4" w14:textId="4A194EA7" w:rsidR="00BE7D1B" w:rsidRPr="00C52993" w:rsidRDefault="00BE7D1B" w:rsidP="00C52993">
      <w:pPr>
        <w:pStyle w:val="p1"/>
        <w:numPr>
          <w:ilvl w:val="0"/>
          <w:numId w:val="31"/>
        </w:numPr>
        <w:rPr>
          <w:sz w:val="18"/>
          <w:szCs w:val="18"/>
        </w:rPr>
      </w:pPr>
      <w:r w:rsidRPr="00BE7D1B">
        <w:rPr>
          <w:sz w:val="18"/>
          <w:szCs w:val="18"/>
        </w:rPr>
        <w:t xml:space="preserve">[Realiseren] </w:t>
      </w:r>
      <w:r w:rsidR="00BA05FA" w:rsidRPr="00BA05FA">
        <w:rPr>
          <w:sz w:val="18"/>
          <w:szCs w:val="18"/>
          <w:lang w:val="nl"/>
        </w:rPr>
        <w:t>Werkende opstelling van de hardware-werkplaats en minimaal één afgerond proof-of-concept project</w:t>
      </w:r>
      <w:r w:rsidR="00BA05FA">
        <w:rPr>
          <w:sz w:val="18"/>
          <w:szCs w:val="18"/>
          <w:lang w:val="nl"/>
        </w:rPr>
        <w:t xml:space="preserve"> van een deelnemer</w:t>
      </w:r>
    </w:p>
    <w:p w14:paraId="00F24BAD" w14:textId="42CB94FB" w:rsidR="00BE7D1B" w:rsidRPr="00C52993" w:rsidRDefault="00BE7D1B" w:rsidP="00C52993">
      <w:pPr>
        <w:pStyle w:val="p1"/>
        <w:numPr>
          <w:ilvl w:val="0"/>
          <w:numId w:val="31"/>
        </w:numPr>
        <w:rPr>
          <w:sz w:val="18"/>
          <w:szCs w:val="18"/>
        </w:rPr>
      </w:pPr>
      <w:r w:rsidRPr="00BE7D1B">
        <w:rPr>
          <w:sz w:val="18"/>
          <w:szCs w:val="18"/>
        </w:rPr>
        <w:t xml:space="preserve">[Adviseren] </w:t>
      </w:r>
      <w:r w:rsidR="00BA05FA" w:rsidRPr="00BA05FA">
        <w:rPr>
          <w:sz w:val="18"/>
          <w:szCs w:val="18"/>
          <w:lang w:val="nl"/>
        </w:rPr>
        <w:t>Rapport waarin verbeterpunten en uitbreidingsmogelijkheden voor de hardware-specialisatie staan beschreven.</w:t>
      </w:r>
    </w:p>
    <w:p w14:paraId="4A9F6C41" w14:textId="482AEB5F" w:rsidR="00BE7D1B" w:rsidRPr="00C52993" w:rsidRDefault="00BE7D1B" w:rsidP="00C52993">
      <w:pPr>
        <w:pStyle w:val="p1"/>
        <w:numPr>
          <w:ilvl w:val="0"/>
          <w:numId w:val="31"/>
        </w:numPr>
        <w:rPr>
          <w:sz w:val="18"/>
          <w:szCs w:val="18"/>
        </w:rPr>
      </w:pPr>
      <w:r w:rsidRPr="00BE7D1B">
        <w:rPr>
          <w:sz w:val="18"/>
          <w:szCs w:val="18"/>
        </w:rPr>
        <w:t xml:space="preserve">[Manage &amp; Control] </w:t>
      </w:r>
      <w:r w:rsidR="00BA05FA" w:rsidRPr="00BA05FA">
        <w:rPr>
          <w:sz w:val="18"/>
          <w:szCs w:val="18"/>
          <w:lang w:val="nl"/>
        </w:rPr>
        <w:t>Documentatie van leerprogramma, werkprocessen, hardware-bibliotheek en handleidingen.</w:t>
      </w:r>
    </w:p>
    <w:p w14:paraId="29EFC2F6" w14:textId="2E139EE1" w:rsidR="00BE7D1B" w:rsidRPr="00C52993" w:rsidRDefault="00BE7D1B" w:rsidP="00C52993">
      <w:pPr>
        <w:pStyle w:val="p1"/>
        <w:numPr>
          <w:ilvl w:val="0"/>
          <w:numId w:val="31"/>
        </w:numPr>
        <w:rPr>
          <w:sz w:val="18"/>
          <w:szCs w:val="18"/>
        </w:rPr>
      </w:pPr>
      <w:r w:rsidRPr="00BE7D1B">
        <w:rPr>
          <w:sz w:val="18"/>
          <w:szCs w:val="18"/>
        </w:rPr>
        <w:lastRenderedPageBreak/>
        <w:t xml:space="preserve">[Manage &amp; Control] </w:t>
      </w:r>
      <w:r w:rsidR="00BA05FA" w:rsidRPr="00BA05FA">
        <w:rPr>
          <w:sz w:val="18"/>
          <w:szCs w:val="18"/>
          <w:lang w:val="nl"/>
        </w:rPr>
        <w:t>Gebruik van GitHub voor opslag van code, documentatie en versiebeheer van projecten.</w:t>
      </w:r>
    </w:p>
    <w:p w14:paraId="09604018" w14:textId="00F28FB1" w:rsidR="00BE7D1B" w:rsidRPr="00C52993" w:rsidRDefault="00BE7D1B" w:rsidP="00C52993">
      <w:pPr>
        <w:pStyle w:val="p1"/>
        <w:numPr>
          <w:ilvl w:val="0"/>
          <w:numId w:val="31"/>
        </w:numPr>
        <w:rPr>
          <w:sz w:val="18"/>
          <w:szCs w:val="18"/>
        </w:rPr>
      </w:pPr>
      <w:r w:rsidRPr="00BE7D1B">
        <w:rPr>
          <w:sz w:val="18"/>
          <w:szCs w:val="18"/>
        </w:rPr>
        <w:t xml:space="preserve">[Professional skills] </w:t>
      </w:r>
      <w:r w:rsidR="00BA05FA" w:rsidRPr="00BA05FA">
        <w:rPr>
          <w:sz w:val="18"/>
          <w:szCs w:val="18"/>
          <w:lang w:val="nl"/>
        </w:rPr>
        <w:t>Planning opstellen en zelfstandig projectfasen afronden, in overleg met stagebegeleider.</w:t>
      </w:r>
      <w:r w:rsidR="00BA05FA">
        <w:rPr>
          <w:sz w:val="18"/>
          <w:szCs w:val="18"/>
          <w:lang w:val="nl"/>
        </w:rPr>
        <w:t xml:space="preserve"> Logboek bijhouden</w:t>
      </w:r>
    </w:p>
    <w:p w14:paraId="0981502A" w14:textId="33C18372" w:rsidR="00BE7D1B" w:rsidRPr="00C52993" w:rsidRDefault="00BE7D1B" w:rsidP="00C52993">
      <w:pPr>
        <w:pStyle w:val="p1"/>
        <w:numPr>
          <w:ilvl w:val="0"/>
          <w:numId w:val="31"/>
        </w:numPr>
        <w:rPr>
          <w:sz w:val="18"/>
          <w:szCs w:val="18"/>
        </w:rPr>
      </w:pPr>
      <w:r w:rsidRPr="00BE7D1B">
        <w:rPr>
          <w:sz w:val="18"/>
          <w:szCs w:val="18"/>
        </w:rPr>
        <w:t xml:space="preserve">[Professional skills] </w:t>
      </w:r>
      <w:r w:rsidR="00BA05FA" w:rsidRPr="00BA05FA">
        <w:rPr>
          <w:sz w:val="18"/>
          <w:szCs w:val="18"/>
          <w:lang w:val="nl"/>
        </w:rPr>
        <w:t>Regelmatige afstemming met ICT-team, administratie en zorgbegeleiders om de hardware-aanpak te integreren.</w:t>
      </w:r>
    </w:p>
    <w:p w14:paraId="615B13F8" w14:textId="7BD5C5F5" w:rsidR="00BE7D1B" w:rsidRPr="00C52993" w:rsidRDefault="00BE7D1B" w:rsidP="00C52993">
      <w:pPr>
        <w:pStyle w:val="p1"/>
        <w:numPr>
          <w:ilvl w:val="0"/>
          <w:numId w:val="31"/>
        </w:numPr>
        <w:rPr>
          <w:sz w:val="18"/>
          <w:szCs w:val="18"/>
        </w:rPr>
      </w:pPr>
      <w:r w:rsidRPr="00BE7D1B">
        <w:rPr>
          <w:sz w:val="18"/>
          <w:szCs w:val="18"/>
        </w:rPr>
        <w:t xml:space="preserve">[Professional skills] </w:t>
      </w:r>
      <w:r w:rsidR="00BA05FA" w:rsidRPr="00BA05FA">
        <w:rPr>
          <w:sz w:val="18"/>
          <w:szCs w:val="18"/>
          <w:lang w:val="nl"/>
        </w:rPr>
        <w:t>Reflectieverslagen en evaluaties van eigen functioneren en leerproces.</w:t>
      </w:r>
    </w:p>
    <w:p w14:paraId="686F6A97" w14:textId="77777777" w:rsidR="00BE7D1B" w:rsidRPr="00BE7D1B" w:rsidRDefault="00BE7D1B" w:rsidP="00BE7D1B">
      <w:pPr>
        <w:rPr>
          <w:color w:val="000000" w:themeColor="text1"/>
        </w:rPr>
      </w:pPr>
    </w:p>
    <w:p w14:paraId="4FF33E88" w14:textId="77777777" w:rsidR="00BA05FA" w:rsidRDefault="001B191A" w:rsidP="007175CE">
      <w:pPr>
        <w:pStyle w:val="Heading1"/>
        <w:numPr>
          <w:ilvl w:val="0"/>
          <w:numId w:val="0"/>
        </w:numPr>
        <w:rPr>
          <w:rFonts w:cs="Poppins"/>
          <w:sz w:val="20"/>
        </w:rPr>
      </w:pPr>
      <w:r w:rsidRPr="007175CE">
        <w:rPr>
          <w:rFonts w:cs="Poppins"/>
          <w:sz w:val="20"/>
        </w:rPr>
        <w:t>Deliverables</w:t>
      </w:r>
    </w:p>
    <w:p w14:paraId="54417F01" w14:textId="56DB014F" w:rsidR="00BA05FA" w:rsidRDefault="00BA05FA" w:rsidP="00BA05FA">
      <w:r>
        <w:t>Ik zal het volgende opleveren:</w:t>
      </w:r>
    </w:p>
    <w:p w14:paraId="7655CBCF" w14:textId="77462D1C" w:rsidR="0003307B" w:rsidRPr="0003307B" w:rsidRDefault="0003307B" w:rsidP="00BA05FA">
      <w:pPr>
        <w:pStyle w:val="ListParagraph"/>
        <w:numPr>
          <w:ilvl w:val="0"/>
          <w:numId w:val="39"/>
        </w:numPr>
      </w:pPr>
      <w:r>
        <w:t>Proof of Concept: Een testpilot met deelnemers waar we kunnen werken aan voorbeeldprojecten met microcontrollers en 3D-Printen waar we gebruikenmaken van de oefenmodules die ik opzet</w:t>
      </w:r>
    </w:p>
    <w:p w14:paraId="3FDE624D" w14:textId="6ED35831" w:rsidR="00BA05FA" w:rsidRDefault="00BA05FA" w:rsidP="00BA05FA">
      <w:pPr>
        <w:pStyle w:val="ListParagraph"/>
        <w:numPr>
          <w:ilvl w:val="0"/>
          <w:numId w:val="39"/>
        </w:numPr>
      </w:pPr>
      <w:r>
        <w:t>Proof of Concept: De uitwerking van de eerste ingerichte hardware werkplaats met de testopstelling</w:t>
      </w:r>
    </w:p>
    <w:p w14:paraId="17702AFE" w14:textId="77777777" w:rsidR="00EF19B7" w:rsidRDefault="00EF19B7" w:rsidP="00BA05FA">
      <w:pPr>
        <w:pStyle w:val="ListParagraph"/>
        <w:numPr>
          <w:ilvl w:val="0"/>
          <w:numId w:val="39"/>
        </w:numPr>
      </w:pPr>
      <w:r>
        <w:t>Product</w:t>
      </w:r>
      <w:r w:rsidR="00BA05FA">
        <w:t xml:space="preserve">: </w:t>
      </w:r>
    </w:p>
    <w:p w14:paraId="7F76294E" w14:textId="77B5E070" w:rsidR="00BA05FA" w:rsidRDefault="00BA05FA" w:rsidP="00EF19B7">
      <w:pPr>
        <w:pStyle w:val="ListParagraph"/>
        <w:numPr>
          <w:ilvl w:val="1"/>
          <w:numId w:val="39"/>
        </w:numPr>
      </w:pPr>
      <w:r>
        <w:t>Een gestructureerd leerprogramma voor hardware en low-level programmeren</w:t>
      </w:r>
    </w:p>
    <w:p w14:paraId="490BE800" w14:textId="23675B86" w:rsidR="00BA05FA" w:rsidRDefault="00BA05FA" w:rsidP="00EF19B7">
      <w:pPr>
        <w:pStyle w:val="ListParagraph"/>
        <w:numPr>
          <w:ilvl w:val="1"/>
          <w:numId w:val="39"/>
        </w:numPr>
      </w:pPr>
      <w:r>
        <w:t>Documentatie en handleidingen (hardware, process beschrijvingen, het leerprogramma)</w:t>
      </w:r>
    </w:p>
    <w:p w14:paraId="588CEB51" w14:textId="3F6DDFCC" w:rsidR="00BA05FA" w:rsidRDefault="00BA05FA" w:rsidP="00EF19B7">
      <w:pPr>
        <w:pStyle w:val="ListParagraph"/>
        <w:numPr>
          <w:ilvl w:val="1"/>
          <w:numId w:val="39"/>
        </w:numPr>
      </w:pPr>
      <w:r>
        <w:t>Eind rapport met aanbevelingen voor het bedrijf</w:t>
      </w:r>
      <w:r w:rsidR="00EF19B7">
        <w:t>,</w:t>
      </w:r>
      <w:r>
        <w:t xml:space="preserve"> voor het voorzetten van de hardware discipline binnen Bits en Bytes.</w:t>
      </w:r>
    </w:p>
    <w:p w14:paraId="36F6FB01" w14:textId="71EEFF8A" w:rsidR="00EF19B7" w:rsidRPr="00BA05FA" w:rsidRDefault="00EF19B7" w:rsidP="00BA05FA">
      <w:pPr>
        <w:pStyle w:val="ListParagraph"/>
        <w:numPr>
          <w:ilvl w:val="0"/>
          <w:numId w:val="39"/>
        </w:numPr>
      </w:pPr>
      <w:r w:rsidRPr="00EF19B7">
        <w:rPr>
          <w:b/>
          <w:bCs/>
          <w:lang w:val="nl"/>
        </w:rPr>
        <w:t>Extra documentatie:</w:t>
      </w:r>
      <w:r w:rsidRPr="00EF19B7">
        <w:rPr>
          <w:lang w:val="nl"/>
        </w:rPr>
        <w:t xml:space="preserve"> GitHub-repository met codevoorbeelden, schema’s en opdrachten.</w:t>
      </w:r>
    </w:p>
    <w:p w14:paraId="31E69F3B" w14:textId="3BB52CF0" w:rsidR="001B191A" w:rsidRPr="007175CE" w:rsidRDefault="007175CE" w:rsidP="007175CE">
      <w:pPr>
        <w:pStyle w:val="Heading1"/>
        <w:numPr>
          <w:ilvl w:val="0"/>
          <w:numId w:val="0"/>
        </w:numPr>
        <w:rPr>
          <w:rFonts w:cs="Poppins"/>
          <w:b w:val="0"/>
          <w:sz w:val="20"/>
        </w:rPr>
      </w:pPr>
      <w:r>
        <w:rPr>
          <w:rFonts w:cs="Poppins"/>
          <w:sz w:val="20"/>
        </w:rPr>
        <w:br/>
      </w:r>
    </w:p>
    <w:p w14:paraId="0BDE4D93" w14:textId="401C7E3B" w:rsidR="00EF19B7" w:rsidRPr="00EF19B7" w:rsidRDefault="001B191A" w:rsidP="00EF19B7">
      <w:pPr>
        <w:pStyle w:val="Heading1"/>
        <w:numPr>
          <w:ilvl w:val="0"/>
          <w:numId w:val="0"/>
        </w:numPr>
        <w:rPr>
          <w:rFonts w:cs="Poppins"/>
          <w:b w:val="0"/>
          <w:sz w:val="18"/>
          <w:szCs w:val="18"/>
        </w:rPr>
      </w:pPr>
      <w:r w:rsidRPr="007175CE">
        <w:rPr>
          <w:rFonts w:cs="Poppins"/>
          <w:sz w:val="20"/>
        </w:rPr>
        <w:t>Scope</w:t>
      </w:r>
      <w:r w:rsidR="007175CE">
        <w:rPr>
          <w:rFonts w:cs="Poppins"/>
          <w:sz w:val="20"/>
        </w:rPr>
        <w:br/>
      </w:r>
      <w:r w:rsidR="00EF19B7">
        <w:rPr>
          <w:rFonts w:cs="Poppins"/>
          <w:b w:val="0"/>
          <w:sz w:val="18"/>
          <w:szCs w:val="18"/>
        </w:rPr>
        <w:t>Binnen de opdracht:</w:t>
      </w:r>
      <w:r w:rsidR="00EF19B7">
        <w:rPr>
          <w:rFonts w:cs="Poppins"/>
          <w:b w:val="0"/>
          <w:sz w:val="18"/>
          <w:szCs w:val="18"/>
        </w:rPr>
        <w:br/>
        <w:t>- Het ontwikkelen van een leerprogramma gericht op hardware en embedded systems.</w:t>
      </w:r>
      <w:r w:rsidR="00EF19B7">
        <w:rPr>
          <w:rFonts w:cs="Poppins"/>
          <w:b w:val="0"/>
          <w:sz w:val="18"/>
          <w:szCs w:val="18"/>
        </w:rPr>
        <w:br/>
        <w:t>- De uitbreidingen van Bits En Bytes ondersteunen, door te helpen bij het inrichten van een hardware werkplaats</w:t>
      </w:r>
      <w:r w:rsidR="00EF19B7">
        <w:rPr>
          <w:rFonts w:cs="Poppins"/>
          <w:b w:val="0"/>
          <w:sz w:val="18"/>
          <w:szCs w:val="18"/>
        </w:rPr>
        <w:br/>
        <w:t>- Documenteren en het testen van hardware opstellingen en oefenprojecten</w:t>
      </w:r>
      <w:r w:rsidR="00EF19B7">
        <w:rPr>
          <w:rFonts w:cs="Poppins"/>
          <w:b w:val="0"/>
          <w:sz w:val="18"/>
          <w:szCs w:val="18"/>
        </w:rPr>
        <w:br/>
        <w:t xml:space="preserve">- Intergratie met andere bestaande ICT-disciplines </w:t>
      </w:r>
    </w:p>
    <w:p w14:paraId="7097DB4E" w14:textId="13B46980" w:rsidR="00EF19B7" w:rsidRDefault="00EF19B7" w:rsidP="00EF19B7">
      <w:r>
        <w:t>Buiten de opdracht:</w:t>
      </w:r>
    </w:p>
    <w:p w14:paraId="348BDD25" w14:textId="269752E6" w:rsidR="00EF19B7" w:rsidRPr="00EF19B7" w:rsidRDefault="00EF19B7" w:rsidP="00EF19B7">
      <w:r>
        <w:t xml:space="preserve">Naast de groei van bits en bytes ondersteunen zal ik tergelijkertijd nog steeds elke dag deelnemers begleiden. Dit houd in dat ik los van hardware ook bezig zal zijn met High Level programmeren, waaronder Websites maken, Game design, Databases, </w:t>
      </w:r>
    </w:p>
    <w:p w14:paraId="548D0060" w14:textId="77777777" w:rsidR="007175CE" w:rsidRDefault="007175CE" w:rsidP="007175CE"/>
    <w:p w14:paraId="7B81A073" w14:textId="77777777" w:rsidR="007175CE" w:rsidRDefault="007175CE" w:rsidP="007175CE"/>
    <w:p w14:paraId="150699C7" w14:textId="77777777" w:rsidR="007175CE" w:rsidRPr="007175CE" w:rsidRDefault="007175CE" w:rsidP="007175CE">
      <w:pPr>
        <w:rPr>
          <w:b/>
          <w:kern w:val="28"/>
        </w:rPr>
      </w:pPr>
      <w:r w:rsidRPr="007175CE">
        <w:rPr>
          <w:b/>
          <w:kern w:val="28"/>
        </w:rPr>
        <w:t>Changelog</w:t>
      </w:r>
    </w:p>
    <w:tbl>
      <w:tblPr>
        <w:tblStyle w:val="TableGrid"/>
        <w:tblW w:w="0" w:type="auto"/>
        <w:tblLook w:val="04A0" w:firstRow="1" w:lastRow="0" w:firstColumn="1" w:lastColumn="0" w:noHBand="0" w:noVBand="1"/>
      </w:tblPr>
      <w:tblGrid>
        <w:gridCol w:w="783"/>
        <w:gridCol w:w="1349"/>
        <w:gridCol w:w="5528"/>
      </w:tblGrid>
      <w:tr w:rsidR="007175CE" w:rsidRPr="007175CE" w14:paraId="5E15AE5A" w14:textId="77777777" w:rsidTr="00733A6D">
        <w:tc>
          <w:tcPr>
            <w:tcW w:w="783" w:type="dxa"/>
          </w:tcPr>
          <w:p w14:paraId="39462868" w14:textId="77777777" w:rsidR="007175CE" w:rsidRPr="007175CE" w:rsidRDefault="007175CE" w:rsidP="00733A6D">
            <w:r w:rsidRPr="007175CE">
              <w:t>Versie</w:t>
            </w:r>
          </w:p>
        </w:tc>
        <w:tc>
          <w:tcPr>
            <w:tcW w:w="1349" w:type="dxa"/>
          </w:tcPr>
          <w:p w14:paraId="5388F1B3" w14:textId="77777777" w:rsidR="007175CE" w:rsidRPr="007175CE" w:rsidRDefault="007175CE" w:rsidP="00733A6D">
            <w:r w:rsidRPr="007175CE">
              <w:t>Datum</w:t>
            </w:r>
          </w:p>
        </w:tc>
        <w:tc>
          <w:tcPr>
            <w:tcW w:w="5528" w:type="dxa"/>
          </w:tcPr>
          <w:p w14:paraId="47AD4AA6" w14:textId="77777777" w:rsidR="007175CE" w:rsidRPr="007175CE" w:rsidRDefault="007175CE" w:rsidP="00733A6D">
            <w:r w:rsidRPr="007175CE">
              <w:t>Wijzingen</w:t>
            </w:r>
          </w:p>
        </w:tc>
      </w:tr>
      <w:tr w:rsidR="007175CE" w:rsidRPr="007175CE" w14:paraId="7B982612" w14:textId="77777777" w:rsidTr="00733A6D">
        <w:tc>
          <w:tcPr>
            <w:tcW w:w="783" w:type="dxa"/>
          </w:tcPr>
          <w:p w14:paraId="00CE89B1" w14:textId="057747F7" w:rsidR="007175CE" w:rsidRPr="007175CE" w:rsidRDefault="00EF19B7" w:rsidP="00733A6D">
            <w:pPr>
              <w:pStyle w:val="Aanwijzing"/>
              <w:rPr>
                <w:rFonts w:ascii="Poppins" w:hAnsi="Poppins" w:cs="Poppins"/>
                <w:color w:val="auto"/>
                <w:sz w:val="18"/>
                <w:szCs w:val="18"/>
              </w:rPr>
            </w:pPr>
            <w:r>
              <w:rPr>
                <w:rFonts w:ascii="Poppins" w:hAnsi="Poppins" w:cs="Poppins"/>
                <w:color w:val="auto"/>
                <w:sz w:val="18"/>
                <w:szCs w:val="18"/>
              </w:rPr>
              <w:t>1.0</w:t>
            </w:r>
          </w:p>
        </w:tc>
        <w:tc>
          <w:tcPr>
            <w:tcW w:w="1349" w:type="dxa"/>
          </w:tcPr>
          <w:p w14:paraId="0E84FA5C" w14:textId="4BEDD036" w:rsidR="007175CE" w:rsidRPr="007175CE" w:rsidRDefault="00F23FC7" w:rsidP="00733A6D">
            <w:pPr>
              <w:pStyle w:val="Aanwijzing"/>
              <w:rPr>
                <w:rFonts w:ascii="Poppins" w:hAnsi="Poppins" w:cs="Poppins"/>
                <w:color w:val="1F497D" w:themeColor="text2"/>
                <w:sz w:val="18"/>
                <w:szCs w:val="18"/>
              </w:rPr>
            </w:pPr>
            <w:r>
              <w:rPr>
                <w:rFonts w:ascii="Poppins" w:hAnsi="Poppins" w:cs="Poppins"/>
                <w:color w:val="1F497D" w:themeColor="text2"/>
                <w:sz w:val="18"/>
                <w:szCs w:val="18"/>
              </w:rPr>
              <w:t>29-6-2025</w:t>
            </w:r>
          </w:p>
        </w:tc>
        <w:tc>
          <w:tcPr>
            <w:tcW w:w="5528" w:type="dxa"/>
          </w:tcPr>
          <w:p w14:paraId="1E855199" w14:textId="775B6EF2" w:rsidR="007175CE" w:rsidRPr="007175CE" w:rsidRDefault="00F23FC7" w:rsidP="00733A6D">
            <w:pPr>
              <w:pStyle w:val="Aanwijzing"/>
              <w:rPr>
                <w:rFonts w:ascii="Poppins" w:hAnsi="Poppins" w:cs="Poppins"/>
                <w:color w:val="auto"/>
                <w:sz w:val="18"/>
                <w:szCs w:val="18"/>
              </w:rPr>
            </w:pPr>
            <w:r>
              <w:rPr>
                <w:rFonts w:ascii="Poppins" w:hAnsi="Poppins" w:cs="Poppins"/>
                <w:color w:val="auto"/>
                <w:sz w:val="18"/>
                <w:szCs w:val="18"/>
              </w:rPr>
              <w:t>Orginele plan opgezet</w:t>
            </w:r>
          </w:p>
        </w:tc>
      </w:tr>
      <w:tr w:rsidR="007175CE" w:rsidRPr="007175CE" w14:paraId="7BBA3EC2" w14:textId="77777777" w:rsidTr="00733A6D">
        <w:tc>
          <w:tcPr>
            <w:tcW w:w="783" w:type="dxa"/>
          </w:tcPr>
          <w:p w14:paraId="16F96DAD" w14:textId="10BB4FF1" w:rsidR="007175CE" w:rsidRPr="007175CE" w:rsidRDefault="00EF19B7" w:rsidP="00733A6D">
            <w:pPr>
              <w:rPr>
                <w:lang w:val="nl-NL"/>
              </w:rPr>
            </w:pPr>
            <w:r>
              <w:rPr>
                <w:lang w:val="nl-NL"/>
              </w:rPr>
              <w:lastRenderedPageBreak/>
              <w:t>2.0</w:t>
            </w:r>
          </w:p>
        </w:tc>
        <w:tc>
          <w:tcPr>
            <w:tcW w:w="1349" w:type="dxa"/>
          </w:tcPr>
          <w:p w14:paraId="79F13B91" w14:textId="2E0B1F30" w:rsidR="007175CE" w:rsidRPr="007175CE" w:rsidRDefault="00EF19B7" w:rsidP="00733A6D">
            <w:pPr>
              <w:rPr>
                <w:lang w:val="nl-NL"/>
              </w:rPr>
            </w:pPr>
            <w:r>
              <w:rPr>
                <w:lang w:val="nl-NL"/>
              </w:rPr>
              <w:t>25-08</w:t>
            </w:r>
            <w:r w:rsidR="00F23FC7">
              <w:rPr>
                <w:lang w:val="nl-NL"/>
              </w:rPr>
              <w:t>-2025</w:t>
            </w:r>
          </w:p>
        </w:tc>
        <w:tc>
          <w:tcPr>
            <w:tcW w:w="5528" w:type="dxa"/>
          </w:tcPr>
          <w:p w14:paraId="368732F2" w14:textId="57D7C33F" w:rsidR="007175CE" w:rsidRPr="007175CE" w:rsidRDefault="00F23FC7" w:rsidP="00733A6D">
            <w:pPr>
              <w:pStyle w:val="Aanwijzing"/>
              <w:rPr>
                <w:rFonts w:ascii="Poppins" w:hAnsi="Poppins" w:cs="Poppins"/>
                <w:color w:val="auto"/>
                <w:sz w:val="18"/>
                <w:szCs w:val="18"/>
              </w:rPr>
            </w:pPr>
            <w:r>
              <w:rPr>
                <w:rFonts w:ascii="Poppins" w:hAnsi="Poppins" w:cs="Poppins"/>
                <w:color w:val="auto"/>
                <w:sz w:val="18"/>
                <w:szCs w:val="18"/>
              </w:rPr>
              <w:t>Van scratch het plan opnieuw opgezet, rekening gehouden met de veranderingen binnen het bedrijf die er in de tussentijd zijn gebeurd.</w:t>
            </w:r>
          </w:p>
        </w:tc>
      </w:tr>
      <w:tr w:rsidR="007175CE" w:rsidRPr="007175CE" w14:paraId="6B8295FB" w14:textId="77777777" w:rsidTr="00733A6D">
        <w:tc>
          <w:tcPr>
            <w:tcW w:w="783" w:type="dxa"/>
          </w:tcPr>
          <w:p w14:paraId="3306984E" w14:textId="77777777" w:rsidR="007175CE" w:rsidRPr="007175CE" w:rsidRDefault="007175CE" w:rsidP="00733A6D">
            <w:pPr>
              <w:rPr>
                <w:lang w:val="nl-NL"/>
              </w:rPr>
            </w:pPr>
          </w:p>
        </w:tc>
        <w:tc>
          <w:tcPr>
            <w:tcW w:w="1349" w:type="dxa"/>
          </w:tcPr>
          <w:p w14:paraId="1F0DBD88" w14:textId="77777777" w:rsidR="007175CE" w:rsidRPr="007175CE" w:rsidRDefault="007175CE" w:rsidP="00733A6D">
            <w:pPr>
              <w:rPr>
                <w:lang w:val="nl-NL"/>
              </w:rPr>
            </w:pPr>
          </w:p>
        </w:tc>
        <w:tc>
          <w:tcPr>
            <w:tcW w:w="5528" w:type="dxa"/>
          </w:tcPr>
          <w:p w14:paraId="6D2CD209" w14:textId="77777777" w:rsidR="007175CE" w:rsidRPr="007175CE" w:rsidRDefault="007175CE" w:rsidP="00733A6D">
            <w:pPr>
              <w:rPr>
                <w:lang w:val="nl-NL"/>
              </w:rPr>
            </w:pPr>
          </w:p>
        </w:tc>
      </w:tr>
    </w:tbl>
    <w:p w14:paraId="7D71E261" w14:textId="77777777" w:rsidR="007175CE" w:rsidRPr="007175CE" w:rsidRDefault="007175CE" w:rsidP="007175CE"/>
    <w:p w14:paraId="7A548D88" w14:textId="076557FE" w:rsidR="001B191A" w:rsidRPr="00B8768F" w:rsidRDefault="001B191A" w:rsidP="001B191A">
      <w:pPr>
        <w:rPr>
          <w:rFonts w:eastAsiaTheme="minorHAnsi"/>
          <w:color w:val="0070C0"/>
          <w:lang w:val="nl-NL" w:eastAsia="en-US"/>
        </w:rPr>
      </w:pPr>
    </w:p>
    <w:sectPr w:rsidR="001B191A" w:rsidRPr="00B8768F" w:rsidSect="003E5BD8">
      <w:headerReference w:type="default" r:id="rId12"/>
      <w:footerReference w:type="default" r:id="rId13"/>
      <w:type w:val="continuous"/>
      <w:pgSz w:w="11906" w:h="16838"/>
      <w:pgMar w:top="1134" w:right="1134" w:bottom="1134" w:left="1418" w:header="709" w:footer="709"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8E3B5" w14:textId="77777777" w:rsidR="002C3318" w:rsidRDefault="002C3318">
      <w:r>
        <w:separator/>
      </w:r>
    </w:p>
  </w:endnote>
  <w:endnote w:type="continuationSeparator" w:id="0">
    <w:p w14:paraId="4B23480B" w14:textId="77777777" w:rsidR="002C3318" w:rsidRDefault="002C3318">
      <w:r>
        <w:continuationSeparator/>
      </w:r>
    </w:p>
  </w:endnote>
  <w:endnote w:type="continuationNotice" w:id="1">
    <w:p w14:paraId="5A8DDE3F" w14:textId="77777777" w:rsidR="002C3318" w:rsidRDefault="002C33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G Times 10pt">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0F853" w14:textId="15C368C7" w:rsidR="000F2B5A" w:rsidRDefault="001B65B7" w:rsidP="006F79C3">
    <w:pPr>
      <w:pStyle w:val="Footercd"/>
      <w:tabs>
        <w:tab w:val="clear" w:pos="8789"/>
        <w:tab w:val="right" w:pos="9356"/>
      </w:tabs>
    </w:pPr>
    <w:r>
      <w:rPr>
        <w:rFonts w:ascii="Arial" w:hAnsi="Arial"/>
      </w:rPr>
      <w:t>PLAN VAN AANPAK STAGE</w:t>
    </w:r>
    <w:r w:rsidRPr="00610546">
      <w:rPr>
        <w:rFonts w:ascii="Arial" w:hAnsi="Arial"/>
      </w:rPr>
      <w:t xml:space="preserve"> </w:t>
    </w:r>
    <w:r w:rsidR="000F2B5A" w:rsidRPr="00610546">
      <w:rPr>
        <w:rFonts w:ascii="Arial" w:hAnsi="Arial"/>
        <w:sz w:val="16"/>
        <w:szCs w:val="16"/>
      </w:rPr>
      <w:fldChar w:fldCharType="begin"/>
    </w:r>
    <w:r w:rsidR="000F2B5A" w:rsidRPr="00610546">
      <w:rPr>
        <w:rFonts w:ascii="Arial" w:hAnsi="Arial"/>
        <w:sz w:val="16"/>
        <w:szCs w:val="16"/>
      </w:rPr>
      <w:instrText xml:space="preserve"> DATE \@ "d MMMM yyyy" </w:instrText>
    </w:r>
    <w:r w:rsidR="000F2B5A" w:rsidRPr="00610546">
      <w:rPr>
        <w:rFonts w:ascii="Arial" w:hAnsi="Arial"/>
        <w:sz w:val="16"/>
        <w:szCs w:val="16"/>
      </w:rPr>
      <w:fldChar w:fldCharType="separate"/>
    </w:r>
    <w:r w:rsidR="00FF10D3">
      <w:rPr>
        <w:rFonts w:ascii="Arial" w:hAnsi="Arial"/>
        <w:noProof/>
        <w:sz w:val="16"/>
        <w:szCs w:val="16"/>
      </w:rPr>
      <w:t>9 september 2025</w:t>
    </w:r>
    <w:r w:rsidR="000F2B5A" w:rsidRPr="00610546">
      <w:rPr>
        <w:rFonts w:ascii="Arial" w:hAnsi="Arial"/>
        <w:noProof/>
        <w:sz w:val="16"/>
        <w:szCs w:val="16"/>
      </w:rPr>
      <w:fldChar w:fldCharType="end"/>
    </w:r>
    <w:r w:rsidR="000F2B5A">
      <w:tab/>
    </w:r>
    <w:r w:rsidR="000F2B5A" w:rsidRPr="00610546">
      <w:rPr>
        <w:rStyle w:val="PageNumber"/>
        <w:b w:val="0"/>
        <w:bCs/>
      </w:rPr>
      <w:fldChar w:fldCharType="begin"/>
    </w:r>
    <w:r w:rsidR="000F2B5A" w:rsidRPr="00610546">
      <w:rPr>
        <w:rStyle w:val="PageNumber"/>
        <w:b w:val="0"/>
        <w:bCs/>
      </w:rPr>
      <w:instrText xml:space="preserve"> PAGE </w:instrText>
    </w:r>
    <w:r w:rsidR="000F2B5A" w:rsidRPr="00610546">
      <w:rPr>
        <w:rStyle w:val="PageNumber"/>
        <w:b w:val="0"/>
        <w:bCs/>
      </w:rPr>
      <w:fldChar w:fldCharType="separate"/>
    </w:r>
    <w:r w:rsidR="00111516" w:rsidRPr="00610546">
      <w:rPr>
        <w:rStyle w:val="PageNumber"/>
        <w:b w:val="0"/>
        <w:bCs/>
        <w:noProof/>
      </w:rPr>
      <w:t>1</w:t>
    </w:r>
    <w:r w:rsidR="000F2B5A" w:rsidRPr="00610546">
      <w:rPr>
        <w:rStyle w:val="PageNumber"/>
        <w:b w:val="0"/>
        <w:bCs/>
      </w:rPr>
      <w:fldChar w:fldCharType="end"/>
    </w:r>
  </w:p>
  <w:p w14:paraId="33A632B3" w14:textId="77777777" w:rsidR="000F2B5A" w:rsidRDefault="000F2B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01236" w14:textId="77777777" w:rsidR="002C3318" w:rsidRDefault="002C3318">
      <w:r>
        <w:separator/>
      </w:r>
    </w:p>
  </w:footnote>
  <w:footnote w:type="continuationSeparator" w:id="0">
    <w:p w14:paraId="6DDA9C6D" w14:textId="77777777" w:rsidR="002C3318" w:rsidRDefault="002C3318">
      <w:r>
        <w:continuationSeparator/>
      </w:r>
    </w:p>
  </w:footnote>
  <w:footnote w:type="continuationNotice" w:id="1">
    <w:p w14:paraId="5839731E" w14:textId="77777777" w:rsidR="002C3318" w:rsidRDefault="002C33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1C2D7" w14:textId="5588D582" w:rsidR="000F2B5A" w:rsidRDefault="001B65B7">
    <w:pPr>
      <w:pStyle w:val="Headercd"/>
      <w:rPr>
        <w:b/>
      </w:rPr>
    </w:pPr>
    <w:r>
      <w:rPr>
        <w:rFonts w:ascii="Arial" w:hAnsi="Arial"/>
      </w:rPr>
      <w:t>2526_</w:t>
    </w:r>
    <w:r w:rsidR="00B93D10">
      <w:rPr>
        <w:rFonts w:ascii="Arial" w:hAnsi="Arial"/>
      </w:rPr>
      <w:t>TINSTG05-1</w:t>
    </w:r>
    <w:r w:rsidR="000F2B5A" w:rsidRPr="00610546">
      <w:rPr>
        <w:rFonts w:ascii="Arial" w:hAnsi="Arial"/>
      </w:rPr>
      <w:t xml:space="preserve"> </w:t>
    </w:r>
    <w:r w:rsidR="000F2B5A" w:rsidRPr="00610546">
      <w:rPr>
        <w:rFonts w:ascii="Arial" w:hAnsi="Arial"/>
      </w:rPr>
      <w:tab/>
      <w:t>Hogeschool Rotterdam/CM</w:t>
    </w:r>
    <w:r w:rsidR="000F2B5A" w:rsidRPr="00610546">
      <w:t>I</w:t>
    </w:r>
    <w:r w:rsidR="000F2B5A" w:rsidRPr="00F14555">
      <w:rPr>
        <w:noProof/>
        <w:lang w:val="en-US" w:eastAsia="en-US"/>
      </w:rPr>
      <w:drawing>
        <wp:anchor distT="0" distB="0" distL="114300" distR="114300" simplePos="0" relativeHeight="251658240" behindDoc="0" locked="0" layoutInCell="1" allowOverlap="1" wp14:anchorId="2A957C25" wp14:editId="1A62777D">
          <wp:simplePos x="0" y="0"/>
          <wp:positionH relativeFrom="column">
            <wp:align>right</wp:align>
          </wp:positionH>
          <wp:positionV relativeFrom="paragraph">
            <wp:posOffset>36195</wp:posOffset>
          </wp:positionV>
          <wp:extent cx="329565" cy="32956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_LOGO_rechtsonder_CMYK_rood1.pdf"/>
                  <pic:cNvPicPr/>
                </pic:nvPicPr>
                <pic:blipFill>
                  <a:blip r:embed="rId1">
                    <a:extLst>
                      <a:ext uri="{28A0092B-C50C-407E-A947-70E740481C1C}">
                        <a14:useLocalDpi xmlns:a14="http://schemas.microsoft.com/office/drawing/2010/main" val="0"/>
                      </a:ext>
                    </a:extLst>
                  </a:blip>
                  <a:stretch>
                    <a:fillRect/>
                  </a:stretch>
                </pic:blipFill>
                <pic:spPr>
                  <a:xfrm>
                    <a:off x="0" y="0"/>
                    <a:ext cx="329565" cy="329565"/>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DC9828" w14:textId="77777777" w:rsidR="000F2B5A" w:rsidRDefault="000F2B5A">
    <w:pPr>
      <w:spacing w:after="380" w:line="100" w:lineRule="exact"/>
      <w:rPr>
        <w:sz w:val="28"/>
      </w:rPr>
    </w:pPr>
  </w:p>
  <w:p w14:paraId="7CC61F81" w14:textId="77777777" w:rsidR="000F2B5A" w:rsidRDefault="000F2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4E6"/>
    <w:multiLevelType w:val="hybridMultilevel"/>
    <w:tmpl w:val="DB5272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B00B02"/>
    <w:multiLevelType w:val="hybridMultilevel"/>
    <w:tmpl w:val="61E61F0A"/>
    <w:lvl w:ilvl="0" w:tplc="FFFFFFFF">
      <w:start w:val="1"/>
      <w:numFmt w:val="bullet"/>
      <w:lvlText w:val="-"/>
      <w:lvlJc w:val="left"/>
      <w:pPr>
        <w:ind w:left="360" w:hanging="360"/>
      </w:pPr>
      <w:rPr>
        <w:rFonts w:ascii="Arial" w:hAnsi="Arial" w:hint="default"/>
      </w:rPr>
    </w:lvl>
    <w:lvl w:ilvl="1" w:tplc="11A43084">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4B5313C"/>
    <w:multiLevelType w:val="hybridMultilevel"/>
    <w:tmpl w:val="904AD58A"/>
    <w:lvl w:ilvl="0" w:tplc="4AC4CE48">
      <w:numFmt w:val="bullet"/>
      <w:lvlText w:val="-"/>
      <w:lvlJc w:val="left"/>
      <w:pPr>
        <w:ind w:left="36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453277"/>
    <w:multiLevelType w:val="hybridMultilevel"/>
    <w:tmpl w:val="D96821D2"/>
    <w:lvl w:ilvl="0" w:tplc="2E281CEC">
      <w:start w:val="2"/>
      <w:numFmt w:val="bullet"/>
      <w:lvlText w:val=""/>
      <w:lvlJc w:val="left"/>
      <w:pPr>
        <w:ind w:left="720" w:hanging="360"/>
      </w:pPr>
      <w:rPr>
        <w:rFonts w:ascii="Symbol" w:eastAsia="Times New Roman" w:hAnsi="Symbol"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44D88A"/>
    <w:multiLevelType w:val="hybridMultilevel"/>
    <w:tmpl w:val="9320D7EA"/>
    <w:lvl w:ilvl="0" w:tplc="BB8A0BAC">
      <w:start w:val="1"/>
      <w:numFmt w:val="bullet"/>
      <w:lvlText w:val="-"/>
      <w:lvlJc w:val="left"/>
      <w:pPr>
        <w:ind w:left="360" w:hanging="360"/>
      </w:pPr>
      <w:rPr>
        <w:rFonts w:ascii="Aptos" w:hAnsi="Aptos" w:hint="default"/>
      </w:rPr>
    </w:lvl>
    <w:lvl w:ilvl="1" w:tplc="484A9EF6">
      <w:start w:val="1"/>
      <w:numFmt w:val="bullet"/>
      <w:lvlText w:val="o"/>
      <w:lvlJc w:val="left"/>
      <w:pPr>
        <w:ind w:left="1080" w:hanging="360"/>
      </w:pPr>
      <w:rPr>
        <w:rFonts w:ascii="Courier New" w:hAnsi="Courier New" w:hint="default"/>
      </w:rPr>
    </w:lvl>
    <w:lvl w:ilvl="2" w:tplc="B0D0CC04">
      <w:start w:val="1"/>
      <w:numFmt w:val="bullet"/>
      <w:lvlText w:val=""/>
      <w:lvlJc w:val="left"/>
      <w:pPr>
        <w:ind w:left="1800" w:hanging="360"/>
      </w:pPr>
      <w:rPr>
        <w:rFonts w:ascii="Wingdings" w:hAnsi="Wingdings" w:hint="default"/>
      </w:rPr>
    </w:lvl>
    <w:lvl w:ilvl="3" w:tplc="61488270">
      <w:start w:val="1"/>
      <w:numFmt w:val="bullet"/>
      <w:lvlText w:val=""/>
      <w:lvlJc w:val="left"/>
      <w:pPr>
        <w:ind w:left="2520" w:hanging="360"/>
      </w:pPr>
      <w:rPr>
        <w:rFonts w:ascii="Symbol" w:hAnsi="Symbol" w:hint="default"/>
      </w:rPr>
    </w:lvl>
    <w:lvl w:ilvl="4" w:tplc="A4D041F0">
      <w:start w:val="1"/>
      <w:numFmt w:val="bullet"/>
      <w:lvlText w:val="o"/>
      <w:lvlJc w:val="left"/>
      <w:pPr>
        <w:ind w:left="3240" w:hanging="360"/>
      </w:pPr>
      <w:rPr>
        <w:rFonts w:ascii="Courier New" w:hAnsi="Courier New" w:hint="default"/>
      </w:rPr>
    </w:lvl>
    <w:lvl w:ilvl="5" w:tplc="FED030E8">
      <w:start w:val="1"/>
      <w:numFmt w:val="bullet"/>
      <w:lvlText w:val=""/>
      <w:lvlJc w:val="left"/>
      <w:pPr>
        <w:ind w:left="3960" w:hanging="360"/>
      </w:pPr>
      <w:rPr>
        <w:rFonts w:ascii="Wingdings" w:hAnsi="Wingdings" w:hint="default"/>
      </w:rPr>
    </w:lvl>
    <w:lvl w:ilvl="6" w:tplc="935823E8">
      <w:start w:val="1"/>
      <w:numFmt w:val="bullet"/>
      <w:lvlText w:val=""/>
      <w:lvlJc w:val="left"/>
      <w:pPr>
        <w:ind w:left="4680" w:hanging="360"/>
      </w:pPr>
      <w:rPr>
        <w:rFonts w:ascii="Symbol" w:hAnsi="Symbol" w:hint="default"/>
      </w:rPr>
    </w:lvl>
    <w:lvl w:ilvl="7" w:tplc="EC24A236">
      <w:start w:val="1"/>
      <w:numFmt w:val="bullet"/>
      <w:lvlText w:val="o"/>
      <w:lvlJc w:val="left"/>
      <w:pPr>
        <w:ind w:left="5400" w:hanging="360"/>
      </w:pPr>
      <w:rPr>
        <w:rFonts w:ascii="Courier New" w:hAnsi="Courier New" w:hint="default"/>
      </w:rPr>
    </w:lvl>
    <w:lvl w:ilvl="8" w:tplc="71AEBF06">
      <w:start w:val="1"/>
      <w:numFmt w:val="bullet"/>
      <w:lvlText w:val=""/>
      <w:lvlJc w:val="left"/>
      <w:pPr>
        <w:ind w:left="6120" w:hanging="360"/>
      </w:pPr>
      <w:rPr>
        <w:rFonts w:ascii="Wingdings" w:hAnsi="Wingdings" w:hint="default"/>
      </w:rPr>
    </w:lvl>
  </w:abstractNum>
  <w:abstractNum w:abstractNumId="5" w15:restartNumberingAfterBreak="0">
    <w:nsid w:val="100F3E7C"/>
    <w:multiLevelType w:val="hybridMultilevel"/>
    <w:tmpl w:val="C2FCF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08647D9"/>
    <w:multiLevelType w:val="hybridMultilevel"/>
    <w:tmpl w:val="9E2EFB76"/>
    <w:lvl w:ilvl="0" w:tplc="977C0FEE">
      <w:start w:val="1"/>
      <w:numFmt w:val="bullet"/>
      <w:lvlText w:val="-"/>
      <w:lvlJc w:val="left"/>
      <w:pPr>
        <w:ind w:left="360" w:hanging="360"/>
      </w:pPr>
      <w:rPr>
        <w:rFonts w:ascii="Aptos" w:hAnsi="Aptos" w:hint="default"/>
      </w:rPr>
    </w:lvl>
    <w:lvl w:ilvl="1" w:tplc="5992CC1C">
      <w:start w:val="1"/>
      <w:numFmt w:val="bullet"/>
      <w:lvlText w:val="o"/>
      <w:lvlJc w:val="left"/>
      <w:pPr>
        <w:ind w:left="1080" w:hanging="360"/>
      </w:pPr>
      <w:rPr>
        <w:rFonts w:ascii="Courier New" w:hAnsi="Courier New" w:hint="default"/>
      </w:rPr>
    </w:lvl>
    <w:lvl w:ilvl="2" w:tplc="FA4CD1D8">
      <w:start w:val="1"/>
      <w:numFmt w:val="bullet"/>
      <w:lvlText w:val=""/>
      <w:lvlJc w:val="left"/>
      <w:pPr>
        <w:ind w:left="1800" w:hanging="360"/>
      </w:pPr>
      <w:rPr>
        <w:rFonts w:ascii="Wingdings" w:hAnsi="Wingdings" w:hint="default"/>
      </w:rPr>
    </w:lvl>
    <w:lvl w:ilvl="3" w:tplc="C12A111C">
      <w:start w:val="1"/>
      <w:numFmt w:val="bullet"/>
      <w:lvlText w:val=""/>
      <w:lvlJc w:val="left"/>
      <w:pPr>
        <w:ind w:left="2520" w:hanging="360"/>
      </w:pPr>
      <w:rPr>
        <w:rFonts w:ascii="Symbol" w:hAnsi="Symbol" w:hint="default"/>
      </w:rPr>
    </w:lvl>
    <w:lvl w:ilvl="4" w:tplc="A30C9A06">
      <w:start w:val="1"/>
      <w:numFmt w:val="bullet"/>
      <w:lvlText w:val="o"/>
      <w:lvlJc w:val="left"/>
      <w:pPr>
        <w:ind w:left="3240" w:hanging="360"/>
      </w:pPr>
      <w:rPr>
        <w:rFonts w:ascii="Courier New" w:hAnsi="Courier New" w:hint="default"/>
      </w:rPr>
    </w:lvl>
    <w:lvl w:ilvl="5" w:tplc="5BD43F26">
      <w:start w:val="1"/>
      <w:numFmt w:val="bullet"/>
      <w:lvlText w:val=""/>
      <w:lvlJc w:val="left"/>
      <w:pPr>
        <w:ind w:left="3960" w:hanging="360"/>
      </w:pPr>
      <w:rPr>
        <w:rFonts w:ascii="Wingdings" w:hAnsi="Wingdings" w:hint="default"/>
      </w:rPr>
    </w:lvl>
    <w:lvl w:ilvl="6" w:tplc="ECAE8590">
      <w:start w:val="1"/>
      <w:numFmt w:val="bullet"/>
      <w:lvlText w:val=""/>
      <w:lvlJc w:val="left"/>
      <w:pPr>
        <w:ind w:left="4680" w:hanging="360"/>
      </w:pPr>
      <w:rPr>
        <w:rFonts w:ascii="Symbol" w:hAnsi="Symbol" w:hint="default"/>
      </w:rPr>
    </w:lvl>
    <w:lvl w:ilvl="7" w:tplc="7B4EED02">
      <w:start w:val="1"/>
      <w:numFmt w:val="bullet"/>
      <w:lvlText w:val="o"/>
      <w:lvlJc w:val="left"/>
      <w:pPr>
        <w:ind w:left="5400" w:hanging="360"/>
      </w:pPr>
      <w:rPr>
        <w:rFonts w:ascii="Courier New" w:hAnsi="Courier New" w:hint="default"/>
      </w:rPr>
    </w:lvl>
    <w:lvl w:ilvl="8" w:tplc="10EC9768">
      <w:start w:val="1"/>
      <w:numFmt w:val="bullet"/>
      <w:lvlText w:val=""/>
      <w:lvlJc w:val="left"/>
      <w:pPr>
        <w:ind w:left="6120" w:hanging="360"/>
      </w:pPr>
      <w:rPr>
        <w:rFonts w:ascii="Wingdings" w:hAnsi="Wingdings" w:hint="default"/>
      </w:rPr>
    </w:lvl>
  </w:abstractNum>
  <w:abstractNum w:abstractNumId="7" w15:restartNumberingAfterBreak="0">
    <w:nsid w:val="19075AC0"/>
    <w:multiLevelType w:val="multilevel"/>
    <w:tmpl w:val="7FD44FEE"/>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1B891A17"/>
    <w:multiLevelType w:val="hybridMultilevel"/>
    <w:tmpl w:val="29B8C01E"/>
    <w:lvl w:ilvl="0" w:tplc="C49C06C2">
      <w:start w:val="1"/>
      <w:numFmt w:val="bullet"/>
      <w:lvlText w:val="§"/>
      <w:lvlJc w:val="left"/>
      <w:pPr>
        <w:tabs>
          <w:tab w:val="num" w:pos="720"/>
        </w:tabs>
        <w:ind w:left="720" w:hanging="360"/>
      </w:pPr>
      <w:rPr>
        <w:rFonts w:ascii="Wingdings" w:hAnsi="Wingdings" w:hint="default"/>
      </w:rPr>
    </w:lvl>
    <w:lvl w:ilvl="1" w:tplc="7FE0177C">
      <w:numFmt w:val="bullet"/>
      <w:lvlText w:val="§"/>
      <w:lvlJc w:val="left"/>
      <w:pPr>
        <w:tabs>
          <w:tab w:val="num" w:pos="1440"/>
        </w:tabs>
        <w:ind w:left="1440" w:hanging="360"/>
      </w:pPr>
      <w:rPr>
        <w:rFonts w:ascii="Wingdings" w:hAnsi="Wingdings" w:hint="default"/>
      </w:rPr>
    </w:lvl>
    <w:lvl w:ilvl="2" w:tplc="32E03D9E" w:tentative="1">
      <w:start w:val="1"/>
      <w:numFmt w:val="bullet"/>
      <w:lvlText w:val="§"/>
      <w:lvlJc w:val="left"/>
      <w:pPr>
        <w:tabs>
          <w:tab w:val="num" w:pos="2160"/>
        </w:tabs>
        <w:ind w:left="2160" w:hanging="360"/>
      </w:pPr>
      <w:rPr>
        <w:rFonts w:ascii="Wingdings" w:hAnsi="Wingdings" w:hint="default"/>
      </w:rPr>
    </w:lvl>
    <w:lvl w:ilvl="3" w:tplc="3322276A" w:tentative="1">
      <w:start w:val="1"/>
      <w:numFmt w:val="bullet"/>
      <w:lvlText w:val="§"/>
      <w:lvlJc w:val="left"/>
      <w:pPr>
        <w:tabs>
          <w:tab w:val="num" w:pos="2880"/>
        </w:tabs>
        <w:ind w:left="2880" w:hanging="360"/>
      </w:pPr>
      <w:rPr>
        <w:rFonts w:ascii="Wingdings" w:hAnsi="Wingdings" w:hint="default"/>
      </w:rPr>
    </w:lvl>
    <w:lvl w:ilvl="4" w:tplc="7B04AAA0" w:tentative="1">
      <w:start w:val="1"/>
      <w:numFmt w:val="bullet"/>
      <w:lvlText w:val="§"/>
      <w:lvlJc w:val="left"/>
      <w:pPr>
        <w:tabs>
          <w:tab w:val="num" w:pos="3600"/>
        </w:tabs>
        <w:ind w:left="3600" w:hanging="360"/>
      </w:pPr>
      <w:rPr>
        <w:rFonts w:ascii="Wingdings" w:hAnsi="Wingdings" w:hint="default"/>
      </w:rPr>
    </w:lvl>
    <w:lvl w:ilvl="5" w:tplc="6DF008AC" w:tentative="1">
      <w:start w:val="1"/>
      <w:numFmt w:val="bullet"/>
      <w:lvlText w:val="§"/>
      <w:lvlJc w:val="left"/>
      <w:pPr>
        <w:tabs>
          <w:tab w:val="num" w:pos="4320"/>
        </w:tabs>
        <w:ind w:left="4320" w:hanging="360"/>
      </w:pPr>
      <w:rPr>
        <w:rFonts w:ascii="Wingdings" w:hAnsi="Wingdings" w:hint="default"/>
      </w:rPr>
    </w:lvl>
    <w:lvl w:ilvl="6" w:tplc="09B23108" w:tentative="1">
      <w:start w:val="1"/>
      <w:numFmt w:val="bullet"/>
      <w:lvlText w:val="§"/>
      <w:lvlJc w:val="left"/>
      <w:pPr>
        <w:tabs>
          <w:tab w:val="num" w:pos="5040"/>
        </w:tabs>
        <w:ind w:left="5040" w:hanging="360"/>
      </w:pPr>
      <w:rPr>
        <w:rFonts w:ascii="Wingdings" w:hAnsi="Wingdings" w:hint="default"/>
      </w:rPr>
    </w:lvl>
    <w:lvl w:ilvl="7" w:tplc="90442446" w:tentative="1">
      <w:start w:val="1"/>
      <w:numFmt w:val="bullet"/>
      <w:lvlText w:val="§"/>
      <w:lvlJc w:val="left"/>
      <w:pPr>
        <w:tabs>
          <w:tab w:val="num" w:pos="5760"/>
        </w:tabs>
        <w:ind w:left="5760" w:hanging="360"/>
      </w:pPr>
      <w:rPr>
        <w:rFonts w:ascii="Wingdings" w:hAnsi="Wingdings" w:hint="default"/>
      </w:rPr>
    </w:lvl>
    <w:lvl w:ilvl="8" w:tplc="FF40D6F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05258F"/>
    <w:multiLevelType w:val="hybridMultilevel"/>
    <w:tmpl w:val="2F9CF6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25E1C07"/>
    <w:multiLevelType w:val="hybridMultilevel"/>
    <w:tmpl w:val="8C3C7A3C"/>
    <w:lvl w:ilvl="0" w:tplc="F07C64B8">
      <w:start w:val="1"/>
      <w:numFmt w:val="decimal"/>
      <w:lvlText w:val="%1."/>
      <w:lvlJc w:val="left"/>
      <w:pPr>
        <w:ind w:left="720" w:hanging="360"/>
      </w:pPr>
    </w:lvl>
    <w:lvl w:ilvl="1" w:tplc="490CD3E4">
      <w:start w:val="1"/>
      <w:numFmt w:val="lowerLetter"/>
      <w:lvlText w:val="%2."/>
      <w:lvlJc w:val="left"/>
      <w:pPr>
        <w:ind w:left="1440" w:hanging="360"/>
      </w:pPr>
    </w:lvl>
    <w:lvl w:ilvl="2" w:tplc="4CF82448">
      <w:start w:val="1"/>
      <w:numFmt w:val="lowerRoman"/>
      <w:lvlText w:val="%3."/>
      <w:lvlJc w:val="right"/>
      <w:pPr>
        <w:ind w:left="2160" w:hanging="180"/>
      </w:pPr>
    </w:lvl>
    <w:lvl w:ilvl="3" w:tplc="67E8C720">
      <w:start w:val="1"/>
      <w:numFmt w:val="decimal"/>
      <w:lvlText w:val="%4."/>
      <w:lvlJc w:val="left"/>
      <w:pPr>
        <w:ind w:left="2880" w:hanging="360"/>
      </w:pPr>
    </w:lvl>
    <w:lvl w:ilvl="4" w:tplc="943C6746">
      <w:start w:val="1"/>
      <w:numFmt w:val="lowerLetter"/>
      <w:lvlText w:val="%5."/>
      <w:lvlJc w:val="left"/>
      <w:pPr>
        <w:ind w:left="3600" w:hanging="360"/>
      </w:pPr>
    </w:lvl>
    <w:lvl w:ilvl="5" w:tplc="4A6EDDC8">
      <w:start w:val="1"/>
      <w:numFmt w:val="lowerRoman"/>
      <w:lvlText w:val="%6."/>
      <w:lvlJc w:val="right"/>
      <w:pPr>
        <w:ind w:left="4320" w:hanging="180"/>
      </w:pPr>
    </w:lvl>
    <w:lvl w:ilvl="6" w:tplc="04AA633E">
      <w:start w:val="1"/>
      <w:numFmt w:val="decimal"/>
      <w:lvlText w:val="%7."/>
      <w:lvlJc w:val="left"/>
      <w:pPr>
        <w:ind w:left="5040" w:hanging="360"/>
      </w:pPr>
    </w:lvl>
    <w:lvl w:ilvl="7" w:tplc="CEC02A4C">
      <w:start w:val="1"/>
      <w:numFmt w:val="lowerLetter"/>
      <w:lvlText w:val="%8."/>
      <w:lvlJc w:val="left"/>
      <w:pPr>
        <w:ind w:left="5760" w:hanging="360"/>
      </w:pPr>
    </w:lvl>
    <w:lvl w:ilvl="8" w:tplc="05027F3C">
      <w:start w:val="1"/>
      <w:numFmt w:val="lowerRoman"/>
      <w:lvlText w:val="%9."/>
      <w:lvlJc w:val="right"/>
      <w:pPr>
        <w:ind w:left="6480" w:hanging="180"/>
      </w:pPr>
    </w:lvl>
  </w:abstractNum>
  <w:abstractNum w:abstractNumId="11" w15:restartNumberingAfterBreak="0">
    <w:nsid w:val="23EA0AA9"/>
    <w:multiLevelType w:val="hybridMultilevel"/>
    <w:tmpl w:val="347E2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BE2AB1"/>
    <w:multiLevelType w:val="hybridMultilevel"/>
    <w:tmpl w:val="190E745C"/>
    <w:lvl w:ilvl="0" w:tplc="5F8ACD10">
      <w:start w:val="1"/>
      <w:numFmt w:val="bullet"/>
      <w:lvlText w:val="§"/>
      <w:lvlJc w:val="left"/>
      <w:pPr>
        <w:tabs>
          <w:tab w:val="num" w:pos="720"/>
        </w:tabs>
        <w:ind w:left="720" w:hanging="360"/>
      </w:pPr>
      <w:rPr>
        <w:rFonts w:ascii="Wingdings" w:hAnsi="Wingdings" w:hint="default"/>
      </w:rPr>
    </w:lvl>
    <w:lvl w:ilvl="1" w:tplc="72FA3D32">
      <w:start w:val="1"/>
      <w:numFmt w:val="bullet"/>
      <w:lvlText w:val="§"/>
      <w:lvlJc w:val="left"/>
      <w:pPr>
        <w:tabs>
          <w:tab w:val="num" w:pos="1440"/>
        </w:tabs>
        <w:ind w:left="1440" w:hanging="360"/>
      </w:pPr>
      <w:rPr>
        <w:rFonts w:ascii="Wingdings" w:hAnsi="Wingdings" w:hint="default"/>
      </w:rPr>
    </w:lvl>
    <w:lvl w:ilvl="2" w:tplc="05060F38" w:tentative="1">
      <w:start w:val="1"/>
      <w:numFmt w:val="bullet"/>
      <w:lvlText w:val="§"/>
      <w:lvlJc w:val="left"/>
      <w:pPr>
        <w:tabs>
          <w:tab w:val="num" w:pos="2160"/>
        </w:tabs>
        <w:ind w:left="2160" w:hanging="360"/>
      </w:pPr>
      <w:rPr>
        <w:rFonts w:ascii="Wingdings" w:hAnsi="Wingdings" w:hint="default"/>
      </w:rPr>
    </w:lvl>
    <w:lvl w:ilvl="3" w:tplc="47B0970A" w:tentative="1">
      <w:start w:val="1"/>
      <w:numFmt w:val="bullet"/>
      <w:lvlText w:val="§"/>
      <w:lvlJc w:val="left"/>
      <w:pPr>
        <w:tabs>
          <w:tab w:val="num" w:pos="2880"/>
        </w:tabs>
        <w:ind w:left="2880" w:hanging="360"/>
      </w:pPr>
      <w:rPr>
        <w:rFonts w:ascii="Wingdings" w:hAnsi="Wingdings" w:hint="default"/>
      </w:rPr>
    </w:lvl>
    <w:lvl w:ilvl="4" w:tplc="FF6A1672" w:tentative="1">
      <w:start w:val="1"/>
      <w:numFmt w:val="bullet"/>
      <w:lvlText w:val="§"/>
      <w:lvlJc w:val="left"/>
      <w:pPr>
        <w:tabs>
          <w:tab w:val="num" w:pos="3600"/>
        </w:tabs>
        <w:ind w:left="3600" w:hanging="360"/>
      </w:pPr>
      <w:rPr>
        <w:rFonts w:ascii="Wingdings" w:hAnsi="Wingdings" w:hint="default"/>
      </w:rPr>
    </w:lvl>
    <w:lvl w:ilvl="5" w:tplc="6C88FDE4" w:tentative="1">
      <w:start w:val="1"/>
      <w:numFmt w:val="bullet"/>
      <w:lvlText w:val="§"/>
      <w:lvlJc w:val="left"/>
      <w:pPr>
        <w:tabs>
          <w:tab w:val="num" w:pos="4320"/>
        </w:tabs>
        <w:ind w:left="4320" w:hanging="360"/>
      </w:pPr>
      <w:rPr>
        <w:rFonts w:ascii="Wingdings" w:hAnsi="Wingdings" w:hint="default"/>
      </w:rPr>
    </w:lvl>
    <w:lvl w:ilvl="6" w:tplc="D00C1496" w:tentative="1">
      <w:start w:val="1"/>
      <w:numFmt w:val="bullet"/>
      <w:lvlText w:val="§"/>
      <w:lvlJc w:val="left"/>
      <w:pPr>
        <w:tabs>
          <w:tab w:val="num" w:pos="5040"/>
        </w:tabs>
        <w:ind w:left="5040" w:hanging="360"/>
      </w:pPr>
      <w:rPr>
        <w:rFonts w:ascii="Wingdings" w:hAnsi="Wingdings" w:hint="default"/>
      </w:rPr>
    </w:lvl>
    <w:lvl w:ilvl="7" w:tplc="09A41EE6" w:tentative="1">
      <w:start w:val="1"/>
      <w:numFmt w:val="bullet"/>
      <w:lvlText w:val="§"/>
      <w:lvlJc w:val="left"/>
      <w:pPr>
        <w:tabs>
          <w:tab w:val="num" w:pos="5760"/>
        </w:tabs>
        <w:ind w:left="5760" w:hanging="360"/>
      </w:pPr>
      <w:rPr>
        <w:rFonts w:ascii="Wingdings" w:hAnsi="Wingdings" w:hint="default"/>
      </w:rPr>
    </w:lvl>
    <w:lvl w:ilvl="8" w:tplc="AA0626A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296E7E"/>
    <w:multiLevelType w:val="hybridMultilevel"/>
    <w:tmpl w:val="A29CC148"/>
    <w:lvl w:ilvl="0" w:tplc="6F1CF5F0">
      <w:start w:val="1"/>
      <w:numFmt w:val="bullet"/>
      <w:lvlText w:val="-"/>
      <w:lvlJc w:val="left"/>
      <w:pPr>
        <w:ind w:left="360" w:hanging="360"/>
      </w:pPr>
      <w:rPr>
        <w:rFonts w:ascii="Aptos" w:hAnsi="Aptos" w:hint="default"/>
      </w:rPr>
    </w:lvl>
    <w:lvl w:ilvl="1" w:tplc="A4700C16">
      <w:start w:val="1"/>
      <w:numFmt w:val="bullet"/>
      <w:lvlText w:val="o"/>
      <w:lvlJc w:val="left"/>
      <w:pPr>
        <w:ind w:left="1080" w:hanging="360"/>
      </w:pPr>
      <w:rPr>
        <w:rFonts w:ascii="Courier New" w:hAnsi="Courier New" w:hint="default"/>
      </w:rPr>
    </w:lvl>
    <w:lvl w:ilvl="2" w:tplc="23B2E600">
      <w:start w:val="1"/>
      <w:numFmt w:val="bullet"/>
      <w:lvlText w:val=""/>
      <w:lvlJc w:val="left"/>
      <w:pPr>
        <w:ind w:left="1800" w:hanging="360"/>
      </w:pPr>
      <w:rPr>
        <w:rFonts w:ascii="Wingdings" w:hAnsi="Wingdings" w:hint="default"/>
      </w:rPr>
    </w:lvl>
    <w:lvl w:ilvl="3" w:tplc="2E04A972">
      <w:start w:val="1"/>
      <w:numFmt w:val="bullet"/>
      <w:lvlText w:val=""/>
      <w:lvlJc w:val="left"/>
      <w:pPr>
        <w:ind w:left="2520" w:hanging="360"/>
      </w:pPr>
      <w:rPr>
        <w:rFonts w:ascii="Symbol" w:hAnsi="Symbol" w:hint="default"/>
      </w:rPr>
    </w:lvl>
    <w:lvl w:ilvl="4" w:tplc="2C2C0BF4">
      <w:start w:val="1"/>
      <w:numFmt w:val="bullet"/>
      <w:lvlText w:val="o"/>
      <w:lvlJc w:val="left"/>
      <w:pPr>
        <w:ind w:left="3240" w:hanging="360"/>
      </w:pPr>
      <w:rPr>
        <w:rFonts w:ascii="Courier New" w:hAnsi="Courier New" w:hint="default"/>
      </w:rPr>
    </w:lvl>
    <w:lvl w:ilvl="5" w:tplc="0ECCE61A">
      <w:start w:val="1"/>
      <w:numFmt w:val="bullet"/>
      <w:lvlText w:val=""/>
      <w:lvlJc w:val="left"/>
      <w:pPr>
        <w:ind w:left="3960" w:hanging="360"/>
      </w:pPr>
      <w:rPr>
        <w:rFonts w:ascii="Wingdings" w:hAnsi="Wingdings" w:hint="default"/>
      </w:rPr>
    </w:lvl>
    <w:lvl w:ilvl="6" w:tplc="0B984182">
      <w:start w:val="1"/>
      <w:numFmt w:val="bullet"/>
      <w:lvlText w:val=""/>
      <w:lvlJc w:val="left"/>
      <w:pPr>
        <w:ind w:left="4680" w:hanging="360"/>
      </w:pPr>
      <w:rPr>
        <w:rFonts w:ascii="Symbol" w:hAnsi="Symbol" w:hint="default"/>
      </w:rPr>
    </w:lvl>
    <w:lvl w:ilvl="7" w:tplc="A9A01362">
      <w:start w:val="1"/>
      <w:numFmt w:val="bullet"/>
      <w:lvlText w:val="o"/>
      <w:lvlJc w:val="left"/>
      <w:pPr>
        <w:ind w:left="5400" w:hanging="360"/>
      </w:pPr>
      <w:rPr>
        <w:rFonts w:ascii="Courier New" w:hAnsi="Courier New" w:hint="default"/>
      </w:rPr>
    </w:lvl>
    <w:lvl w:ilvl="8" w:tplc="132CFA86">
      <w:start w:val="1"/>
      <w:numFmt w:val="bullet"/>
      <w:lvlText w:val=""/>
      <w:lvlJc w:val="left"/>
      <w:pPr>
        <w:ind w:left="6120" w:hanging="360"/>
      </w:pPr>
      <w:rPr>
        <w:rFonts w:ascii="Wingdings" w:hAnsi="Wingdings" w:hint="default"/>
      </w:rPr>
    </w:lvl>
  </w:abstractNum>
  <w:abstractNum w:abstractNumId="14" w15:restartNumberingAfterBreak="0">
    <w:nsid w:val="2EF9362C"/>
    <w:multiLevelType w:val="hybridMultilevel"/>
    <w:tmpl w:val="CEBA2C58"/>
    <w:lvl w:ilvl="0" w:tplc="4AC4CE48">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F03F97"/>
    <w:multiLevelType w:val="hybridMultilevel"/>
    <w:tmpl w:val="784EA282"/>
    <w:lvl w:ilvl="0" w:tplc="EC8EC166">
      <w:numFmt w:val="bullet"/>
      <w:lvlText w:val="-"/>
      <w:lvlJc w:val="left"/>
      <w:pPr>
        <w:ind w:left="0" w:hanging="360"/>
      </w:pPr>
      <w:rPr>
        <w:rFonts w:ascii="Arial" w:hAnsi="Arial" w:hint="default"/>
      </w:rPr>
    </w:lvl>
    <w:lvl w:ilvl="1" w:tplc="0DCE1442" w:tentative="1">
      <w:start w:val="1"/>
      <w:numFmt w:val="bullet"/>
      <w:lvlText w:val="o"/>
      <w:lvlJc w:val="left"/>
      <w:pPr>
        <w:ind w:left="1080" w:hanging="360"/>
      </w:pPr>
      <w:rPr>
        <w:rFonts w:ascii="Courier New" w:hAnsi="Courier New" w:hint="default"/>
      </w:rPr>
    </w:lvl>
    <w:lvl w:ilvl="2" w:tplc="6F7ED736" w:tentative="1">
      <w:start w:val="1"/>
      <w:numFmt w:val="bullet"/>
      <w:lvlText w:val=""/>
      <w:lvlJc w:val="left"/>
      <w:pPr>
        <w:ind w:left="1800" w:hanging="360"/>
      </w:pPr>
      <w:rPr>
        <w:rFonts w:ascii="Wingdings" w:hAnsi="Wingdings" w:hint="default"/>
      </w:rPr>
    </w:lvl>
    <w:lvl w:ilvl="3" w:tplc="B03A373A" w:tentative="1">
      <w:start w:val="1"/>
      <w:numFmt w:val="bullet"/>
      <w:lvlText w:val=""/>
      <w:lvlJc w:val="left"/>
      <w:pPr>
        <w:ind w:left="2520" w:hanging="360"/>
      </w:pPr>
      <w:rPr>
        <w:rFonts w:ascii="Symbol" w:hAnsi="Symbol" w:hint="default"/>
      </w:rPr>
    </w:lvl>
    <w:lvl w:ilvl="4" w:tplc="3BB623B2" w:tentative="1">
      <w:start w:val="1"/>
      <w:numFmt w:val="bullet"/>
      <w:lvlText w:val="o"/>
      <w:lvlJc w:val="left"/>
      <w:pPr>
        <w:ind w:left="3240" w:hanging="360"/>
      </w:pPr>
      <w:rPr>
        <w:rFonts w:ascii="Courier New" w:hAnsi="Courier New" w:hint="default"/>
      </w:rPr>
    </w:lvl>
    <w:lvl w:ilvl="5" w:tplc="C6A421CA" w:tentative="1">
      <w:start w:val="1"/>
      <w:numFmt w:val="bullet"/>
      <w:lvlText w:val=""/>
      <w:lvlJc w:val="left"/>
      <w:pPr>
        <w:ind w:left="3960" w:hanging="360"/>
      </w:pPr>
      <w:rPr>
        <w:rFonts w:ascii="Wingdings" w:hAnsi="Wingdings" w:hint="default"/>
      </w:rPr>
    </w:lvl>
    <w:lvl w:ilvl="6" w:tplc="B0C4023A" w:tentative="1">
      <w:start w:val="1"/>
      <w:numFmt w:val="bullet"/>
      <w:lvlText w:val=""/>
      <w:lvlJc w:val="left"/>
      <w:pPr>
        <w:ind w:left="4680" w:hanging="360"/>
      </w:pPr>
      <w:rPr>
        <w:rFonts w:ascii="Symbol" w:hAnsi="Symbol" w:hint="default"/>
      </w:rPr>
    </w:lvl>
    <w:lvl w:ilvl="7" w:tplc="A96891BA" w:tentative="1">
      <w:start w:val="1"/>
      <w:numFmt w:val="bullet"/>
      <w:lvlText w:val="o"/>
      <w:lvlJc w:val="left"/>
      <w:pPr>
        <w:ind w:left="5400" w:hanging="360"/>
      </w:pPr>
      <w:rPr>
        <w:rFonts w:ascii="Courier New" w:hAnsi="Courier New" w:hint="default"/>
      </w:rPr>
    </w:lvl>
    <w:lvl w:ilvl="8" w:tplc="2B04C4A8" w:tentative="1">
      <w:start w:val="1"/>
      <w:numFmt w:val="bullet"/>
      <w:lvlText w:val=""/>
      <w:lvlJc w:val="left"/>
      <w:pPr>
        <w:ind w:left="6120" w:hanging="360"/>
      </w:pPr>
      <w:rPr>
        <w:rFonts w:ascii="Wingdings" w:hAnsi="Wingdings" w:hint="default"/>
      </w:rPr>
    </w:lvl>
  </w:abstractNum>
  <w:abstractNum w:abstractNumId="16" w15:restartNumberingAfterBreak="0">
    <w:nsid w:val="330A3223"/>
    <w:multiLevelType w:val="hybridMultilevel"/>
    <w:tmpl w:val="349CA1DC"/>
    <w:lvl w:ilvl="0" w:tplc="BF4C5D64">
      <w:start w:val="16"/>
      <w:numFmt w:val="bullet"/>
      <w:lvlText w:val=""/>
      <w:lvlJc w:val="left"/>
      <w:pPr>
        <w:ind w:left="720" w:hanging="360"/>
      </w:pPr>
      <w:rPr>
        <w:rFonts w:ascii="Symbol" w:eastAsia="Times New Roman"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734185"/>
    <w:multiLevelType w:val="hybridMultilevel"/>
    <w:tmpl w:val="BE0E9C9A"/>
    <w:lvl w:ilvl="0" w:tplc="0809000F">
      <w:start w:val="1"/>
      <w:numFmt w:val="decimal"/>
      <w:lvlText w:val="%1."/>
      <w:lvlJc w:val="left"/>
      <w:pPr>
        <w:ind w:left="360" w:hanging="360"/>
      </w:pPr>
    </w:lvl>
    <w:lvl w:ilvl="1" w:tplc="4AC4CE48">
      <w:numFmt w:val="bullet"/>
      <w:lvlText w:val="-"/>
      <w:lvlJc w:val="left"/>
      <w:pPr>
        <w:ind w:left="1080" w:hanging="360"/>
      </w:pPr>
      <w:rPr>
        <w:rFonts w:ascii="Arial" w:eastAsia="Times New Roman" w:hAnsi="Arial" w:cs="Aria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65C23A5"/>
    <w:multiLevelType w:val="hybridMultilevel"/>
    <w:tmpl w:val="B8B213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7F855DC"/>
    <w:multiLevelType w:val="hybridMultilevel"/>
    <w:tmpl w:val="4B7AF26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3D77372B"/>
    <w:multiLevelType w:val="multilevel"/>
    <w:tmpl w:val="545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C2ADF"/>
    <w:multiLevelType w:val="hybridMultilevel"/>
    <w:tmpl w:val="B900E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FC0CE4"/>
    <w:multiLevelType w:val="hybridMultilevel"/>
    <w:tmpl w:val="66BEF19A"/>
    <w:lvl w:ilvl="0" w:tplc="4AC4CE48">
      <w:numFmt w:val="bullet"/>
      <w:lvlText w:val="-"/>
      <w:lvlJc w:val="left"/>
      <w:pPr>
        <w:ind w:left="360" w:hanging="360"/>
      </w:pPr>
      <w:rPr>
        <w:rFonts w:ascii="Arial" w:eastAsia="Times New Roman"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2F31390"/>
    <w:multiLevelType w:val="hybridMultilevel"/>
    <w:tmpl w:val="4F5869E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45081497"/>
    <w:multiLevelType w:val="hybridMultilevel"/>
    <w:tmpl w:val="484CE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3DDCED"/>
    <w:multiLevelType w:val="hybridMultilevel"/>
    <w:tmpl w:val="7E76F810"/>
    <w:lvl w:ilvl="0" w:tplc="0D2A5F70">
      <w:start w:val="1"/>
      <w:numFmt w:val="bullet"/>
      <w:lvlText w:val="-"/>
      <w:lvlJc w:val="left"/>
      <w:pPr>
        <w:ind w:left="360" w:hanging="360"/>
      </w:pPr>
      <w:rPr>
        <w:rFonts w:ascii="Aptos" w:hAnsi="Aptos" w:hint="default"/>
      </w:rPr>
    </w:lvl>
    <w:lvl w:ilvl="1" w:tplc="B25C2BAA">
      <w:start w:val="1"/>
      <w:numFmt w:val="bullet"/>
      <w:lvlText w:val="o"/>
      <w:lvlJc w:val="left"/>
      <w:pPr>
        <w:ind w:left="1080" w:hanging="360"/>
      </w:pPr>
      <w:rPr>
        <w:rFonts w:ascii="Courier New" w:hAnsi="Courier New" w:hint="default"/>
      </w:rPr>
    </w:lvl>
    <w:lvl w:ilvl="2" w:tplc="78DAA294">
      <w:start w:val="1"/>
      <w:numFmt w:val="bullet"/>
      <w:lvlText w:val=""/>
      <w:lvlJc w:val="left"/>
      <w:pPr>
        <w:ind w:left="1800" w:hanging="360"/>
      </w:pPr>
      <w:rPr>
        <w:rFonts w:ascii="Wingdings" w:hAnsi="Wingdings" w:hint="default"/>
      </w:rPr>
    </w:lvl>
    <w:lvl w:ilvl="3" w:tplc="B7689140">
      <w:start w:val="1"/>
      <w:numFmt w:val="bullet"/>
      <w:lvlText w:val=""/>
      <w:lvlJc w:val="left"/>
      <w:pPr>
        <w:ind w:left="2520" w:hanging="360"/>
      </w:pPr>
      <w:rPr>
        <w:rFonts w:ascii="Symbol" w:hAnsi="Symbol" w:hint="default"/>
      </w:rPr>
    </w:lvl>
    <w:lvl w:ilvl="4" w:tplc="EDDCA810">
      <w:start w:val="1"/>
      <w:numFmt w:val="bullet"/>
      <w:lvlText w:val="o"/>
      <w:lvlJc w:val="left"/>
      <w:pPr>
        <w:ind w:left="3240" w:hanging="360"/>
      </w:pPr>
      <w:rPr>
        <w:rFonts w:ascii="Courier New" w:hAnsi="Courier New" w:hint="default"/>
      </w:rPr>
    </w:lvl>
    <w:lvl w:ilvl="5" w:tplc="010EE05A">
      <w:start w:val="1"/>
      <w:numFmt w:val="bullet"/>
      <w:lvlText w:val=""/>
      <w:lvlJc w:val="left"/>
      <w:pPr>
        <w:ind w:left="3960" w:hanging="360"/>
      </w:pPr>
      <w:rPr>
        <w:rFonts w:ascii="Wingdings" w:hAnsi="Wingdings" w:hint="default"/>
      </w:rPr>
    </w:lvl>
    <w:lvl w:ilvl="6" w:tplc="7C24D8D6">
      <w:start w:val="1"/>
      <w:numFmt w:val="bullet"/>
      <w:lvlText w:val=""/>
      <w:lvlJc w:val="left"/>
      <w:pPr>
        <w:ind w:left="4680" w:hanging="360"/>
      </w:pPr>
      <w:rPr>
        <w:rFonts w:ascii="Symbol" w:hAnsi="Symbol" w:hint="default"/>
      </w:rPr>
    </w:lvl>
    <w:lvl w:ilvl="7" w:tplc="1D6ACE3A">
      <w:start w:val="1"/>
      <w:numFmt w:val="bullet"/>
      <w:lvlText w:val="o"/>
      <w:lvlJc w:val="left"/>
      <w:pPr>
        <w:ind w:left="5400" w:hanging="360"/>
      </w:pPr>
      <w:rPr>
        <w:rFonts w:ascii="Courier New" w:hAnsi="Courier New" w:hint="default"/>
      </w:rPr>
    </w:lvl>
    <w:lvl w:ilvl="8" w:tplc="2F568372">
      <w:start w:val="1"/>
      <w:numFmt w:val="bullet"/>
      <w:lvlText w:val=""/>
      <w:lvlJc w:val="left"/>
      <w:pPr>
        <w:ind w:left="6120" w:hanging="360"/>
      </w:pPr>
      <w:rPr>
        <w:rFonts w:ascii="Wingdings" w:hAnsi="Wingdings" w:hint="default"/>
      </w:rPr>
    </w:lvl>
  </w:abstractNum>
  <w:abstractNum w:abstractNumId="26" w15:restartNumberingAfterBreak="0">
    <w:nsid w:val="528A3E75"/>
    <w:multiLevelType w:val="hybridMultilevel"/>
    <w:tmpl w:val="DC540080"/>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6047BB8"/>
    <w:multiLevelType w:val="hybridMultilevel"/>
    <w:tmpl w:val="AD3EAC66"/>
    <w:lvl w:ilvl="0" w:tplc="522CC6E0">
      <w:start w:val="1"/>
      <w:numFmt w:val="bullet"/>
      <w:lvlText w:val="-"/>
      <w:lvlJc w:val="left"/>
      <w:pPr>
        <w:ind w:left="360" w:hanging="360"/>
      </w:pPr>
      <w:rPr>
        <w:rFonts w:ascii="Aptos" w:hAnsi="Aptos" w:hint="default"/>
      </w:rPr>
    </w:lvl>
    <w:lvl w:ilvl="1" w:tplc="22C092BC">
      <w:start w:val="1"/>
      <w:numFmt w:val="bullet"/>
      <w:lvlText w:val="o"/>
      <w:lvlJc w:val="left"/>
      <w:pPr>
        <w:ind w:left="1080" w:hanging="360"/>
      </w:pPr>
      <w:rPr>
        <w:rFonts w:ascii="Courier New" w:hAnsi="Courier New" w:hint="default"/>
      </w:rPr>
    </w:lvl>
    <w:lvl w:ilvl="2" w:tplc="DF36D4F0">
      <w:start w:val="1"/>
      <w:numFmt w:val="bullet"/>
      <w:lvlText w:val=""/>
      <w:lvlJc w:val="left"/>
      <w:pPr>
        <w:ind w:left="1800" w:hanging="360"/>
      </w:pPr>
      <w:rPr>
        <w:rFonts w:ascii="Wingdings" w:hAnsi="Wingdings" w:hint="default"/>
      </w:rPr>
    </w:lvl>
    <w:lvl w:ilvl="3" w:tplc="77325C3C">
      <w:start w:val="1"/>
      <w:numFmt w:val="bullet"/>
      <w:lvlText w:val=""/>
      <w:lvlJc w:val="left"/>
      <w:pPr>
        <w:ind w:left="2520" w:hanging="360"/>
      </w:pPr>
      <w:rPr>
        <w:rFonts w:ascii="Symbol" w:hAnsi="Symbol" w:hint="default"/>
      </w:rPr>
    </w:lvl>
    <w:lvl w:ilvl="4" w:tplc="FC5E363A">
      <w:start w:val="1"/>
      <w:numFmt w:val="bullet"/>
      <w:lvlText w:val="o"/>
      <w:lvlJc w:val="left"/>
      <w:pPr>
        <w:ind w:left="3240" w:hanging="360"/>
      </w:pPr>
      <w:rPr>
        <w:rFonts w:ascii="Courier New" w:hAnsi="Courier New" w:hint="default"/>
      </w:rPr>
    </w:lvl>
    <w:lvl w:ilvl="5" w:tplc="B498BB54">
      <w:start w:val="1"/>
      <w:numFmt w:val="bullet"/>
      <w:lvlText w:val=""/>
      <w:lvlJc w:val="left"/>
      <w:pPr>
        <w:ind w:left="3960" w:hanging="360"/>
      </w:pPr>
      <w:rPr>
        <w:rFonts w:ascii="Wingdings" w:hAnsi="Wingdings" w:hint="default"/>
      </w:rPr>
    </w:lvl>
    <w:lvl w:ilvl="6" w:tplc="32404DD0">
      <w:start w:val="1"/>
      <w:numFmt w:val="bullet"/>
      <w:lvlText w:val=""/>
      <w:lvlJc w:val="left"/>
      <w:pPr>
        <w:ind w:left="4680" w:hanging="360"/>
      </w:pPr>
      <w:rPr>
        <w:rFonts w:ascii="Symbol" w:hAnsi="Symbol" w:hint="default"/>
      </w:rPr>
    </w:lvl>
    <w:lvl w:ilvl="7" w:tplc="A1EC8754">
      <w:start w:val="1"/>
      <w:numFmt w:val="bullet"/>
      <w:lvlText w:val="o"/>
      <w:lvlJc w:val="left"/>
      <w:pPr>
        <w:ind w:left="5400" w:hanging="360"/>
      </w:pPr>
      <w:rPr>
        <w:rFonts w:ascii="Courier New" w:hAnsi="Courier New" w:hint="default"/>
      </w:rPr>
    </w:lvl>
    <w:lvl w:ilvl="8" w:tplc="428EBD96">
      <w:start w:val="1"/>
      <w:numFmt w:val="bullet"/>
      <w:lvlText w:val=""/>
      <w:lvlJc w:val="left"/>
      <w:pPr>
        <w:ind w:left="6120" w:hanging="360"/>
      </w:pPr>
      <w:rPr>
        <w:rFonts w:ascii="Wingdings" w:hAnsi="Wingdings" w:hint="default"/>
      </w:rPr>
    </w:lvl>
  </w:abstractNum>
  <w:abstractNum w:abstractNumId="28" w15:restartNumberingAfterBreak="0">
    <w:nsid w:val="576B693C"/>
    <w:multiLevelType w:val="hybridMultilevel"/>
    <w:tmpl w:val="FF40FA3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E147228"/>
    <w:multiLevelType w:val="hybridMultilevel"/>
    <w:tmpl w:val="377E4F16"/>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1428" w:hanging="360"/>
      </w:pPr>
    </w:lvl>
    <w:lvl w:ilvl="2" w:tplc="FFFFFFFF" w:tentative="1">
      <w:start w:val="1"/>
      <w:numFmt w:val="lowerRoman"/>
      <w:lvlText w:val="%3."/>
      <w:lvlJc w:val="right"/>
      <w:pPr>
        <w:ind w:left="2148" w:hanging="180"/>
      </w:pPr>
    </w:lvl>
    <w:lvl w:ilvl="3" w:tplc="FFFFFFFF" w:tentative="1">
      <w:start w:val="1"/>
      <w:numFmt w:val="decimal"/>
      <w:lvlText w:val="%4."/>
      <w:lvlJc w:val="left"/>
      <w:pPr>
        <w:ind w:left="2868" w:hanging="360"/>
      </w:pPr>
    </w:lvl>
    <w:lvl w:ilvl="4" w:tplc="FFFFFFFF" w:tentative="1">
      <w:start w:val="1"/>
      <w:numFmt w:val="lowerLetter"/>
      <w:lvlText w:val="%5."/>
      <w:lvlJc w:val="left"/>
      <w:pPr>
        <w:ind w:left="3588" w:hanging="360"/>
      </w:pPr>
    </w:lvl>
    <w:lvl w:ilvl="5" w:tplc="FFFFFFFF" w:tentative="1">
      <w:start w:val="1"/>
      <w:numFmt w:val="lowerRoman"/>
      <w:lvlText w:val="%6."/>
      <w:lvlJc w:val="right"/>
      <w:pPr>
        <w:ind w:left="4308" w:hanging="180"/>
      </w:pPr>
    </w:lvl>
    <w:lvl w:ilvl="6" w:tplc="FFFFFFFF" w:tentative="1">
      <w:start w:val="1"/>
      <w:numFmt w:val="decimal"/>
      <w:lvlText w:val="%7."/>
      <w:lvlJc w:val="left"/>
      <w:pPr>
        <w:ind w:left="5028" w:hanging="360"/>
      </w:pPr>
    </w:lvl>
    <w:lvl w:ilvl="7" w:tplc="FFFFFFFF" w:tentative="1">
      <w:start w:val="1"/>
      <w:numFmt w:val="lowerLetter"/>
      <w:lvlText w:val="%8."/>
      <w:lvlJc w:val="left"/>
      <w:pPr>
        <w:ind w:left="5748" w:hanging="360"/>
      </w:pPr>
    </w:lvl>
    <w:lvl w:ilvl="8" w:tplc="FFFFFFFF" w:tentative="1">
      <w:start w:val="1"/>
      <w:numFmt w:val="lowerRoman"/>
      <w:lvlText w:val="%9."/>
      <w:lvlJc w:val="right"/>
      <w:pPr>
        <w:ind w:left="6468" w:hanging="180"/>
      </w:pPr>
    </w:lvl>
  </w:abstractNum>
  <w:abstractNum w:abstractNumId="30" w15:restartNumberingAfterBreak="0">
    <w:nsid w:val="63C54F9B"/>
    <w:multiLevelType w:val="hybridMultilevel"/>
    <w:tmpl w:val="C984489E"/>
    <w:lvl w:ilvl="0" w:tplc="4AC4CE48">
      <w:numFmt w:val="bullet"/>
      <w:lvlText w:val="-"/>
      <w:lvlJc w:val="left"/>
      <w:pPr>
        <w:ind w:left="36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A482AA5"/>
    <w:multiLevelType w:val="multilevel"/>
    <w:tmpl w:val="E19A5A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B2668F2"/>
    <w:multiLevelType w:val="hybridMultilevel"/>
    <w:tmpl w:val="9092CF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C8503C8"/>
    <w:multiLevelType w:val="hybridMultilevel"/>
    <w:tmpl w:val="8768FFF2"/>
    <w:lvl w:ilvl="0" w:tplc="938AAA5E">
      <w:start w:val="1"/>
      <w:numFmt w:val="bullet"/>
      <w:lvlText w:val="§"/>
      <w:lvlJc w:val="left"/>
      <w:pPr>
        <w:tabs>
          <w:tab w:val="num" w:pos="720"/>
        </w:tabs>
        <w:ind w:left="720" w:hanging="360"/>
      </w:pPr>
      <w:rPr>
        <w:rFonts w:ascii="Wingdings" w:hAnsi="Wingdings" w:hint="default"/>
      </w:rPr>
    </w:lvl>
    <w:lvl w:ilvl="1" w:tplc="8CAE77AE" w:tentative="1">
      <w:start w:val="1"/>
      <w:numFmt w:val="bullet"/>
      <w:lvlText w:val="§"/>
      <w:lvlJc w:val="left"/>
      <w:pPr>
        <w:tabs>
          <w:tab w:val="num" w:pos="1440"/>
        </w:tabs>
        <w:ind w:left="1440" w:hanging="360"/>
      </w:pPr>
      <w:rPr>
        <w:rFonts w:ascii="Wingdings" w:hAnsi="Wingdings" w:hint="default"/>
      </w:rPr>
    </w:lvl>
    <w:lvl w:ilvl="2" w:tplc="EC146CDE" w:tentative="1">
      <w:start w:val="1"/>
      <w:numFmt w:val="bullet"/>
      <w:lvlText w:val="§"/>
      <w:lvlJc w:val="left"/>
      <w:pPr>
        <w:tabs>
          <w:tab w:val="num" w:pos="2160"/>
        </w:tabs>
        <w:ind w:left="2160" w:hanging="360"/>
      </w:pPr>
      <w:rPr>
        <w:rFonts w:ascii="Wingdings" w:hAnsi="Wingdings" w:hint="default"/>
      </w:rPr>
    </w:lvl>
    <w:lvl w:ilvl="3" w:tplc="19B44C68" w:tentative="1">
      <w:start w:val="1"/>
      <w:numFmt w:val="bullet"/>
      <w:lvlText w:val="§"/>
      <w:lvlJc w:val="left"/>
      <w:pPr>
        <w:tabs>
          <w:tab w:val="num" w:pos="2880"/>
        </w:tabs>
        <w:ind w:left="2880" w:hanging="360"/>
      </w:pPr>
      <w:rPr>
        <w:rFonts w:ascii="Wingdings" w:hAnsi="Wingdings" w:hint="default"/>
      </w:rPr>
    </w:lvl>
    <w:lvl w:ilvl="4" w:tplc="9FBC88FC" w:tentative="1">
      <w:start w:val="1"/>
      <w:numFmt w:val="bullet"/>
      <w:lvlText w:val="§"/>
      <w:lvlJc w:val="left"/>
      <w:pPr>
        <w:tabs>
          <w:tab w:val="num" w:pos="3600"/>
        </w:tabs>
        <w:ind w:left="3600" w:hanging="360"/>
      </w:pPr>
      <w:rPr>
        <w:rFonts w:ascii="Wingdings" w:hAnsi="Wingdings" w:hint="default"/>
      </w:rPr>
    </w:lvl>
    <w:lvl w:ilvl="5" w:tplc="99CE06F0" w:tentative="1">
      <w:start w:val="1"/>
      <w:numFmt w:val="bullet"/>
      <w:lvlText w:val="§"/>
      <w:lvlJc w:val="left"/>
      <w:pPr>
        <w:tabs>
          <w:tab w:val="num" w:pos="4320"/>
        </w:tabs>
        <w:ind w:left="4320" w:hanging="360"/>
      </w:pPr>
      <w:rPr>
        <w:rFonts w:ascii="Wingdings" w:hAnsi="Wingdings" w:hint="default"/>
      </w:rPr>
    </w:lvl>
    <w:lvl w:ilvl="6" w:tplc="7390C69C" w:tentative="1">
      <w:start w:val="1"/>
      <w:numFmt w:val="bullet"/>
      <w:lvlText w:val="§"/>
      <w:lvlJc w:val="left"/>
      <w:pPr>
        <w:tabs>
          <w:tab w:val="num" w:pos="5040"/>
        </w:tabs>
        <w:ind w:left="5040" w:hanging="360"/>
      </w:pPr>
      <w:rPr>
        <w:rFonts w:ascii="Wingdings" w:hAnsi="Wingdings" w:hint="default"/>
      </w:rPr>
    </w:lvl>
    <w:lvl w:ilvl="7" w:tplc="0AEC7C42" w:tentative="1">
      <w:start w:val="1"/>
      <w:numFmt w:val="bullet"/>
      <w:lvlText w:val="§"/>
      <w:lvlJc w:val="left"/>
      <w:pPr>
        <w:tabs>
          <w:tab w:val="num" w:pos="5760"/>
        </w:tabs>
        <w:ind w:left="5760" w:hanging="360"/>
      </w:pPr>
      <w:rPr>
        <w:rFonts w:ascii="Wingdings" w:hAnsi="Wingdings" w:hint="default"/>
      </w:rPr>
    </w:lvl>
    <w:lvl w:ilvl="8" w:tplc="5CC8CB8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FE70BE"/>
    <w:multiLevelType w:val="hybridMultilevel"/>
    <w:tmpl w:val="FD4CFA5C"/>
    <w:lvl w:ilvl="0" w:tplc="4AC4CE48">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DFF2AFB"/>
    <w:multiLevelType w:val="hybridMultilevel"/>
    <w:tmpl w:val="1766200A"/>
    <w:lvl w:ilvl="0" w:tplc="FFFFFFFF">
      <w:start w:val="1"/>
      <w:numFmt w:val="bullet"/>
      <w:lvlText w:val="-"/>
      <w:lvlJc w:val="left"/>
      <w:pPr>
        <w:ind w:left="360" w:hanging="360"/>
      </w:pPr>
      <w:rPr>
        <w:rFonts w:ascii="Arial" w:hAnsi="Arial"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6E3121E2"/>
    <w:multiLevelType w:val="multilevel"/>
    <w:tmpl w:val="1AD6012E"/>
    <w:lvl w:ilvl="0">
      <w:start w:val="1"/>
      <w:numFmt w:val="decimal"/>
      <w:pStyle w:val="Heading1"/>
      <w:lvlText w:val="%1"/>
      <w:lvlJc w:val="left"/>
      <w:pPr>
        <w:ind w:left="864" w:hanging="432"/>
      </w:pPr>
      <w:rPr>
        <w:rFonts w:hint="default"/>
      </w:rPr>
    </w:lvl>
    <w:lvl w:ilvl="1">
      <w:start w:val="1"/>
      <w:numFmt w:val="decimal"/>
      <w:pStyle w:val="Heading2"/>
      <w:lvlText w:val="%1.%2"/>
      <w:lvlJc w:val="left"/>
      <w:pPr>
        <w:ind w:left="1008" w:hanging="576"/>
      </w:pPr>
      <w:rPr>
        <w:rFonts w:hint="default"/>
      </w:rPr>
    </w:lvl>
    <w:lvl w:ilvl="2">
      <w:start w:val="1"/>
      <w:numFmt w:val="decimal"/>
      <w:pStyle w:val="Heading3"/>
      <w:lvlText w:val="%1.%2.%3"/>
      <w:lvlJc w:val="left"/>
      <w:pPr>
        <w:ind w:left="1152" w:hanging="720"/>
      </w:pPr>
      <w:rPr>
        <w:rFonts w:hint="default"/>
      </w:rPr>
    </w:lvl>
    <w:lvl w:ilvl="3">
      <w:start w:val="1"/>
      <w:numFmt w:val="decimal"/>
      <w:pStyle w:val="Heading4"/>
      <w:lvlText w:val="%1.%2.%3.%4"/>
      <w:lvlJc w:val="left"/>
      <w:pPr>
        <w:ind w:left="1296" w:hanging="864"/>
      </w:pPr>
      <w:rPr>
        <w:rFonts w:hint="default"/>
      </w:rPr>
    </w:lvl>
    <w:lvl w:ilvl="4">
      <w:start w:val="1"/>
      <w:numFmt w:val="decimal"/>
      <w:pStyle w:val="Heading5"/>
      <w:lvlText w:val="%1.%2.%3.%4.%5"/>
      <w:lvlJc w:val="left"/>
      <w:pPr>
        <w:ind w:left="1440" w:hanging="1008"/>
      </w:pPr>
      <w:rPr>
        <w:rFonts w:hint="default"/>
      </w:rPr>
    </w:lvl>
    <w:lvl w:ilvl="5">
      <w:start w:val="1"/>
      <w:numFmt w:val="decimal"/>
      <w:pStyle w:val="Heading6"/>
      <w:lvlText w:val="%1.%2.%3.%4.%5.%6"/>
      <w:lvlJc w:val="left"/>
      <w:pPr>
        <w:ind w:left="1584" w:hanging="1152"/>
      </w:pPr>
      <w:rPr>
        <w:rFonts w:hint="default"/>
      </w:rPr>
    </w:lvl>
    <w:lvl w:ilvl="6">
      <w:start w:val="1"/>
      <w:numFmt w:val="decimal"/>
      <w:pStyle w:val="Heading7"/>
      <w:lvlText w:val="%1.%2.%3.%4.%5.%6.%7"/>
      <w:lvlJc w:val="left"/>
      <w:pPr>
        <w:ind w:left="1728" w:hanging="1296"/>
      </w:pPr>
      <w:rPr>
        <w:rFonts w:hint="default"/>
      </w:rPr>
    </w:lvl>
    <w:lvl w:ilvl="7">
      <w:start w:val="1"/>
      <w:numFmt w:val="decimal"/>
      <w:pStyle w:val="Heading8"/>
      <w:lvlText w:val="%1.%2.%3.%4.%5.%6.%7.%8"/>
      <w:lvlJc w:val="left"/>
      <w:pPr>
        <w:ind w:left="1872" w:hanging="1440"/>
      </w:pPr>
      <w:rPr>
        <w:rFonts w:hint="default"/>
      </w:rPr>
    </w:lvl>
    <w:lvl w:ilvl="8">
      <w:start w:val="1"/>
      <w:numFmt w:val="decimal"/>
      <w:pStyle w:val="Heading9"/>
      <w:lvlText w:val="%1.%2.%3.%4.%5.%6.%7.%8.%9"/>
      <w:lvlJc w:val="left"/>
      <w:pPr>
        <w:ind w:left="2016" w:hanging="1584"/>
      </w:pPr>
      <w:rPr>
        <w:rFonts w:hint="default"/>
      </w:rPr>
    </w:lvl>
  </w:abstractNum>
  <w:abstractNum w:abstractNumId="37" w15:restartNumberingAfterBreak="0">
    <w:nsid w:val="72E333B7"/>
    <w:multiLevelType w:val="hybridMultilevel"/>
    <w:tmpl w:val="D2F48B9C"/>
    <w:lvl w:ilvl="0" w:tplc="283CF8D6">
      <w:numFmt w:val="bullet"/>
      <w:lvlText w:val="-"/>
      <w:lvlJc w:val="left"/>
      <w:pPr>
        <w:ind w:left="0" w:hanging="360"/>
      </w:pPr>
      <w:rPr>
        <w:rFonts w:ascii="Arial" w:hAnsi="Arial" w:hint="default"/>
      </w:rPr>
    </w:lvl>
    <w:lvl w:ilvl="1" w:tplc="CAF48406" w:tentative="1">
      <w:start w:val="1"/>
      <w:numFmt w:val="bullet"/>
      <w:lvlText w:val="o"/>
      <w:lvlJc w:val="left"/>
      <w:pPr>
        <w:ind w:left="1080" w:hanging="360"/>
      </w:pPr>
      <w:rPr>
        <w:rFonts w:ascii="Courier New" w:hAnsi="Courier New" w:hint="default"/>
      </w:rPr>
    </w:lvl>
    <w:lvl w:ilvl="2" w:tplc="399A3138" w:tentative="1">
      <w:start w:val="1"/>
      <w:numFmt w:val="bullet"/>
      <w:lvlText w:val=""/>
      <w:lvlJc w:val="left"/>
      <w:pPr>
        <w:ind w:left="1800" w:hanging="360"/>
      </w:pPr>
      <w:rPr>
        <w:rFonts w:ascii="Wingdings" w:hAnsi="Wingdings" w:hint="default"/>
      </w:rPr>
    </w:lvl>
    <w:lvl w:ilvl="3" w:tplc="A65808EA" w:tentative="1">
      <w:start w:val="1"/>
      <w:numFmt w:val="bullet"/>
      <w:lvlText w:val=""/>
      <w:lvlJc w:val="left"/>
      <w:pPr>
        <w:ind w:left="2520" w:hanging="360"/>
      </w:pPr>
      <w:rPr>
        <w:rFonts w:ascii="Symbol" w:hAnsi="Symbol" w:hint="default"/>
      </w:rPr>
    </w:lvl>
    <w:lvl w:ilvl="4" w:tplc="5C70CD48" w:tentative="1">
      <w:start w:val="1"/>
      <w:numFmt w:val="bullet"/>
      <w:lvlText w:val="o"/>
      <w:lvlJc w:val="left"/>
      <w:pPr>
        <w:ind w:left="3240" w:hanging="360"/>
      </w:pPr>
      <w:rPr>
        <w:rFonts w:ascii="Courier New" w:hAnsi="Courier New" w:hint="default"/>
      </w:rPr>
    </w:lvl>
    <w:lvl w:ilvl="5" w:tplc="0324E320" w:tentative="1">
      <w:start w:val="1"/>
      <w:numFmt w:val="bullet"/>
      <w:lvlText w:val=""/>
      <w:lvlJc w:val="left"/>
      <w:pPr>
        <w:ind w:left="3960" w:hanging="360"/>
      </w:pPr>
      <w:rPr>
        <w:rFonts w:ascii="Wingdings" w:hAnsi="Wingdings" w:hint="default"/>
      </w:rPr>
    </w:lvl>
    <w:lvl w:ilvl="6" w:tplc="0276D11E" w:tentative="1">
      <w:start w:val="1"/>
      <w:numFmt w:val="bullet"/>
      <w:lvlText w:val=""/>
      <w:lvlJc w:val="left"/>
      <w:pPr>
        <w:ind w:left="4680" w:hanging="360"/>
      </w:pPr>
      <w:rPr>
        <w:rFonts w:ascii="Symbol" w:hAnsi="Symbol" w:hint="default"/>
      </w:rPr>
    </w:lvl>
    <w:lvl w:ilvl="7" w:tplc="0A22F89C" w:tentative="1">
      <w:start w:val="1"/>
      <w:numFmt w:val="bullet"/>
      <w:lvlText w:val="o"/>
      <w:lvlJc w:val="left"/>
      <w:pPr>
        <w:ind w:left="5400" w:hanging="360"/>
      </w:pPr>
      <w:rPr>
        <w:rFonts w:ascii="Courier New" w:hAnsi="Courier New" w:hint="default"/>
      </w:rPr>
    </w:lvl>
    <w:lvl w:ilvl="8" w:tplc="13146C54" w:tentative="1">
      <w:start w:val="1"/>
      <w:numFmt w:val="bullet"/>
      <w:lvlText w:val=""/>
      <w:lvlJc w:val="left"/>
      <w:pPr>
        <w:ind w:left="6120" w:hanging="360"/>
      </w:pPr>
      <w:rPr>
        <w:rFonts w:ascii="Wingdings" w:hAnsi="Wingdings" w:hint="default"/>
      </w:rPr>
    </w:lvl>
  </w:abstractNum>
  <w:num w:numId="1" w16cid:durableId="420640683">
    <w:abstractNumId w:val="13"/>
  </w:num>
  <w:num w:numId="2" w16cid:durableId="849635619">
    <w:abstractNumId w:val="4"/>
  </w:num>
  <w:num w:numId="3" w16cid:durableId="1360426195">
    <w:abstractNumId w:val="6"/>
  </w:num>
  <w:num w:numId="4" w16cid:durableId="1196626140">
    <w:abstractNumId w:val="27"/>
  </w:num>
  <w:num w:numId="5" w16cid:durableId="836191521">
    <w:abstractNumId w:val="25"/>
  </w:num>
  <w:num w:numId="6" w16cid:durableId="1946039250">
    <w:abstractNumId w:val="7"/>
  </w:num>
  <w:num w:numId="7" w16cid:durableId="412244235">
    <w:abstractNumId w:val="36"/>
  </w:num>
  <w:num w:numId="8" w16cid:durableId="769205910">
    <w:abstractNumId w:val="35"/>
  </w:num>
  <w:num w:numId="9" w16cid:durableId="1181040960">
    <w:abstractNumId w:val="1"/>
  </w:num>
  <w:num w:numId="10" w16cid:durableId="1369796351">
    <w:abstractNumId w:val="16"/>
  </w:num>
  <w:num w:numId="11" w16cid:durableId="1618635901">
    <w:abstractNumId w:val="17"/>
  </w:num>
  <w:num w:numId="12" w16cid:durableId="737023253">
    <w:abstractNumId w:val="34"/>
  </w:num>
  <w:num w:numId="13" w16cid:durableId="1164933185">
    <w:abstractNumId w:val="14"/>
  </w:num>
  <w:num w:numId="14" w16cid:durableId="1917131546">
    <w:abstractNumId w:val="26"/>
  </w:num>
  <w:num w:numId="15" w16cid:durableId="632251988">
    <w:abstractNumId w:val="30"/>
  </w:num>
  <w:num w:numId="16" w16cid:durableId="1110860971">
    <w:abstractNumId w:val="15"/>
  </w:num>
  <w:num w:numId="17" w16cid:durableId="725104419">
    <w:abstractNumId w:val="37"/>
  </w:num>
  <w:num w:numId="18" w16cid:durableId="74595853">
    <w:abstractNumId w:val="2"/>
  </w:num>
  <w:num w:numId="19" w16cid:durableId="1521122296">
    <w:abstractNumId w:val="22"/>
  </w:num>
  <w:num w:numId="20" w16cid:durableId="1109930559">
    <w:abstractNumId w:val="10"/>
  </w:num>
  <w:num w:numId="21" w16cid:durableId="453326939">
    <w:abstractNumId w:val="11"/>
  </w:num>
  <w:num w:numId="22" w16cid:durableId="844514036">
    <w:abstractNumId w:val="8"/>
  </w:num>
  <w:num w:numId="23" w16cid:durableId="1326401259">
    <w:abstractNumId w:val="33"/>
  </w:num>
  <w:num w:numId="24" w16cid:durableId="466971715">
    <w:abstractNumId w:val="12"/>
  </w:num>
  <w:num w:numId="25" w16cid:durableId="945775826">
    <w:abstractNumId w:val="29"/>
  </w:num>
  <w:num w:numId="26" w16cid:durableId="1090732118">
    <w:abstractNumId w:val="31"/>
  </w:num>
  <w:num w:numId="27" w16cid:durableId="18450542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78675437">
    <w:abstractNumId w:val="3"/>
  </w:num>
  <w:num w:numId="29" w16cid:durableId="921992582">
    <w:abstractNumId w:val="32"/>
  </w:num>
  <w:num w:numId="30" w16cid:durableId="593788694">
    <w:abstractNumId w:val="24"/>
  </w:num>
  <w:num w:numId="31" w16cid:durableId="1632131433">
    <w:abstractNumId w:val="21"/>
  </w:num>
  <w:num w:numId="32" w16cid:durableId="1508246942">
    <w:abstractNumId w:val="9"/>
  </w:num>
  <w:num w:numId="33" w16cid:durableId="1534882597">
    <w:abstractNumId w:val="5"/>
  </w:num>
  <w:num w:numId="34" w16cid:durableId="1290892536">
    <w:abstractNumId w:val="20"/>
  </w:num>
  <w:num w:numId="35" w16cid:durableId="95100097">
    <w:abstractNumId w:val="18"/>
  </w:num>
  <w:num w:numId="36" w16cid:durableId="253636523">
    <w:abstractNumId w:val="0"/>
  </w:num>
  <w:num w:numId="37" w16cid:durableId="2009869029">
    <w:abstractNumId w:val="23"/>
  </w:num>
  <w:num w:numId="38" w16cid:durableId="2084906671">
    <w:abstractNumId w:val="19"/>
  </w:num>
  <w:num w:numId="39" w16cid:durableId="502011129">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ctiveWritingStyle w:appName="MSWord" w:lang="en-US" w:vendorID="64" w:dllVersion="0" w:nlCheck="1" w:checkStyle="0"/>
  <w:activeWritingStyle w:appName="MSWord" w:lang="nl-NL" w:vendorID="64" w:dllVersion="0" w:nlCheck="1" w:checkStyle="0"/>
  <w:activeWritingStyle w:appName="MSWord" w:lang="en-GB" w:vendorID="64" w:dllVersion="0" w:nlCheck="1" w:checkStyle="0"/>
  <w:activeWritingStyle w:appName="MSWord" w:lang="fr-FR" w:vendorID="64" w:dllVersion="0" w:nlCheck="1" w:checkStyle="0"/>
  <w:activeWritingStyle w:appName="MSWord"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C2"/>
    <w:rsid w:val="000000E5"/>
    <w:rsid w:val="00001607"/>
    <w:rsid w:val="00004FBC"/>
    <w:rsid w:val="00005771"/>
    <w:rsid w:val="000142FF"/>
    <w:rsid w:val="000147D4"/>
    <w:rsid w:val="00015023"/>
    <w:rsid w:val="000154C6"/>
    <w:rsid w:val="00015CF7"/>
    <w:rsid w:val="000163C8"/>
    <w:rsid w:val="00017153"/>
    <w:rsid w:val="000172BF"/>
    <w:rsid w:val="00017633"/>
    <w:rsid w:val="000176C3"/>
    <w:rsid w:val="000176E3"/>
    <w:rsid w:val="00017BA8"/>
    <w:rsid w:val="000221BD"/>
    <w:rsid w:val="000230F8"/>
    <w:rsid w:val="0002335D"/>
    <w:rsid w:val="00023E1F"/>
    <w:rsid w:val="00024632"/>
    <w:rsid w:val="000315FB"/>
    <w:rsid w:val="0003307B"/>
    <w:rsid w:val="0003392D"/>
    <w:rsid w:val="00036DBF"/>
    <w:rsid w:val="00037C8A"/>
    <w:rsid w:val="000413B0"/>
    <w:rsid w:val="000416B8"/>
    <w:rsid w:val="00041B7D"/>
    <w:rsid w:val="00041F66"/>
    <w:rsid w:val="000421DD"/>
    <w:rsid w:val="000424C7"/>
    <w:rsid w:val="000430C5"/>
    <w:rsid w:val="00043617"/>
    <w:rsid w:val="0004477C"/>
    <w:rsid w:val="000459EF"/>
    <w:rsid w:val="000471D9"/>
    <w:rsid w:val="00047F49"/>
    <w:rsid w:val="0005126C"/>
    <w:rsid w:val="00054547"/>
    <w:rsid w:val="00055330"/>
    <w:rsid w:val="000559AF"/>
    <w:rsid w:val="00056361"/>
    <w:rsid w:val="000575CD"/>
    <w:rsid w:val="000579EE"/>
    <w:rsid w:val="00057B30"/>
    <w:rsid w:val="000606A3"/>
    <w:rsid w:val="000633C9"/>
    <w:rsid w:val="000635A6"/>
    <w:rsid w:val="00064172"/>
    <w:rsid w:val="00065DEA"/>
    <w:rsid w:val="000709A2"/>
    <w:rsid w:val="0007178E"/>
    <w:rsid w:val="00071C32"/>
    <w:rsid w:val="00072E26"/>
    <w:rsid w:val="000746D6"/>
    <w:rsid w:val="0007579D"/>
    <w:rsid w:val="00075F9C"/>
    <w:rsid w:val="00076237"/>
    <w:rsid w:val="00076717"/>
    <w:rsid w:val="00082003"/>
    <w:rsid w:val="0008697E"/>
    <w:rsid w:val="00086AE0"/>
    <w:rsid w:val="00087933"/>
    <w:rsid w:val="0009030B"/>
    <w:rsid w:val="00093D50"/>
    <w:rsid w:val="000946D3"/>
    <w:rsid w:val="0009567C"/>
    <w:rsid w:val="00096ED4"/>
    <w:rsid w:val="000A0008"/>
    <w:rsid w:val="000A2B81"/>
    <w:rsid w:val="000A4567"/>
    <w:rsid w:val="000A48B8"/>
    <w:rsid w:val="000A4CE8"/>
    <w:rsid w:val="000A57E3"/>
    <w:rsid w:val="000A758C"/>
    <w:rsid w:val="000A7A45"/>
    <w:rsid w:val="000B02D9"/>
    <w:rsid w:val="000B08A4"/>
    <w:rsid w:val="000B0D06"/>
    <w:rsid w:val="000B2321"/>
    <w:rsid w:val="000B51C5"/>
    <w:rsid w:val="000C1161"/>
    <w:rsid w:val="000C13B7"/>
    <w:rsid w:val="000C1962"/>
    <w:rsid w:val="000C3211"/>
    <w:rsid w:val="000C5083"/>
    <w:rsid w:val="000C5583"/>
    <w:rsid w:val="000D18F6"/>
    <w:rsid w:val="000D2266"/>
    <w:rsid w:val="000D2789"/>
    <w:rsid w:val="000D4B3C"/>
    <w:rsid w:val="000D612A"/>
    <w:rsid w:val="000D7E18"/>
    <w:rsid w:val="000E16C6"/>
    <w:rsid w:val="000E216B"/>
    <w:rsid w:val="000E2657"/>
    <w:rsid w:val="000E3635"/>
    <w:rsid w:val="000E5314"/>
    <w:rsid w:val="000E6B49"/>
    <w:rsid w:val="000EA92B"/>
    <w:rsid w:val="000F16DC"/>
    <w:rsid w:val="000F2B5A"/>
    <w:rsid w:val="000F4939"/>
    <w:rsid w:val="000F5286"/>
    <w:rsid w:val="000F59A8"/>
    <w:rsid w:val="000F6CB8"/>
    <w:rsid w:val="00100191"/>
    <w:rsid w:val="00100459"/>
    <w:rsid w:val="001025D2"/>
    <w:rsid w:val="00104484"/>
    <w:rsid w:val="001053DE"/>
    <w:rsid w:val="00105627"/>
    <w:rsid w:val="001078A2"/>
    <w:rsid w:val="00111516"/>
    <w:rsid w:val="001127DA"/>
    <w:rsid w:val="00113BF4"/>
    <w:rsid w:val="00114034"/>
    <w:rsid w:val="00115D16"/>
    <w:rsid w:val="001170AB"/>
    <w:rsid w:val="001175AB"/>
    <w:rsid w:val="001210F9"/>
    <w:rsid w:val="00122404"/>
    <w:rsid w:val="00122ED2"/>
    <w:rsid w:val="00124622"/>
    <w:rsid w:val="00126AD2"/>
    <w:rsid w:val="001278F4"/>
    <w:rsid w:val="001279C3"/>
    <w:rsid w:val="00130BD2"/>
    <w:rsid w:val="00130D19"/>
    <w:rsid w:val="00130D7E"/>
    <w:rsid w:val="00132F51"/>
    <w:rsid w:val="00135491"/>
    <w:rsid w:val="00137117"/>
    <w:rsid w:val="001404C1"/>
    <w:rsid w:val="00140DF0"/>
    <w:rsid w:val="001426DA"/>
    <w:rsid w:val="0014356C"/>
    <w:rsid w:val="001440B8"/>
    <w:rsid w:val="00144192"/>
    <w:rsid w:val="001444BD"/>
    <w:rsid w:val="00145717"/>
    <w:rsid w:val="001466AD"/>
    <w:rsid w:val="001509B1"/>
    <w:rsid w:val="001518F5"/>
    <w:rsid w:val="0015202F"/>
    <w:rsid w:val="00153D31"/>
    <w:rsid w:val="00155079"/>
    <w:rsid w:val="0015598E"/>
    <w:rsid w:val="001605E6"/>
    <w:rsid w:val="00160691"/>
    <w:rsid w:val="00160F92"/>
    <w:rsid w:val="00161EB2"/>
    <w:rsid w:val="00162C43"/>
    <w:rsid w:val="001639F4"/>
    <w:rsid w:val="0016669E"/>
    <w:rsid w:val="00166ED9"/>
    <w:rsid w:val="001672C4"/>
    <w:rsid w:val="001679C6"/>
    <w:rsid w:val="00171993"/>
    <w:rsid w:val="00173F81"/>
    <w:rsid w:val="00175491"/>
    <w:rsid w:val="001764DC"/>
    <w:rsid w:val="001770C4"/>
    <w:rsid w:val="00177789"/>
    <w:rsid w:val="00180C44"/>
    <w:rsid w:val="001813AF"/>
    <w:rsid w:val="00181606"/>
    <w:rsid w:val="001823A7"/>
    <w:rsid w:val="0018308E"/>
    <w:rsid w:val="0018372D"/>
    <w:rsid w:val="001840FD"/>
    <w:rsid w:val="00184C1C"/>
    <w:rsid w:val="00185770"/>
    <w:rsid w:val="00186108"/>
    <w:rsid w:val="001874B5"/>
    <w:rsid w:val="00191B3F"/>
    <w:rsid w:val="0019248B"/>
    <w:rsid w:val="00196414"/>
    <w:rsid w:val="00196ABB"/>
    <w:rsid w:val="001972CA"/>
    <w:rsid w:val="001A2406"/>
    <w:rsid w:val="001A2A32"/>
    <w:rsid w:val="001A2C0C"/>
    <w:rsid w:val="001A336D"/>
    <w:rsid w:val="001A4CC9"/>
    <w:rsid w:val="001A7552"/>
    <w:rsid w:val="001A77D5"/>
    <w:rsid w:val="001B09E0"/>
    <w:rsid w:val="001B16DB"/>
    <w:rsid w:val="001B191A"/>
    <w:rsid w:val="001B4262"/>
    <w:rsid w:val="001B65B7"/>
    <w:rsid w:val="001C3080"/>
    <w:rsid w:val="001C6BE0"/>
    <w:rsid w:val="001C7449"/>
    <w:rsid w:val="001C776B"/>
    <w:rsid w:val="001D0056"/>
    <w:rsid w:val="001D0575"/>
    <w:rsid w:val="001D0D3F"/>
    <w:rsid w:val="001D1E4B"/>
    <w:rsid w:val="001D1FE6"/>
    <w:rsid w:val="001D32D6"/>
    <w:rsid w:val="001D5210"/>
    <w:rsid w:val="001D55E0"/>
    <w:rsid w:val="001D75D9"/>
    <w:rsid w:val="001D7DCD"/>
    <w:rsid w:val="001E1870"/>
    <w:rsid w:val="001E573B"/>
    <w:rsid w:val="001E6138"/>
    <w:rsid w:val="001E6D0C"/>
    <w:rsid w:val="001E6E8B"/>
    <w:rsid w:val="001F197F"/>
    <w:rsid w:val="001F1ED6"/>
    <w:rsid w:val="001F207F"/>
    <w:rsid w:val="001F2AC0"/>
    <w:rsid w:val="001F5E8A"/>
    <w:rsid w:val="001F7332"/>
    <w:rsid w:val="00203F4B"/>
    <w:rsid w:val="00205747"/>
    <w:rsid w:val="00205E8A"/>
    <w:rsid w:val="00206724"/>
    <w:rsid w:val="00207F69"/>
    <w:rsid w:val="00210083"/>
    <w:rsid w:val="002103D3"/>
    <w:rsid w:val="0021378F"/>
    <w:rsid w:val="002141FB"/>
    <w:rsid w:val="00215221"/>
    <w:rsid w:val="00217C4D"/>
    <w:rsid w:val="002203CD"/>
    <w:rsid w:val="002217F6"/>
    <w:rsid w:val="002257B6"/>
    <w:rsid w:val="002302C3"/>
    <w:rsid w:val="0023100A"/>
    <w:rsid w:val="00232441"/>
    <w:rsid w:val="00232763"/>
    <w:rsid w:val="002334F1"/>
    <w:rsid w:val="00233B39"/>
    <w:rsid w:val="00235662"/>
    <w:rsid w:val="002356FA"/>
    <w:rsid w:val="00235AD7"/>
    <w:rsid w:val="0023685A"/>
    <w:rsid w:val="002410FC"/>
    <w:rsid w:val="002413EA"/>
    <w:rsid w:val="00241715"/>
    <w:rsid w:val="00241B7B"/>
    <w:rsid w:val="00242819"/>
    <w:rsid w:val="00242E75"/>
    <w:rsid w:val="00242FA3"/>
    <w:rsid w:val="00243911"/>
    <w:rsid w:val="00245527"/>
    <w:rsid w:val="002457A7"/>
    <w:rsid w:val="00245B69"/>
    <w:rsid w:val="002473C3"/>
    <w:rsid w:val="00250370"/>
    <w:rsid w:val="00250789"/>
    <w:rsid w:val="00250966"/>
    <w:rsid w:val="00250E08"/>
    <w:rsid w:val="00251A3F"/>
    <w:rsid w:val="002543D7"/>
    <w:rsid w:val="002548BA"/>
    <w:rsid w:val="00254D7B"/>
    <w:rsid w:val="00254EAE"/>
    <w:rsid w:val="00255B87"/>
    <w:rsid w:val="002638E9"/>
    <w:rsid w:val="002642DB"/>
    <w:rsid w:val="00264FCE"/>
    <w:rsid w:val="00265EA1"/>
    <w:rsid w:val="002677F8"/>
    <w:rsid w:val="00267B29"/>
    <w:rsid w:val="00267C0C"/>
    <w:rsid w:val="002713CC"/>
    <w:rsid w:val="002730CB"/>
    <w:rsid w:val="002739C7"/>
    <w:rsid w:val="002750D4"/>
    <w:rsid w:val="00276D9A"/>
    <w:rsid w:val="002770D9"/>
    <w:rsid w:val="00280404"/>
    <w:rsid w:val="00281B0D"/>
    <w:rsid w:val="00282FA8"/>
    <w:rsid w:val="0028514E"/>
    <w:rsid w:val="00287142"/>
    <w:rsid w:val="00287E1A"/>
    <w:rsid w:val="00290443"/>
    <w:rsid w:val="00290995"/>
    <w:rsid w:val="002913F9"/>
    <w:rsid w:val="002917B1"/>
    <w:rsid w:val="00291D69"/>
    <w:rsid w:val="00292468"/>
    <w:rsid w:val="00293FA1"/>
    <w:rsid w:val="00294259"/>
    <w:rsid w:val="00295110"/>
    <w:rsid w:val="00296A72"/>
    <w:rsid w:val="002A1ED2"/>
    <w:rsid w:val="002A2069"/>
    <w:rsid w:val="002A4EF3"/>
    <w:rsid w:val="002A5A0B"/>
    <w:rsid w:val="002A669F"/>
    <w:rsid w:val="002A779F"/>
    <w:rsid w:val="002A7911"/>
    <w:rsid w:val="002A7A0A"/>
    <w:rsid w:val="002B2B3C"/>
    <w:rsid w:val="002B3E9D"/>
    <w:rsid w:val="002B55A6"/>
    <w:rsid w:val="002B5BBC"/>
    <w:rsid w:val="002B7C75"/>
    <w:rsid w:val="002C1BCF"/>
    <w:rsid w:val="002C269F"/>
    <w:rsid w:val="002C3318"/>
    <w:rsid w:val="002C3733"/>
    <w:rsid w:val="002C3AD1"/>
    <w:rsid w:val="002C5843"/>
    <w:rsid w:val="002C67F1"/>
    <w:rsid w:val="002C6831"/>
    <w:rsid w:val="002D0293"/>
    <w:rsid w:val="002D0FA9"/>
    <w:rsid w:val="002D4BF4"/>
    <w:rsid w:val="002D64A0"/>
    <w:rsid w:val="002E069D"/>
    <w:rsid w:val="002E3B46"/>
    <w:rsid w:val="002E5118"/>
    <w:rsid w:val="002E642C"/>
    <w:rsid w:val="002E6901"/>
    <w:rsid w:val="002E727B"/>
    <w:rsid w:val="002E77EF"/>
    <w:rsid w:val="002E7DE6"/>
    <w:rsid w:val="002E7FFD"/>
    <w:rsid w:val="002F4FA5"/>
    <w:rsid w:val="002F5DC1"/>
    <w:rsid w:val="002F6472"/>
    <w:rsid w:val="002F7881"/>
    <w:rsid w:val="003015C1"/>
    <w:rsid w:val="003028DE"/>
    <w:rsid w:val="003041D4"/>
    <w:rsid w:val="003042E0"/>
    <w:rsid w:val="00306C2D"/>
    <w:rsid w:val="00307103"/>
    <w:rsid w:val="00307C2A"/>
    <w:rsid w:val="003123B5"/>
    <w:rsid w:val="0031325E"/>
    <w:rsid w:val="003145A9"/>
    <w:rsid w:val="00315826"/>
    <w:rsid w:val="00316091"/>
    <w:rsid w:val="003213DE"/>
    <w:rsid w:val="0032184B"/>
    <w:rsid w:val="00321909"/>
    <w:rsid w:val="00321E17"/>
    <w:rsid w:val="003226FB"/>
    <w:rsid w:val="00324BC5"/>
    <w:rsid w:val="00324C6D"/>
    <w:rsid w:val="003262EF"/>
    <w:rsid w:val="00331C7A"/>
    <w:rsid w:val="00331D2C"/>
    <w:rsid w:val="00332367"/>
    <w:rsid w:val="00334755"/>
    <w:rsid w:val="00340B50"/>
    <w:rsid w:val="00343D2D"/>
    <w:rsid w:val="00344598"/>
    <w:rsid w:val="003446A5"/>
    <w:rsid w:val="00345269"/>
    <w:rsid w:val="00345C74"/>
    <w:rsid w:val="00345D2E"/>
    <w:rsid w:val="003469DA"/>
    <w:rsid w:val="003503EA"/>
    <w:rsid w:val="0035414D"/>
    <w:rsid w:val="00354315"/>
    <w:rsid w:val="0035487F"/>
    <w:rsid w:val="003557DA"/>
    <w:rsid w:val="003579F4"/>
    <w:rsid w:val="00360967"/>
    <w:rsid w:val="00360D56"/>
    <w:rsid w:val="00364C33"/>
    <w:rsid w:val="00365166"/>
    <w:rsid w:val="00366DBB"/>
    <w:rsid w:val="00367902"/>
    <w:rsid w:val="0037389C"/>
    <w:rsid w:val="003754B9"/>
    <w:rsid w:val="00376778"/>
    <w:rsid w:val="00376D27"/>
    <w:rsid w:val="00380596"/>
    <w:rsid w:val="00381118"/>
    <w:rsid w:val="00381462"/>
    <w:rsid w:val="00383539"/>
    <w:rsid w:val="00384454"/>
    <w:rsid w:val="00385529"/>
    <w:rsid w:val="00387887"/>
    <w:rsid w:val="00390FCC"/>
    <w:rsid w:val="003934B9"/>
    <w:rsid w:val="003970A7"/>
    <w:rsid w:val="003977D4"/>
    <w:rsid w:val="00397FD9"/>
    <w:rsid w:val="003A087C"/>
    <w:rsid w:val="003A398C"/>
    <w:rsid w:val="003A3F66"/>
    <w:rsid w:val="003A4143"/>
    <w:rsid w:val="003A7053"/>
    <w:rsid w:val="003A7B9A"/>
    <w:rsid w:val="003B181F"/>
    <w:rsid w:val="003B3601"/>
    <w:rsid w:val="003B3C08"/>
    <w:rsid w:val="003B5C83"/>
    <w:rsid w:val="003B789C"/>
    <w:rsid w:val="003C1C21"/>
    <w:rsid w:val="003C1DA9"/>
    <w:rsid w:val="003C1E04"/>
    <w:rsid w:val="003C1E63"/>
    <w:rsid w:val="003C2DAC"/>
    <w:rsid w:val="003C48CF"/>
    <w:rsid w:val="003C7683"/>
    <w:rsid w:val="003D1F8C"/>
    <w:rsid w:val="003D2B07"/>
    <w:rsid w:val="003D33AC"/>
    <w:rsid w:val="003D3B74"/>
    <w:rsid w:val="003E09A9"/>
    <w:rsid w:val="003E340B"/>
    <w:rsid w:val="003E430A"/>
    <w:rsid w:val="003E4B39"/>
    <w:rsid w:val="003E5BD8"/>
    <w:rsid w:val="003E6622"/>
    <w:rsid w:val="003E6C28"/>
    <w:rsid w:val="003E7830"/>
    <w:rsid w:val="003E79D2"/>
    <w:rsid w:val="003F004B"/>
    <w:rsid w:val="003F12FD"/>
    <w:rsid w:val="003F28F9"/>
    <w:rsid w:val="003F4BF3"/>
    <w:rsid w:val="003F6CB7"/>
    <w:rsid w:val="003F7D86"/>
    <w:rsid w:val="00400760"/>
    <w:rsid w:val="00400A65"/>
    <w:rsid w:val="0040168E"/>
    <w:rsid w:val="0040382F"/>
    <w:rsid w:val="00404433"/>
    <w:rsid w:val="00404AF0"/>
    <w:rsid w:val="00405340"/>
    <w:rsid w:val="00410090"/>
    <w:rsid w:val="0041009A"/>
    <w:rsid w:val="00410196"/>
    <w:rsid w:val="00411C8A"/>
    <w:rsid w:val="004134D7"/>
    <w:rsid w:val="0041361A"/>
    <w:rsid w:val="00414C69"/>
    <w:rsid w:val="00417095"/>
    <w:rsid w:val="004170CE"/>
    <w:rsid w:val="00417E28"/>
    <w:rsid w:val="00417F97"/>
    <w:rsid w:val="004204FF"/>
    <w:rsid w:val="00421911"/>
    <w:rsid w:val="00422F97"/>
    <w:rsid w:val="00426CD5"/>
    <w:rsid w:val="00427271"/>
    <w:rsid w:val="00427EFD"/>
    <w:rsid w:val="00430888"/>
    <w:rsid w:val="00431338"/>
    <w:rsid w:val="00431CD3"/>
    <w:rsid w:val="00431D49"/>
    <w:rsid w:val="00432431"/>
    <w:rsid w:val="004325F7"/>
    <w:rsid w:val="00433CD4"/>
    <w:rsid w:val="00433F83"/>
    <w:rsid w:val="004369D3"/>
    <w:rsid w:val="0044113B"/>
    <w:rsid w:val="00441B41"/>
    <w:rsid w:val="00442CE2"/>
    <w:rsid w:val="004436EE"/>
    <w:rsid w:val="0044604A"/>
    <w:rsid w:val="004464D3"/>
    <w:rsid w:val="00450009"/>
    <w:rsid w:val="004517D3"/>
    <w:rsid w:val="00451EB6"/>
    <w:rsid w:val="0045327C"/>
    <w:rsid w:val="00454A6F"/>
    <w:rsid w:val="00454AFC"/>
    <w:rsid w:val="004556DC"/>
    <w:rsid w:val="0045695B"/>
    <w:rsid w:val="00457102"/>
    <w:rsid w:val="00460399"/>
    <w:rsid w:val="00460692"/>
    <w:rsid w:val="00461DF4"/>
    <w:rsid w:val="00463D4E"/>
    <w:rsid w:val="0046517F"/>
    <w:rsid w:val="00466DC4"/>
    <w:rsid w:val="004673F2"/>
    <w:rsid w:val="00467426"/>
    <w:rsid w:val="004676EF"/>
    <w:rsid w:val="00467A7D"/>
    <w:rsid w:val="00470287"/>
    <w:rsid w:val="004708BF"/>
    <w:rsid w:val="00470A44"/>
    <w:rsid w:val="00470F43"/>
    <w:rsid w:val="00473F18"/>
    <w:rsid w:val="004767EC"/>
    <w:rsid w:val="004803E7"/>
    <w:rsid w:val="00480531"/>
    <w:rsid w:val="0048062E"/>
    <w:rsid w:val="00482CF0"/>
    <w:rsid w:val="00490D06"/>
    <w:rsid w:val="004940D0"/>
    <w:rsid w:val="00494626"/>
    <w:rsid w:val="00494FA3"/>
    <w:rsid w:val="0049712C"/>
    <w:rsid w:val="004978DC"/>
    <w:rsid w:val="004A1B7E"/>
    <w:rsid w:val="004A263D"/>
    <w:rsid w:val="004A2725"/>
    <w:rsid w:val="004A54EA"/>
    <w:rsid w:val="004A56CD"/>
    <w:rsid w:val="004A7A30"/>
    <w:rsid w:val="004B18C8"/>
    <w:rsid w:val="004B3228"/>
    <w:rsid w:val="004B5E40"/>
    <w:rsid w:val="004B7903"/>
    <w:rsid w:val="004C1BAA"/>
    <w:rsid w:val="004C6C04"/>
    <w:rsid w:val="004D100B"/>
    <w:rsid w:val="004D2518"/>
    <w:rsid w:val="004D337D"/>
    <w:rsid w:val="004D3C32"/>
    <w:rsid w:val="004E0282"/>
    <w:rsid w:val="004E04FA"/>
    <w:rsid w:val="004E2088"/>
    <w:rsid w:val="004E6A48"/>
    <w:rsid w:val="004F1086"/>
    <w:rsid w:val="004F2CB9"/>
    <w:rsid w:val="004F2DDD"/>
    <w:rsid w:val="004F5C87"/>
    <w:rsid w:val="0050018C"/>
    <w:rsid w:val="00501AC0"/>
    <w:rsid w:val="0050205A"/>
    <w:rsid w:val="005037B5"/>
    <w:rsid w:val="00505138"/>
    <w:rsid w:val="00505301"/>
    <w:rsid w:val="00505729"/>
    <w:rsid w:val="00507327"/>
    <w:rsid w:val="00507E47"/>
    <w:rsid w:val="00510071"/>
    <w:rsid w:val="00510B4E"/>
    <w:rsid w:val="005110B2"/>
    <w:rsid w:val="005126A0"/>
    <w:rsid w:val="00512E88"/>
    <w:rsid w:val="0051563D"/>
    <w:rsid w:val="00516012"/>
    <w:rsid w:val="0051634A"/>
    <w:rsid w:val="005205FD"/>
    <w:rsid w:val="005219C6"/>
    <w:rsid w:val="00522124"/>
    <w:rsid w:val="00522341"/>
    <w:rsid w:val="00523B3D"/>
    <w:rsid w:val="00524EA6"/>
    <w:rsid w:val="0052514C"/>
    <w:rsid w:val="005255F7"/>
    <w:rsid w:val="00530C47"/>
    <w:rsid w:val="00530E93"/>
    <w:rsid w:val="005319B7"/>
    <w:rsid w:val="00531B86"/>
    <w:rsid w:val="00542137"/>
    <w:rsid w:val="00543BFF"/>
    <w:rsid w:val="005441E2"/>
    <w:rsid w:val="0054525D"/>
    <w:rsid w:val="00546CDE"/>
    <w:rsid w:val="00547243"/>
    <w:rsid w:val="00550C23"/>
    <w:rsid w:val="00550ECF"/>
    <w:rsid w:val="00551284"/>
    <w:rsid w:val="00555C41"/>
    <w:rsid w:val="00556D18"/>
    <w:rsid w:val="00556FED"/>
    <w:rsid w:val="00561308"/>
    <w:rsid w:val="005627CB"/>
    <w:rsid w:val="00563B3E"/>
    <w:rsid w:val="00563B81"/>
    <w:rsid w:val="00564307"/>
    <w:rsid w:val="005700F6"/>
    <w:rsid w:val="005707CC"/>
    <w:rsid w:val="005711F6"/>
    <w:rsid w:val="00573994"/>
    <w:rsid w:val="0057482B"/>
    <w:rsid w:val="00575498"/>
    <w:rsid w:val="00582726"/>
    <w:rsid w:val="005839D9"/>
    <w:rsid w:val="0058498D"/>
    <w:rsid w:val="00585E06"/>
    <w:rsid w:val="00585F44"/>
    <w:rsid w:val="00586C8B"/>
    <w:rsid w:val="005870EC"/>
    <w:rsid w:val="0058713F"/>
    <w:rsid w:val="00587DFB"/>
    <w:rsid w:val="00591766"/>
    <w:rsid w:val="00592A8E"/>
    <w:rsid w:val="00593E36"/>
    <w:rsid w:val="005955A5"/>
    <w:rsid w:val="00595E77"/>
    <w:rsid w:val="005A1103"/>
    <w:rsid w:val="005A11BE"/>
    <w:rsid w:val="005A1B56"/>
    <w:rsid w:val="005A2692"/>
    <w:rsid w:val="005A401B"/>
    <w:rsid w:val="005A553B"/>
    <w:rsid w:val="005A6A45"/>
    <w:rsid w:val="005A6AD5"/>
    <w:rsid w:val="005B0A64"/>
    <w:rsid w:val="005B28CB"/>
    <w:rsid w:val="005B3A24"/>
    <w:rsid w:val="005B3A2E"/>
    <w:rsid w:val="005B4320"/>
    <w:rsid w:val="005B4514"/>
    <w:rsid w:val="005B5D54"/>
    <w:rsid w:val="005C0DB8"/>
    <w:rsid w:val="005C0FE9"/>
    <w:rsid w:val="005C137E"/>
    <w:rsid w:val="005C13E4"/>
    <w:rsid w:val="005C3667"/>
    <w:rsid w:val="005C5AC7"/>
    <w:rsid w:val="005C6687"/>
    <w:rsid w:val="005D0847"/>
    <w:rsid w:val="005D0FD8"/>
    <w:rsid w:val="005D30CA"/>
    <w:rsid w:val="005D3877"/>
    <w:rsid w:val="005D457A"/>
    <w:rsid w:val="005D4D18"/>
    <w:rsid w:val="005D5D57"/>
    <w:rsid w:val="005E421F"/>
    <w:rsid w:val="005E5762"/>
    <w:rsid w:val="005E5797"/>
    <w:rsid w:val="005E5B53"/>
    <w:rsid w:val="005E65DD"/>
    <w:rsid w:val="005E6EB2"/>
    <w:rsid w:val="005F0C2E"/>
    <w:rsid w:val="005F21B1"/>
    <w:rsid w:val="005F6073"/>
    <w:rsid w:val="005F729D"/>
    <w:rsid w:val="005F7F16"/>
    <w:rsid w:val="00600362"/>
    <w:rsid w:val="00600EBC"/>
    <w:rsid w:val="00601A13"/>
    <w:rsid w:val="006027E4"/>
    <w:rsid w:val="0060299F"/>
    <w:rsid w:val="00602F95"/>
    <w:rsid w:val="00602FF0"/>
    <w:rsid w:val="0060486C"/>
    <w:rsid w:val="006054FB"/>
    <w:rsid w:val="0060570F"/>
    <w:rsid w:val="0060606C"/>
    <w:rsid w:val="0060634E"/>
    <w:rsid w:val="00607743"/>
    <w:rsid w:val="00610546"/>
    <w:rsid w:val="006116E0"/>
    <w:rsid w:val="00612C14"/>
    <w:rsid w:val="00613117"/>
    <w:rsid w:val="00617E8E"/>
    <w:rsid w:val="00621EDC"/>
    <w:rsid w:val="0062213C"/>
    <w:rsid w:val="006222CB"/>
    <w:rsid w:val="006230DE"/>
    <w:rsid w:val="0062351A"/>
    <w:rsid w:val="0062372A"/>
    <w:rsid w:val="00623D24"/>
    <w:rsid w:val="00625C77"/>
    <w:rsid w:val="00626698"/>
    <w:rsid w:val="00627272"/>
    <w:rsid w:val="00627C0C"/>
    <w:rsid w:val="00631175"/>
    <w:rsid w:val="0063162D"/>
    <w:rsid w:val="0063185F"/>
    <w:rsid w:val="006323A6"/>
    <w:rsid w:val="0063257D"/>
    <w:rsid w:val="00633188"/>
    <w:rsid w:val="00633A17"/>
    <w:rsid w:val="0063416E"/>
    <w:rsid w:val="006346BE"/>
    <w:rsid w:val="00634788"/>
    <w:rsid w:val="006362B2"/>
    <w:rsid w:val="00636316"/>
    <w:rsid w:val="00637523"/>
    <w:rsid w:val="006440B8"/>
    <w:rsid w:val="0064701B"/>
    <w:rsid w:val="006513B5"/>
    <w:rsid w:val="00653AB0"/>
    <w:rsid w:val="006541FB"/>
    <w:rsid w:val="006544E0"/>
    <w:rsid w:val="00654E10"/>
    <w:rsid w:val="00655CAF"/>
    <w:rsid w:val="0065684F"/>
    <w:rsid w:val="00660600"/>
    <w:rsid w:val="00661286"/>
    <w:rsid w:val="00664818"/>
    <w:rsid w:val="00664942"/>
    <w:rsid w:val="006657E5"/>
    <w:rsid w:val="00665C48"/>
    <w:rsid w:val="00666B38"/>
    <w:rsid w:val="00667049"/>
    <w:rsid w:val="006721AE"/>
    <w:rsid w:val="00672437"/>
    <w:rsid w:val="00672606"/>
    <w:rsid w:val="0067260C"/>
    <w:rsid w:val="00672F36"/>
    <w:rsid w:val="00673603"/>
    <w:rsid w:val="00674359"/>
    <w:rsid w:val="00674F2A"/>
    <w:rsid w:val="00676E38"/>
    <w:rsid w:val="00683E90"/>
    <w:rsid w:val="00684B22"/>
    <w:rsid w:val="00687F44"/>
    <w:rsid w:val="00690C7E"/>
    <w:rsid w:val="00691518"/>
    <w:rsid w:val="00691616"/>
    <w:rsid w:val="0069207E"/>
    <w:rsid w:val="00692BFB"/>
    <w:rsid w:val="0069351E"/>
    <w:rsid w:val="00693DEC"/>
    <w:rsid w:val="006A0620"/>
    <w:rsid w:val="006A14DB"/>
    <w:rsid w:val="006A151F"/>
    <w:rsid w:val="006A2B16"/>
    <w:rsid w:val="006A33B6"/>
    <w:rsid w:val="006A4D61"/>
    <w:rsid w:val="006A5B14"/>
    <w:rsid w:val="006A6DCF"/>
    <w:rsid w:val="006A70B5"/>
    <w:rsid w:val="006B3D4C"/>
    <w:rsid w:val="006B483A"/>
    <w:rsid w:val="006B67F7"/>
    <w:rsid w:val="006B7597"/>
    <w:rsid w:val="006C00FB"/>
    <w:rsid w:val="006C09F9"/>
    <w:rsid w:val="006C194D"/>
    <w:rsid w:val="006C1BC6"/>
    <w:rsid w:val="006C2F6E"/>
    <w:rsid w:val="006C3171"/>
    <w:rsid w:val="006C3F9D"/>
    <w:rsid w:val="006C3FE8"/>
    <w:rsid w:val="006C4843"/>
    <w:rsid w:val="006C6EAD"/>
    <w:rsid w:val="006C7169"/>
    <w:rsid w:val="006C79F2"/>
    <w:rsid w:val="006D0644"/>
    <w:rsid w:val="006D1402"/>
    <w:rsid w:val="006D14DE"/>
    <w:rsid w:val="006D292A"/>
    <w:rsid w:val="006D2C09"/>
    <w:rsid w:val="006D4B59"/>
    <w:rsid w:val="006D4FCA"/>
    <w:rsid w:val="006D6663"/>
    <w:rsid w:val="006D799D"/>
    <w:rsid w:val="006E2E51"/>
    <w:rsid w:val="006E4963"/>
    <w:rsid w:val="006E56DF"/>
    <w:rsid w:val="006E57AD"/>
    <w:rsid w:val="006E6174"/>
    <w:rsid w:val="006E6676"/>
    <w:rsid w:val="006E716E"/>
    <w:rsid w:val="006E7FFD"/>
    <w:rsid w:val="006F0300"/>
    <w:rsid w:val="006F0E16"/>
    <w:rsid w:val="006F1432"/>
    <w:rsid w:val="006F1997"/>
    <w:rsid w:val="006F3F77"/>
    <w:rsid w:val="006F4CA8"/>
    <w:rsid w:val="006F74E1"/>
    <w:rsid w:val="006F77D1"/>
    <w:rsid w:val="006F79C3"/>
    <w:rsid w:val="00701820"/>
    <w:rsid w:val="00701AD7"/>
    <w:rsid w:val="00701CE9"/>
    <w:rsid w:val="0070447A"/>
    <w:rsid w:val="007054B6"/>
    <w:rsid w:val="00707DD2"/>
    <w:rsid w:val="007105C8"/>
    <w:rsid w:val="00710EF1"/>
    <w:rsid w:val="007112B2"/>
    <w:rsid w:val="007118F6"/>
    <w:rsid w:val="0071287E"/>
    <w:rsid w:val="00712BF4"/>
    <w:rsid w:val="0071429C"/>
    <w:rsid w:val="00714C7D"/>
    <w:rsid w:val="007175CE"/>
    <w:rsid w:val="00721106"/>
    <w:rsid w:val="00722739"/>
    <w:rsid w:val="007240CC"/>
    <w:rsid w:val="00724A65"/>
    <w:rsid w:val="00724A81"/>
    <w:rsid w:val="00725A83"/>
    <w:rsid w:val="00726562"/>
    <w:rsid w:val="007275D2"/>
    <w:rsid w:val="007302F3"/>
    <w:rsid w:val="0073130B"/>
    <w:rsid w:val="00732AF5"/>
    <w:rsid w:val="00732DD1"/>
    <w:rsid w:val="00734CEA"/>
    <w:rsid w:val="0073538A"/>
    <w:rsid w:val="00736210"/>
    <w:rsid w:val="00736B0E"/>
    <w:rsid w:val="00740C00"/>
    <w:rsid w:val="00742025"/>
    <w:rsid w:val="00742DCF"/>
    <w:rsid w:val="00744D49"/>
    <w:rsid w:val="00746123"/>
    <w:rsid w:val="00746871"/>
    <w:rsid w:val="00746C02"/>
    <w:rsid w:val="00746E8B"/>
    <w:rsid w:val="00747DD3"/>
    <w:rsid w:val="00747FA0"/>
    <w:rsid w:val="007507DE"/>
    <w:rsid w:val="00752C27"/>
    <w:rsid w:val="00752CDE"/>
    <w:rsid w:val="0075335B"/>
    <w:rsid w:val="00755422"/>
    <w:rsid w:val="00755DA0"/>
    <w:rsid w:val="00763163"/>
    <w:rsid w:val="007642E6"/>
    <w:rsid w:val="00764456"/>
    <w:rsid w:val="007645F1"/>
    <w:rsid w:val="00764A21"/>
    <w:rsid w:val="00764EA5"/>
    <w:rsid w:val="007669FA"/>
    <w:rsid w:val="00767064"/>
    <w:rsid w:val="0077091A"/>
    <w:rsid w:val="007712F7"/>
    <w:rsid w:val="0077192F"/>
    <w:rsid w:val="00773C6F"/>
    <w:rsid w:val="00773FA8"/>
    <w:rsid w:val="00775E59"/>
    <w:rsid w:val="00775FC4"/>
    <w:rsid w:val="0078027F"/>
    <w:rsid w:val="00781193"/>
    <w:rsid w:val="00781474"/>
    <w:rsid w:val="00781EA1"/>
    <w:rsid w:val="007826DB"/>
    <w:rsid w:val="0078348A"/>
    <w:rsid w:val="00784273"/>
    <w:rsid w:val="00784624"/>
    <w:rsid w:val="00784D48"/>
    <w:rsid w:val="0078501A"/>
    <w:rsid w:val="00790B09"/>
    <w:rsid w:val="007950AF"/>
    <w:rsid w:val="007958EB"/>
    <w:rsid w:val="007979B2"/>
    <w:rsid w:val="007A1CB0"/>
    <w:rsid w:val="007A2927"/>
    <w:rsid w:val="007A3033"/>
    <w:rsid w:val="007A374D"/>
    <w:rsid w:val="007A405F"/>
    <w:rsid w:val="007A6739"/>
    <w:rsid w:val="007B1F6C"/>
    <w:rsid w:val="007B2039"/>
    <w:rsid w:val="007B215D"/>
    <w:rsid w:val="007B47B4"/>
    <w:rsid w:val="007B6870"/>
    <w:rsid w:val="007B6A54"/>
    <w:rsid w:val="007B749D"/>
    <w:rsid w:val="007B7A78"/>
    <w:rsid w:val="007C041C"/>
    <w:rsid w:val="007C137A"/>
    <w:rsid w:val="007C41C1"/>
    <w:rsid w:val="007C661E"/>
    <w:rsid w:val="007D1084"/>
    <w:rsid w:val="007D1995"/>
    <w:rsid w:val="007D3C57"/>
    <w:rsid w:val="007D515C"/>
    <w:rsid w:val="007D5E06"/>
    <w:rsid w:val="007E0778"/>
    <w:rsid w:val="007E1120"/>
    <w:rsid w:val="007E15C8"/>
    <w:rsid w:val="007E44FE"/>
    <w:rsid w:val="007E5DD3"/>
    <w:rsid w:val="007E6880"/>
    <w:rsid w:val="007E7C70"/>
    <w:rsid w:val="007E7CD1"/>
    <w:rsid w:val="007F3D73"/>
    <w:rsid w:val="007F50FC"/>
    <w:rsid w:val="00800CFC"/>
    <w:rsid w:val="00800DFE"/>
    <w:rsid w:val="00801835"/>
    <w:rsid w:val="00802BDC"/>
    <w:rsid w:val="00803A16"/>
    <w:rsid w:val="00803AB1"/>
    <w:rsid w:val="0080475A"/>
    <w:rsid w:val="00804A1C"/>
    <w:rsid w:val="008057B0"/>
    <w:rsid w:val="008075A9"/>
    <w:rsid w:val="0081008C"/>
    <w:rsid w:val="0081034A"/>
    <w:rsid w:val="00812313"/>
    <w:rsid w:val="008141C0"/>
    <w:rsid w:val="00814897"/>
    <w:rsid w:val="0081560F"/>
    <w:rsid w:val="008159FC"/>
    <w:rsid w:val="00817A5E"/>
    <w:rsid w:val="008244B5"/>
    <w:rsid w:val="008244C8"/>
    <w:rsid w:val="008260AA"/>
    <w:rsid w:val="008261AA"/>
    <w:rsid w:val="00827F8E"/>
    <w:rsid w:val="008307DF"/>
    <w:rsid w:val="00832BA0"/>
    <w:rsid w:val="00832CCB"/>
    <w:rsid w:val="008330AE"/>
    <w:rsid w:val="008363FE"/>
    <w:rsid w:val="00840CFD"/>
    <w:rsid w:val="00842D2C"/>
    <w:rsid w:val="008443AA"/>
    <w:rsid w:val="00845C33"/>
    <w:rsid w:val="00846136"/>
    <w:rsid w:val="00850476"/>
    <w:rsid w:val="00851357"/>
    <w:rsid w:val="008517A5"/>
    <w:rsid w:val="008520AE"/>
    <w:rsid w:val="00853636"/>
    <w:rsid w:val="00860607"/>
    <w:rsid w:val="00860FB4"/>
    <w:rsid w:val="00861ACD"/>
    <w:rsid w:val="00861C80"/>
    <w:rsid w:val="00862E0C"/>
    <w:rsid w:val="008634A2"/>
    <w:rsid w:val="00866B41"/>
    <w:rsid w:val="008672DF"/>
    <w:rsid w:val="00870599"/>
    <w:rsid w:val="0087083A"/>
    <w:rsid w:val="00871783"/>
    <w:rsid w:val="00872A1D"/>
    <w:rsid w:val="00872F3A"/>
    <w:rsid w:val="00874AB4"/>
    <w:rsid w:val="00880186"/>
    <w:rsid w:val="0088079F"/>
    <w:rsid w:val="00887064"/>
    <w:rsid w:val="0089009A"/>
    <w:rsid w:val="008900F7"/>
    <w:rsid w:val="008908E4"/>
    <w:rsid w:val="00893A50"/>
    <w:rsid w:val="00894E10"/>
    <w:rsid w:val="0089570F"/>
    <w:rsid w:val="00895910"/>
    <w:rsid w:val="00895AFD"/>
    <w:rsid w:val="008967CB"/>
    <w:rsid w:val="008968A7"/>
    <w:rsid w:val="00897B42"/>
    <w:rsid w:val="008A49B0"/>
    <w:rsid w:val="008A6B32"/>
    <w:rsid w:val="008B0909"/>
    <w:rsid w:val="008B15E5"/>
    <w:rsid w:val="008B5E93"/>
    <w:rsid w:val="008B6DFD"/>
    <w:rsid w:val="008C0824"/>
    <w:rsid w:val="008C1025"/>
    <w:rsid w:val="008C11C8"/>
    <w:rsid w:val="008C17D8"/>
    <w:rsid w:val="008C1A5C"/>
    <w:rsid w:val="008C3068"/>
    <w:rsid w:val="008C4250"/>
    <w:rsid w:val="008C7194"/>
    <w:rsid w:val="008D1949"/>
    <w:rsid w:val="008D2C06"/>
    <w:rsid w:val="008D3ABA"/>
    <w:rsid w:val="008D4002"/>
    <w:rsid w:val="008D46D7"/>
    <w:rsid w:val="008D4C12"/>
    <w:rsid w:val="008D4E51"/>
    <w:rsid w:val="008D7EF0"/>
    <w:rsid w:val="008E175F"/>
    <w:rsid w:val="008E2D5F"/>
    <w:rsid w:val="008E496B"/>
    <w:rsid w:val="008F5B4A"/>
    <w:rsid w:val="008F6998"/>
    <w:rsid w:val="008F7DFC"/>
    <w:rsid w:val="009038DD"/>
    <w:rsid w:val="00903F1D"/>
    <w:rsid w:val="0090423C"/>
    <w:rsid w:val="0090425A"/>
    <w:rsid w:val="00905AD1"/>
    <w:rsid w:val="00906393"/>
    <w:rsid w:val="0090683A"/>
    <w:rsid w:val="009079A1"/>
    <w:rsid w:val="009104E0"/>
    <w:rsid w:val="00910B7B"/>
    <w:rsid w:val="009110F4"/>
    <w:rsid w:val="0091249E"/>
    <w:rsid w:val="00912E50"/>
    <w:rsid w:val="00913D67"/>
    <w:rsid w:val="00915B56"/>
    <w:rsid w:val="00921916"/>
    <w:rsid w:val="00921F86"/>
    <w:rsid w:val="00923C0F"/>
    <w:rsid w:val="0092429F"/>
    <w:rsid w:val="00924408"/>
    <w:rsid w:val="0093210D"/>
    <w:rsid w:val="0093475F"/>
    <w:rsid w:val="00934B82"/>
    <w:rsid w:val="009377D2"/>
    <w:rsid w:val="00937A68"/>
    <w:rsid w:val="00941E35"/>
    <w:rsid w:val="009427DA"/>
    <w:rsid w:val="00943139"/>
    <w:rsid w:val="00943535"/>
    <w:rsid w:val="0094373B"/>
    <w:rsid w:val="00944B74"/>
    <w:rsid w:val="00945FCC"/>
    <w:rsid w:val="009463FE"/>
    <w:rsid w:val="009472FC"/>
    <w:rsid w:val="00947C79"/>
    <w:rsid w:val="00950996"/>
    <w:rsid w:val="009517C4"/>
    <w:rsid w:val="00951843"/>
    <w:rsid w:val="00953525"/>
    <w:rsid w:val="0095419F"/>
    <w:rsid w:val="009550DB"/>
    <w:rsid w:val="009601B2"/>
    <w:rsid w:val="009607C3"/>
    <w:rsid w:val="00962014"/>
    <w:rsid w:val="00962D45"/>
    <w:rsid w:val="009637CF"/>
    <w:rsid w:val="00963F10"/>
    <w:rsid w:val="00965C17"/>
    <w:rsid w:val="0097211D"/>
    <w:rsid w:val="00972AA0"/>
    <w:rsid w:val="00973869"/>
    <w:rsid w:val="009744F6"/>
    <w:rsid w:val="009745C7"/>
    <w:rsid w:val="00975C38"/>
    <w:rsid w:val="0098095C"/>
    <w:rsid w:val="00981A7B"/>
    <w:rsid w:val="00982F0E"/>
    <w:rsid w:val="00984CDF"/>
    <w:rsid w:val="00986961"/>
    <w:rsid w:val="00986FD9"/>
    <w:rsid w:val="009911C8"/>
    <w:rsid w:val="0099198D"/>
    <w:rsid w:val="00991D27"/>
    <w:rsid w:val="00995C10"/>
    <w:rsid w:val="00995F2A"/>
    <w:rsid w:val="009A0CCC"/>
    <w:rsid w:val="009A33E3"/>
    <w:rsid w:val="009A4500"/>
    <w:rsid w:val="009A4AB2"/>
    <w:rsid w:val="009A5202"/>
    <w:rsid w:val="009A5C4D"/>
    <w:rsid w:val="009B0AC1"/>
    <w:rsid w:val="009B13B5"/>
    <w:rsid w:val="009B226D"/>
    <w:rsid w:val="009B2714"/>
    <w:rsid w:val="009B38C4"/>
    <w:rsid w:val="009B4A5F"/>
    <w:rsid w:val="009C0F47"/>
    <w:rsid w:val="009C29D0"/>
    <w:rsid w:val="009C2DE7"/>
    <w:rsid w:val="009C3022"/>
    <w:rsid w:val="009C3734"/>
    <w:rsid w:val="009C4ABC"/>
    <w:rsid w:val="009C55BC"/>
    <w:rsid w:val="009C6929"/>
    <w:rsid w:val="009C792F"/>
    <w:rsid w:val="009C7FD8"/>
    <w:rsid w:val="009D0AB2"/>
    <w:rsid w:val="009D14AA"/>
    <w:rsid w:val="009D1688"/>
    <w:rsid w:val="009D4670"/>
    <w:rsid w:val="009D46BA"/>
    <w:rsid w:val="009E5649"/>
    <w:rsid w:val="009E5C44"/>
    <w:rsid w:val="009F0214"/>
    <w:rsid w:val="009F1C14"/>
    <w:rsid w:val="009F5508"/>
    <w:rsid w:val="009F5813"/>
    <w:rsid w:val="009F5830"/>
    <w:rsid w:val="009F59BD"/>
    <w:rsid w:val="009F6487"/>
    <w:rsid w:val="009F7028"/>
    <w:rsid w:val="00A0137D"/>
    <w:rsid w:val="00A01F02"/>
    <w:rsid w:val="00A01F50"/>
    <w:rsid w:val="00A03170"/>
    <w:rsid w:val="00A038D9"/>
    <w:rsid w:val="00A03988"/>
    <w:rsid w:val="00A062A0"/>
    <w:rsid w:val="00A10317"/>
    <w:rsid w:val="00A114E0"/>
    <w:rsid w:val="00A12F32"/>
    <w:rsid w:val="00A13053"/>
    <w:rsid w:val="00A1701B"/>
    <w:rsid w:val="00A17B98"/>
    <w:rsid w:val="00A21171"/>
    <w:rsid w:val="00A26D64"/>
    <w:rsid w:val="00A2722C"/>
    <w:rsid w:val="00A30D46"/>
    <w:rsid w:val="00A31ED0"/>
    <w:rsid w:val="00A33060"/>
    <w:rsid w:val="00A36918"/>
    <w:rsid w:val="00A36955"/>
    <w:rsid w:val="00A37617"/>
    <w:rsid w:val="00A37A40"/>
    <w:rsid w:val="00A37DDB"/>
    <w:rsid w:val="00A40A17"/>
    <w:rsid w:val="00A40BDC"/>
    <w:rsid w:val="00A41C15"/>
    <w:rsid w:val="00A41EE8"/>
    <w:rsid w:val="00A430A8"/>
    <w:rsid w:val="00A458B3"/>
    <w:rsid w:val="00A4732D"/>
    <w:rsid w:val="00A51E41"/>
    <w:rsid w:val="00A51FEF"/>
    <w:rsid w:val="00A53676"/>
    <w:rsid w:val="00A53C33"/>
    <w:rsid w:val="00A5542A"/>
    <w:rsid w:val="00A55D5E"/>
    <w:rsid w:val="00A565B8"/>
    <w:rsid w:val="00A6244B"/>
    <w:rsid w:val="00A65943"/>
    <w:rsid w:val="00A668AF"/>
    <w:rsid w:val="00A66D96"/>
    <w:rsid w:val="00A70263"/>
    <w:rsid w:val="00A70B80"/>
    <w:rsid w:val="00A72A27"/>
    <w:rsid w:val="00A7447F"/>
    <w:rsid w:val="00A74C1A"/>
    <w:rsid w:val="00A761E3"/>
    <w:rsid w:val="00A803E8"/>
    <w:rsid w:val="00A814E7"/>
    <w:rsid w:val="00A82043"/>
    <w:rsid w:val="00A8346E"/>
    <w:rsid w:val="00A838EF"/>
    <w:rsid w:val="00A84AB1"/>
    <w:rsid w:val="00A852A8"/>
    <w:rsid w:val="00A879A4"/>
    <w:rsid w:val="00A90346"/>
    <w:rsid w:val="00A91E54"/>
    <w:rsid w:val="00A92068"/>
    <w:rsid w:val="00A931CB"/>
    <w:rsid w:val="00A94E62"/>
    <w:rsid w:val="00A95127"/>
    <w:rsid w:val="00A9620E"/>
    <w:rsid w:val="00A96E05"/>
    <w:rsid w:val="00A97952"/>
    <w:rsid w:val="00A97F43"/>
    <w:rsid w:val="00AA0EDB"/>
    <w:rsid w:val="00AA18C5"/>
    <w:rsid w:val="00AA1B5B"/>
    <w:rsid w:val="00AA4D73"/>
    <w:rsid w:val="00AA53AE"/>
    <w:rsid w:val="00AA6EB3"/>
    <w:rsid w:val="00AA7181"/>
    <w:rsid w:val="00AB1876"/>
    <w:rsid w:val="00AB21DB"/>
    <w:rsid w:val="00AB2FD1"/>
    <w:rsid w:val="00AB35DD"/>
    <w:rsid w:val="00AB4DCC"/>
    <w:rsid w:val="00AB57D8"/>
    <w:rsid w:val="00AB6F1E"/>
    <w:rsid w:val="00AC03FC"/>
    <w:rsid w:val="00AC11F2"/>
    <w:rsid w:val="00AC275E"/>
    <w:rsid w:val="00ACF90E"/>
    <w:rsid w:val="00AD0189"/>
    <w:rsid w:val="00AD39B9"/>
    <w:rsid w:val="00AD49C0"/>
    <w:rsid w:val="00AD5064"/>
    <w:rsid w:val="00AD54D0"/>
    <w:rsid w:val="00AD5D35"/>
    <w:rsid w:val="00AD631F"/>
    <w:rsid w:val="00AD6F9F"/>
    <w:rsid w:val="00AD7339"/>
    <w:rsid w:val="00AE14B4"/>
    <w:rsid w:val="00AE1F18"/>
    <w:rsid w:val="00AE6810"/>
    <w:rsid w:val="00AE6CCE"/>
    <w:rsid w:val="00AE7418"/>
    <w:rsid w:val="00AE7F93"/>
    <w:rsid w:val="00AF01A5"/>
    <w:rsid w:val="00AF06CE"/>
    <w:rsid w:val="00AF143E"/>
    <w:rsid w:val="00AF1CE6"/>
    <w:rsid w:val="00AF203D"/>
    <w:rsid w:val="00AF3AB1"/>
    <w:rsid w:val="00AF3D02"/>
    <w:rsid w:val="00AF5961"/>
    <w:rsid w:val="00AF5FC5"/>
    <w:rsid w:val="00B03096"/>
    <w:rsid w:val="00B03873"/>
    <w:rsid w:val="00B0482B"/>
    <w:rsid w:val="00B0644E"/>
    <w:rsid w:val="00B1030A"/>
    <w:rsid w:val="00B10A37"/>
    <w:rsid w:val="00B11E43"/>
    <w:rsid w:val="00B13C98"/>
    <w:rsid w:val="00B16306"/>
    <w:rsid w:val="00B20E5D"/>
    <w:rsid w:val="00B23099"/>
    <w:rsid w:val="00B230E4"/>
    <w:rsid w:val="00B26A57"/>
    <w:rsid w:val="00B27270"/>
    <w:rsid w:val="00B277D3"/>
    <w:rsid w:val="00B277D7"/>
    <w:rsid w:val="00B32190"/>
    <w:rsid w:val="00B33825"/>
    <w:rsid w:val="00B348CF"/>
    <w:rsid w:val="00B357CE"/>
    <w:rsid w:val="00B35FEF"/>
    <w:rsid w:val="00B366DD"/>
    <w:rsid w:val="00B36B7A"/>
    <w:rsid w:val="00B371C0"/>
    <w:rsid w:val="00B4101F"/>
    <w:rsid w:val="00B43C4A"/>
    <w:rsid w:val="00B43CC8"/>
    <w:rsid w:val="00B4596F"/>
    <w:rsid w:val="00B5041E"/>
    <w:rsid w:val="00B50616"/>
    <w:rsid w:val="00B508DD"/>
    <w:rsid w:val="00B51151"/>
    <w:rsid w:val="00B512EB"/>
    <w:rsid w:val="00B51D24"/>
    <w:rsid w:val="00B527E6"/>
    <w:rsid w:val="00B53BD8"/>
    <w:rsid w:val="00B53C27"/>
    <w:rsid w:val="00B55185"/>
    <w:rsid w:val="00B560C8"/>
    <w:rsid w:val="00B56D9C"/>
    <w:rsid w:val="00B63A2D"/>
    <w:rsid w:val="00B6473E"/>
    <w:rsid w:val="00B6536A"/>
    <w:rsid w:val="00B65624"/>
    <w:rsid w:val="00B65DE0"/>
    <w:rsid w:val="00B673DB"/>
    <w:rsid w:val="00B71BD7"/>
    <w:rsid w:val="00B71D4C"/>
    <w:rsid w:val="00B739FA"/>
    <w:rsid w:val="00B75293"/>
    <w:rsid w:val="00B7552D"/>
    <w:rsid w:val="00B76FED"/>
    <w:rsid w:val="00B778D9"/>
    <w:rsid w:val="00B806EA"/>
    <w:rsid w:val="00B812DA"/>
    <w:rsid w:val="00B818D2"/>
    <w:rsid w:val="00B85C2F"/>
    <w:rsid w:val="00B86BA9"/>
    <w:rsid w:val="00B8768F"/>
    <w:rsid w:val="00B90085"/>
    <w:rsid w:val="00B93D10"/>
    <w:rsid w:val="00B94087"/>
    <w:rsid w:val="00B969D7"/>
    <w:rsid w:val="00B96D57"/>
    <w:rsid w:val="00B97C33"/>
    <w:rsid w:val="00BA03BE"/>
    <w:rsid w:val="00BA05FA"/>
    <w:rsid w:val="00BA28AE"/>
    <w:rsid w:val="00BA73CE"/>
    <w:rsid w:val="00BB0EF8"/>
    <w:rsid w:val="00BB3603"/>
    <w:rsid w:val="00BB60C2"/>
    <w:rsid w:val="00BB6555"/>
    <w:rsid w:val="00BB6559"/>
    <w:rsid w:val="00BB716F"/>
    <w:rsid w:val="00BB78D2"/>
    <w:rsid w:val="00BC1024"/>
    <w:rsid w:val="00BC341F"/>
    <w:rsid w:val="00BC45CB"/>
    <w:rsid w:val="00BC48D9"/>
    <w:rsid w:val="00BC4ADA"/>
    <w:rsid w:val="00BC501E"/>
    <w:rsid w:val="00BC7D96"/>
    <w:rsid w:val="00BD00F5"/>
    <w:rsid w:val="00BD0978"/>
    <w:rsid w:val="00BD2220"/>
    <w:rsid w:val="00BD31F7"/>
    <w:rsid w:val="00BD3F67"/>
    <w:rsid w:val="00BD46A2"/>
    <w:rsid w:val="00BD6A96"/>
    <w:rsid w:val="00BE0344"/>
    <w:rsid w:val="00BE12AE"/>
    <w:rsid w:val="00BE4463"/>
    <w:rsid w:val="00BE756B"/>
    <w:rsid w:val="00BE7D1B"/>
    <w:rsid w:val="00BF02F9"/>
    <w:rsid w:val="00BF0C50"/>
    <w:rsid w:val="00BF2067"/>
    <w:rsid w:val="00BF560C"/>
    <w:rsid w:val="00BF60C4"/>
    <w:rsid w:val="00BF6323"/>
    <w:rsid w:val="00BF6EF8"/>
    <w:rsid w:val="00C01B8D"/>
    <w:rsid w:val="00C023AD"/>
    <w:rsid w:val="00C04371"/>
    <w:rsid w:val="00C07276"/>
    <w:rsid w:val="00C07998"/>
    <w:rsid w:val="00C10222"/>
    <w:rsid w:val="00C11EA2"/>
    <w:rsid w:val="00C12130"/>
    <w:rsid w:val="00C135CF"/>
    <w:rsid w:val="00C13D51"/>
    <w:rsid w:val="00C15194"/>
    <w:rsid w:val="00C1686C"/>
    <w:rsid w:val="00C20D21"/>
    <w:rsid w:val="00C21728"/>
    <w:rsid w:val="00C21729"/>
    <w:rsid w:val="00C217E5"/>
    <w:rsid w:val="00C243CD"/>
    <w:rsid w:val="00C247CF"/>
    <w:rsid w:val="00C25AA2"/>
    <w:rsid w:val="00C261EA"/>
    <w:rsid w:val="00C2675D"/>
    <w:rsid w:val="00C267A0"/>
    <w:rsid w:val="00C26AA3"/>
    <w:rsid w:val="00C26DC0"/>
    <w:rsid w:val="00C27AF8"/>
    <w:rsid w:val="00C322E8"/>
    <w:rsid w:val="00C327F7"/>
    <w:rsid w:val="00C32C7B"/>
    <w:rsid w:val="00C33F68"/>
    <w:rsid w:val="00C340FF"/>
    <w:rsid w:val="00C342D5"/>
    <w:rsid w:val="00C34491"/>
    <w:rsid w:val="00C35D37"/>
    <w:rsid w:val="00C370C7"/>
    <w:rsid w:val="00C435CC"/>
    <w:rsid w:val="00C438AC"/>
    <w:rsid w:val="00C44048"/>
    <w:rsid w:val="00C444D0"/>
    <w:rsid w:val="00C46F37"/>
    <w:rsid w:val="00C47374"/>
    <w:rsid w:val="00C52993"/>
    <w:rsid w:val="00C53935"/>
    <w:rsid w:val="00C54A79"/>
    <w:rsid w:val="00C54E85"/>
    <w:rsid w:val="00C57150"/>
    <w:rsid w:val="00C57CDD"/>
    <w:rsid w:val="00C60F46"/>
    <w:rsid w:val="00C61EF9"/>
    <w:rsid w:val="00C643F2"/>
    <w:rsid w:val="00C6486A"/>
    <w:rsid w:val="00C65AEC"/>
    <w:rsid w:val="00C665ED"/>
    <w:rsid w:val="00C675C2"/>
    <w:rsid w:val="00C70AD1"/>
    <w:rsid w:val="00C71D75"/>
    <w:rsid w:val="00C74A6E"/>
    <w:rsid w:val="00C7544A"/>
    <w:rsid w:val="00C7609B"/>
    <w:rsid w:val="00C7759F"/>
    <w:rsid w:val="00C806B4"/>
    <w:rsid w:val="00C818E5"/>
    <w:rsid w:val="00C81B00"/>
    <w:rsid w:val="00C82C99"/>
    <w:rsid w:val="00C83E46"/>
    <w:rsid w:val="00C8497F"/>
    <w:rsid w:val="00C85046"/>
    <w:rsid w:val="00C864D5"/>
    <w:rsid w:val="00C91E2C"/>
    <w:rsid w:val="00C91F90"/>
    <w:rsid w:val="00C923E0"/>
    <w:rsid w:val="00C944EE"/>
    <w:rsid w:val="00C958F6"/>
    <w:rsid w:val="00C96678"/>
    <w:rsid w:val="00CA0156"/>
    <w:rsid w:val="00CA0781"/>
    <w:rsid w:val="00CA41FB"/>
    <w:rsid w:val="00CA5295"/>
    <w:rsid w:val="00CA5371"/>
    <w:rsid w:val="00CA54D3"/>
    <w:rsid w:val="00CA577A"/>
    <w:rsid w:val="00CB16E8"/>
    <w:rsid w:val="00CB4621"/>
    <w:rsid w:val="00CC103D"/>
    <w:rsid w:val="00CC1101"/>
    <w:rsid w:val="00CC1C29"/>
    <w:rsid w:val="00CC27C0"/>
    <w:rsid w:val="00CC2D37"/>
    <w:rsid w:val="00CC2D7B"/>
    <w:rsid w:val="00CC322E"/>
    <w:rsid w:val="00CC47AE"/>
    <w:rsid w:val="00CD2918"/>
    <w:rsid w:val="00CD3484"/>
    <w:rsid w:val="00CD37A0"/>
    <w:rsid w:val="00CD4970"/>
    <w:rsid w:val="00CD4E22"/>
    <w:rsid w:val="00CD5A2F"/>
    <w:rsid w:val="00CD6648"/>
    <w:rsid w:val="00CD6A15"/>
    <w:rsid w:val="00CE505A"/>
    <w:rsid w:val="00CE5B0B"/>
    <w:rsid w:val="00CE5BA0"/>
    <w:rsid w:val="00CE78E9"/>
    <w:rsid w:val="00CF047B"/>
    <w:rsid w:val="00CF19D5"/>
    <w:rsid w:val="00CF3200"/>
    <w:rsid w:val="00CF3FC2"/>
    <w:rsid w:val="00CF51F1"/>
    <w:rsid w:val="00CF5E07"/>
    <w:rsid w:val="00CF63B2"/>
    <w:rsid w:val="00CF687E"/>
    <w:rsid w:val="00CF6967"/>
    <w:rsid w:val="00CF7D7F"/>
    <w:rsid w:val="00D019B8"/>
    <w:rsid w:val="00D04C6E"/>
    <w:rsid w:val="00D06A48"/>
    <w:rsid w:val="00D11873"/>
    <w:rsid w:val="00D11DD4"/>
    <w:rsid w:val="00D12B8A"/>
    <w:rsid w:val="00D13D78"/>
    <w:rsid w:val="00D140B2"/>
    <w:rsid w:val="00D14BE2"/>
    <w:rsid w:val="00D17208"/>
    <w:rsid w:val="00D201D9"/>
    <w:rsid w:val="00D201E6"/>
    <w:rsid w:val="00D2164F"/>
    <w:rsid w:val="00D24B8F"/>
    <w:rsid w:val="00D24D2F"/>
    <w:rsid w:val="00D2584D"/>
    <w:rsid w:val="00D2634E"/>
    <w:rsid w:val="00D27BF3"/>
    <w:rsid w:val="00D3022F"/>
    <w:rsid w:val="00D317A4"/>
    <w:rsid w:val="00D328AD"/>
    <w:rsid w:val="00D34D81"/>
    <w:rsid w:val="00D35622"/>
    <w:rsid w:val="00D36FC2"/>
    <w:rsid w:val="00D37A30"/>
    <w:rsid w:val="00D41603"/>
    <w:rsid w:val="00D41B60"/>
    <w:rsid w:val="00D43218"/>
    <w:rsid w:val="00D4399C"/>
    <w:rsid w:val="00D43C3A"/>
    <w:rsid w:val="00D43E3C"/>
    <w:rsid w:val="00D443CC"/>
    <w:rsid w:val="00D45172"/>
    <w:rsid w:val="00D4540D"/>
    <w:rsid w:val="00D4594B"/>
    <w:rsid w:val="00D45F50"/>
    <w:rsid w:val="00D46E73"/>
    <w:rsid w:val="00D5115B"/>
    <w:rsid w:val="00D51B94"/>
    <w:rsid w:val="00D532EA"/>
    <w:rsid w:val="00D536DF"/>
    <w:rsid w:val="00D547AC"/>
    <w:rsid w:val="00D54F69"/>
    <w:rsid w:val="00D56514"/>
    <w:rsid w:val="00D60966"/>
    <w:rsid w:val="00D60E80"/>
    <w:rsid w:val="00D62764"/>
    <w:rsid w:val="00D63347"/>
    <w:rsid w:val="00D63EC8"/>
    <w:rsid w:val="00D63F44"/>
    <w:rsid w:val="00D65EC0"/>
    <w:rsid w:val="00D67890"/>
    <w:rsid w:val="00D67939"/>
    <w:rsid w:val="00D70DF3"/>
    <w:rsid w:val="00D739EF"/>
    <w:rsid w:val="00D73BBE"/>
    <w:rsid w:val="00D74016"/>
    <w:rsid w:val="00D7650D"/>
    <w:rsid w:val="00D76A3A"/>
    <w:rsid w:val="00D77649"/>
    <w:rsid w:val="00D77A93"/>
    <w:rsid w:val="00D77F86"/>
    <w:rsid w:val="00D8022E"/>
    <w:rsid w:val="00D80322"/>
    <w:rsid w:val="00D809B8"/>
    <w:rsid w:val="00D84C7D"/>
    <w:rsid w:val="00D86322"/>
    <w:rsid w:val="00D920E9"/>
    <w:rsid w:val="00D921F1"/>
    <w:rsid w:val="00D94C6A"/>
    <w:rsid w:val="00D9558E"/>
    <w:rsid w:val="00D961B6"/>
    <w:rsid w:val="00D96C7F"/>
    <w:rsid w:val="00D96D19"/>
    <w:rsid w:val="00D96EA5"/>
    <w:rsid w:val="00DA0738"/>
    <w:rsid w:val="00DA08DB"/>
    <w:rsid w:val="00DA1EA4"/>
    <w:rsid w:val="00DA4491"/>
    <w:rsid w:val="00DA4756"/>
    <w:rsid w:val="00DB1486"/>
    <w:rsid w:val="00DB2187"/>
    <w:rsid w:val="00DB27CE"/>
    <w:rsid w:val="00DB3F07"/>
    <w:rsid w:val="00DB6F0A"/>
    <w:rsid w:val="00DB7312"/>
    <w:rsid w:val="00DB7FCF"/>
    <w:rsid w:val="00DC0074"/>
    <w:rsid w:val="00DC1CB6"/>
    <w:rsid w:val="00DC3A52"/>
    <w:rsid w:val="00DC4BFF"/>
    <w:rsid w:val="00DC5178"/>
    <w:rsid w:val="00DC5EE6"/>
    <w:rsid w:val="00DC6B98"/>
    <w:rsid w:val="00DC7092"/>
    <w:rsid w:val="00DC7854"/>
    <w:rsid w:val="00DD0374"/>
    <w:rsid w:val="00DD04C0"/>
    <w:rsid w:val="00DD0727"/>
    <w:rsid w:val="00DD166C"/>
    <w:rsid w:val="00DD1BF3"/>
    <w:rsid w:val="00DD2E0C"/>
    <w:rsid w:val="00DD32C4"/>
    <w:rsid w:val="00DD48C7"/>
    <w:rsid w:val="00DD4EEC"/>
    <w:rsid w:val="00DD614D"/>
    <w:rsid w:val="00DD6F38"/>
    <w:rsid w:val="00DD7189"/>
    <w:rsid w:val="00DD7D10"/>
    <w:rsid w:val="00DE0D33"/>
    <w:rsid w:val="00DE1114"/>
    <w:rsid w:val="00DE1EE5"/>
    <w:rsid w:val="00DE2DB5"/>
    <w:rsid w:val="00DE5458"/>
    <w:rsid w:val="00DE6D42"/>
    <w:rsid w:val="00DE6E2F"/>
    <w:rsid w:val="00DF0B0A"/>
    <w:rsid w:val="00DF1723"/>
    <w:rsid w:val="00DF2850"/>
    <w:rsid w:val="00DF364F"/>
    <w:rsid w:val="00DF3989"/>
    <w:rsid w:val="00DF57D0"/>
    <w:rsid w:val="00DF5D0F"/>
    <w:rsid w:val="00DF6B20"/>
    <w:rsid w:val="00DF739B"/>
    <w:rsid w:val="00E021F4"/>
    <w:rsid w:val="00E02BAC"/>
    <w:rsid w:val="00E04198"/>
    <w:rsid w:val="00E06DC4"/>
    <w:rsid w:val="00E074BD"/>
    <w:rsid w:val="00E11ECD"/>
    <w:rsid w:val="00E13406"/>
    <w:rsid w:val="00E13D55"/>
    <w:rsid w:val="00E13F82"/>
    <w:rsid w:val="00E1566A"/>
    <w:rsid w:val="00E16022"/>
    <w:rsid w:val="00E2081D"/>
    <w:rsid w:val="00E20BCC"/>
    <w:rsid w:val="00E22F10"/>
    <w:rsid w:val="00E23261"/>
    <w:rsid w:val="00E25DBB"/>
    <w:rsid w:val="00E26144"/>
    <w:rsid w:val="00E27519"/>
    <w:rsid w:val="00E3017A"/>
    <w:rsid w:val="00E30C3F"/>
    <w:rsid w:val="00E32D60"/>
    <w:rsid w:val="00E33FFF"/>
    <w:rsid w:val="00E34085"/>
    <w:rsid w:val="00E34701"/>
    <w:rsid w:val="00E35C36"/>
    <w:rsid w:val="00E423DA"/>
    <w:rsid w:val="00E426E9"/>
    <w:rsid w:val="00E433FE"/>
    <w:rsid w:val="00E4441C"/>
    <w:rsid w:val="00E4453F"/>
    <w:rsid w:val="00E44795"/>
    <w:rsid w:val="00E45B84"/>
    <w:rsid w:val="00E4623C"/>
    <w:rsid w:val="00E505FA"/>
    <w:rsid w:val="00E50CE0"/>
    <w:rsid w:val="00E50E29"/>
    <w:rsid w:val="00E53F9D"/>
    <w:rsid w:val="00E56A7D"/>
    <w:rsid w:val="00E57024"/>
    <w:rsid w:val="00E608DA"/>
    <w:rsid w:val="00E6092C"/>
    <w:rsid w:val="00E60C43"/>
    <w:rsid w:val="00E6192B"/>
    <w:rsid w:val="00E647FD"/>
    <w:rsid w:val="00E64E09"/>
    <w:rsid w:val="00E651EB"/>
    <w:rsid w:val="00E672DE"/>
    <w:rsid w:val="00E67F4A"/>
    <w:rsid w:val="00E71458"/>
    <w:rsid w:val="00E74C52"/>
    <w:rsid w:val="00E758B8"/>
    <w:rsid w:val="00E76023"/>
    <w:rsid w:val="00E80207"/>
    <w:rsid w:val="00E8336F"/>
    <w:rsid w:val="00E8437E"/>
    <w:rsid w:val="00E84566"/>
    <w:rsid w:val="00E84C74"/>
    <w:rsid w:val="00E85477"/>
    <w:rsid w:val="00E873F6"/>
    <w:rsid w:val="00E8763F"/>
    <w:rsid w:val="00E90DB3"/>
    <w:rsid w:val="00E92525"/>
    <w:rsid w:val="00E96066"/>
    <w:rsid w:val="00E97DDB"/>
    <w:rsid w:val="00EA0254"/>
    <w:rsid w:val="00EA0DF5"/>
    <w:rsid w:val="00EA1724"/>
    <w:rsid w:val="00EA38C5"/>
    <w:rsid w:val="00EA3989"/>
    <w:rsid w:val="00EA570C"/>
    <w:rsid w:val="00EA64D8"/>
    <w:rsid w:val="00EB01CB"/>
    <w:rsid w:val="00EB1A72"/>
    <w:rsid w:val="00EB1B91"/>
    <w:rsid w:val="00EB1DFF"/>
    <w:rsid w:val="00EB2A96"/>
    <w:rsid w:val="00EB2F57"/>
    <w:rsid w:val="00EB3674"/>
    <w:rsid w:val="00EB4BE8"/>
    <w:rsid w:val="00EB5713"/>
    <w:rsid w:val="00EB6AEC"/>
    <w:rsid w:val="00EC0996"/>
    <w:rsid w:val="00EC10D7"/>
    <w:rsid w:val="00EC3323"/>
    <w:rsid w:val="00EC37F0"/>
    <w:rsid w:val="00EC3983"/>
    <w:rsid w:val="00EC4A6A"/>
    <w:rsid w:val="00EC5ADA"/>
    <w:rsid w:val="00EC77B4"/>
    <w:rsid w:val="00ED0A19"/>
    <w:rsid w:val="00ED272B"/>
    <w:rsid w:val="00ED344E"/>
    <w:rsid w:val="00ED3AB1"/>
    <w:rsid w:val="00ED41F4"/>
    <w:rsid w:val="00ED434A"/>
    <w:rsid w:val="00ED4DD5"/>
    <w:rsid w:val="00ED510B"/>
    <w:rsid w:val="00ED5B92"/>
    <w:rsid w:val="00ED6082"/>
    <w:rsid w:val="00ED66F5"/>
    <w:rsid w:val="00ED7B09"/>
    <w:rsid w:val="00EE20AA"/>
    <w:rsid w:val="00EE3486"/>
    <w:rsid w:val="00EE36FA"/>
    <w:rsid w:val="00EE4032"/>
    <w:rsid w:val="00EE42EE"/>
    <w:rsid w:val="00EE6393"/>
    <w:rsid w:val="00EF0060"/>
    <w:rsid w:val="00EF0582"/>
    <w:rsid w:val="00EF19B7"/>
    <w:rsid w:val="00EF1EE9"/>
    <w:rsid w:val="00EF203F"/>
    <w:rsid w:val="00EF509C"/>
    <w:rsid w:val="00EF5387"/>
    <w:rsid w:val="00EF76EC"/>
    <w:rsid w:val="00EF7E5D"/>
    <w:rsid w:val="00F0017F"/>
    <w:rsid w:val="00F006BA"/>
    <w:rsid w:val="00F0217B"/>
    <w:rsid w:val="00F04666"/>
    <w:rsid w:val="00F05CC2"/>
    <w:rsid w:val="00F0784E"/>
    <w:rsid w:val="00F114B0"/>
    <w:rsid w:val="00F11675"/>
    <w:rsid w:val="00F12246"/>
    <w:rsid w:val="00F12F2D"/>
    <w:rsid w:val="00F14555"/>
    <w:rsid w:val="00F176ED"/>
    <w:rsid w:val="00F23FC7"/>
    <w:rsid w:val="00F2518B"/>
    <w:rsid w:val="00F25546"/>
    <w:rsid w:val="00F256DC"/>
    <w:rsid w:val="00F25C9D"/>
    <w:rsid w:val="00F26035"/>
    <w:rsid w:val="00F265AB"/>
    <w:rsid w:val="00F27FF0"/>
    <w:rsid w:val="00F314D1"/>
    <w:rsid w:val="00F34071"/>
    <w:rsid w:val="00F3744A"/>
    <w:rsid w:val="00F378F7"/>
    <w:rsid w:val="00F37B68"/>
    <w:rsid w:val="00F405C7"/>
    <w:rsid w:val="00F41E70"/>
    <w:rsid w:val="00F426C5"/>
    <w:rsid w:val="00F44F69"/>
    <w:rsid w:val="00F45A80"/>
    <w:rsid w:val="00F50C4F"/>
    <w:rsid w:val="00F5135B"/>
    <w:rsid w:val="00F530FE"/>
    <w:rsid w:val="00F54F66"/>
    <w:rsid w:val="00F5705A"/>
    <w:rsid w:val="00F574F4"/>
    <w:rsid w:val="00F61D65"/>
    <w:rsid w:val="00F65F11"/>
    <w:rsid w:val="00F7060B"/>
    <w:rsid w:val="00F73D81"/>
    <w:rsid w:val="00F744E0"/>
    <w:rsid w:val="00F77118"/>
    <w:rsid w:val="00F81580"/>
    <w:rsid w:val="00F82278"/>
    <w:rsid w:val="00F82FDC"/>
    <w:rsid w:val="00F87902"/>
    <w:rsid w:val="00F90755"/>
    <w:rsid w:val="00F90F96"/>
    <w:rsid w:val="00F915C0"/>
    <w:rsid w:val="00F91A14"/>
    <w:rsid w:val="00F93F8D"/>
    <w:rsid w:val="00F95859"/>
    <w:rsid w:val="00F9760F"/>
    <w:rsid w:val="00FA0467"/>
    <w:rsid w:val="00FA0777"/>
    <w:rsid w:val="00FA52D3"/>
    <w:rsid w:val="00FA5D28"/>
    <w:rsid w:val="00FA7DE8"/>
    <w:rsid w:val="00FB01C1"/>
    <w:rsid w:val="00FB07BF"/>
    <w:rsid w:val="00FB382E"/>
    <w:rsid w:val="00FB5042"/>
    <w:rsid w:val="00FB6A64"/>
    <w:rsid w:val="00FB7584"/>
    <w:rsid w:val="00FC1D28"/>
    <w:rsid w:val="00FC53AD"/>
    <w:rsid w:val="00FC5C36"/>
    <w:rsid w:val="00FC60F3"/>
    <w:rsid w:val="00FC7037"/>
    <w:rsid w:val="00FD0772"/>
    <w:rsid w:val="00FD079B"/>
    <w:rsid w:val="00FD41C6"/>
    <w:rsid w:val="00FD4976"/>
    <w:rsid w:val="00FD52AF"/>
    <w:rsid w:val="00FD6DA2"/>
    <w:rsid w:val="00FD7B78"/>
    <w:rsid w:val="00FE0B95"/>
    <w:rsid w:val="00FE0C4D"/>
    <w:rsid w:val="00FE0F8F"/>
    <w:rsid w:val="00FE2450"/>
    <w:rsid w:val="00FE2656"/>
    <w:rsid w:val="00FE2663"/>
    <w:rsid w:val="00FE2E38"/>
    <w:rsid w:val="00FE3305"/>
    <w:rsid w:val="00FE4886"/>
    <w:rsid w:val="00FF0507"/>
    <w:rsid w:val="00FF0F45"/>
    <w:rsid w:val="00FF10D3"/>
    <w:rsid w:val="00FF1B17"/>
    <w:rsid w:val="00FF1EF5"/>
    <w:rsid w:val="00FF293E"/>
    <w:rsid w:val="00FF2AB5"/>
    <w:rsid w:val="00FF5E15"/>
    <w:rsid w:val="00FF7407"/>
    <w:rsid w:val="00FF75ED"/>
    <w:rsid w:val="011E78E7"/>
    <w:rsid w:val="013719BD"/>
    <w:rsid w:val="013B09E3"/>
    <w:rsid w:val="0158840F"/>
    <w:rsid w:val="01868B44"/>
    <w:rsid w:val="01D81C05"/>
    <w:rsid w:val="0244A622"/>
    <w:rsid w:val="025ABE27"/>
    <w:rsid w:val="02915E8E"/>
    <w:rsid w:val="02A03401"/>
    <w:rsid w:val="02F05355"/>
    <w:rsid w:val="03404765"/>
    <w:rsid w:val="03543FBD"/>
    <w:rsid w:val="037AF14E"/>
    <w:rsid w:val="0403A4AB"/>
    <w:rsid w:val="0430812B"/>
    <w:rsid w:val="043C6D22"/>
    <w:rsid w:val="045552DC"/>
    <w:rsid w:val="04A1FC4D"/>
    <w:rsid w:val="04EB747E"/>
    <w:rsid w:val="04F3B293"/>
    <w:rsid w:val="050384B3"/>
    <w:rsid w:val="055C1B08"/>
    <w:rsid w:val="0603E4AF"/>
    <w:rsid w:val="063E3FD3"/>
    <w:rsid w:val="0655756B"/>
    <w:rsid w:val="066AB00B"/>
    <w:rsid w:val="069EC66B"/>
    <w:rsid w:val="06A81B12"/>
    <w:rsid w:val="0703B648"/>
    <w:rsid w:val="07248CBF"/>
    <w:rsid w:val="072BAAFB"/>
    <w:rsid w:val="078DEAF2"/>
    <w:rsid w:val="0794A3CB"/>
    <w:rsid w:val="07985D42"/>
    <w:rsid w:val="08B1C420"/>
    <w:rsid w:val="08D08266"/>
    <w:rsid w:val="096B39FA"/>
    <w:rsid w:val="0A054C10"/>
    <w:rsid w:val="0A20E201"/>
    <w:rsid w:val="0A34401C"/>
    <w:rsid w:val="0A47E0EE"/>
    <w:rsid w:val="0A7642E1"/>
    <w:rsid w:val="0AF1F28A"/>
    <w:rsid w:val="0B27BE3A"/>
    <w:rsid w:val="0B4835BF"/>
    <w:rsid w:val="0B700B25"/>
    <w:rsid w:val="0C424687"/>
    <w:rsid w:val="0C433187"/>
    <w:rsid w:val="0CDBB64B"/>
    <w:rsid w:val="0D232F74"/>
    <w:rsid w:val="0D923AAC"/>
    <w:rsid w:val="0D9B7DBC"/>
    <w:rsid w:val="0DAE1353"/>
    <w:rsid w:val="0DBFF025"/>
    <w:rsid w:val="0DDCEFEC"/>
    <w:rsid w:val="0E5B8D0E"/>
    <w:rsid w:val="0E978BD7"/>
    <w:rsid w:val="0F053C9B"/>
    <w:rsid w:val="0F0541DF"/>
    <w:rsid w:val="0F9D0DF8"/>
    <w:rsid w:val="100ADEF8"/>
    <w:rsid w:val="103B146E"/>
    <w:rsid w:val="1056D6E4"/>
    <w:rsid w:val="1069D238"/>
    <w:rsid w:val="1073DB7E"/>
    <w:rsid w:val="120C5532"/>
    <w:rsid w:val="1217115E"/>
    <w:rsid w:val="123621DC"/>
    <w:rsid w:val="12469758"/>
    <w:rsid w:val="129D8F81"/>
    <w:rsid w:val="1319EB86"/>
    <w:rsid w:val="13CF52FE"/>
    <w:rsid w:val="14026E86"/>
    <w:rsid w:val="143FC939"/>
    <w:rsid w:val="1462FF18"/>
    <w:rsid w:val="1468865A"/>
    <w:rsid w:val="1473B594"/>
    <w:rsid w:val="14AEF698"/>
    <w:rsid w:val="14E172F6"/>
    <w:rsid w:val="14FD6E59"/>
    <w:rsid w:val="1505D27D"/>
    <w:rsid w:val="15146F08"/>
    <w:rsid w:val="153FA7AD"/>
    <w:rsid w:val="15B41BF5"/>
    <w:rsid w:val="16188F87"/>
    <w:rsid w:val="161C72BA"/>
    <w:rsid w:val="164C5B59"/>
    <w:rsid w:val="166011B0"/>
    <w:rsid w:val="1680F0D2"/>
    <w:rsid w:val="168895D5"/>
    <w:rsid w:val="16DB780E"/>
    <w:rsid w:val="16F8A824"/>
    <w:rsid w:val="16FF56DE"/>
    <w:rsid w:val="1787B44D"/>
    <w:rsid w:val="1795883D"/>
    <w:rsid w:val="17C9FB3C"/>
    <w:rsid w:val="17D928EC"/>
    <w:rsid w:val="17E085A4"/>
    <w:rsid w:val="185A2F0E"/>
    <w:rsid w:val="18BCDE81"/>
    <w:rsid w:val="18F07492"/>
    <w:rsid w:val="1909D760"/>
    <w:rsid w:val="196D722A"/>
    <w:rsid w:val="1982616A"/>
    <w:rsid w:val="19DFE8A6"/>
    <w:rsid w:val="19E2CD8B"/>
    <w:rsid w:val="19F7AA53"/>
    <w:rsid w:val="1A530C23"/>
    <w:rsid w:val="1A749341"/>
    <w:rsid w:val="1AFC13A5"/>
    <w:rsid w:val="1B2B6491"/>
    <w:rsid w:val="1B699DAB"/>
    <w:rsid w:val="1BDE2C64"/>
    <w:rsid w:val="1C1B10F1"/>
    <w:rsid w:val="1D0D9A68"/>
    <w:rsid w:val="1D25F581"/>
    <w:rsid w:val="1D40BA0F"/>
    <w:rsid w:val="1D461565"/>
    <w:rsid w:val="1D634595"/>
    <w:rsid w:val="1D63BC0F"/>
    <w:rsid w:val="1D66E75E"/>
    <w:rsid w:val="1D9409C3"/>
    <w:rsid w:val="1E6DB35F"/>
    <w:rsid w:val="1E742A67"/>
    <w:rsid w:val="1EB08B1E"/>
    <w:rsid w:val="1F7C982A"/>
    <w:rsid w:val="1F8CE7BA"/>
    <w:rsid w:val="2026E8C9"/>
    <w:rsid w:val="2035A83B"/>
    <w:rsid w:val="204CC7DD"/>
    <w:rsid w:val="2060AD08"/>
    <w:rsid w:val="20618198"/>
    <w:rsid w:val="2061A7DE"/>
    <w:rsid w:val="20ECE454"/>
    <w:rsid w:val="2194F15F"/>
    <w:rsid w:val="22A454B5"/>
    <w:rsid w:val="232BB648"/>
    <w:rsid w:val="2346EFF0"/>
    <w:rsid w:val="2360E334"/>
    <w:rsid w:val="248D4644"/>
    <w:rsid w:val="24DACE45"/>
    <w:rsid w:val="24EEF3C1"/>
    <w:rsid w:val="25B5688D"/>
    <w:rsid w:val="25BCC0BF"/>
    <w:rsid w:val="25DB8E6C"/>
    <w:rsid w:val="25EFB076"/>
    <w:rsid w:val="26192902"/>
    <w:rsid w:val="2631EE97"/>
    <w:rsid w:val="2637594E"/>
    <w:rsid w:val="265AE651"/>
    <w:rsid w:val="26B554CC"/>
    <w:rsid w:val="27201A10"/>
    <w:rsid w:val="279E68A8"/>
    <w:rsid w:val="28170A90"/>
    <w:rsid w:val="288108CF"/>
    <w:rsid w:val="28AE896E"/>
    <w:rsid w:val="2946B1A9"/>
    <w:rsid w:val="29737F0D"/>
    <w:rsid w:val="29828147"/>
    <w:rsid w:val="2AC4E75C"/>
    <w:rsid w:val="2AC87843"/>
    <w:rsid w:val="2B59B010"/>
    <w:rsid w:val="2BA21A52"/>
    <w:rsid w:val="2CBD987B"/>
    <w:rsid w:val="2D38FF17"/>
    <w:rsid w:val="2D6D614B"/>
    <w:rsid w:val="2D9EF3ED"/>
    <w:rsid w:val="2DC66A08"/>
    <w:rsid w:val="2E1B0C7E"/>
    <w:rsid w:val="2E914A0C"/>
    <w:rsid w:val="2ED98586"/>
    <w:rsid w:val="2F016EF0"/>
    <w:rsid w:val="2F1264E1"/>
    <w:rsid w:val="2F15664A"/>
    <w:rsid w:val="2F848D9C"/>
    <w:rsid w:val="2FB89832"/>
    <w:rsid w:val="2FB95B67"/>
    <w:rsid w:val="2FD92D9B"/>
    <w:rsid w:val="3011FC5C"/>
    <w:rsid w:val="301FA868"/>
    <w:rsid w:val="3062F564"/>
    <w:rsid w:val="310307BB"/>
    <w:rsid w:val="310C9B15"/>
    <w:rsid w:val="31168248"/>
    <w:rsid w:val="3156F54C"/>
    <w:rsid w:val="317318B4"/>
    <w:rsid w:val="3176565D"/>
    <w:rsid w:val="3179188C"/>
    <w:rsid w:val="327D1214"/>
    <w:rsid w:val="32A9FE62"/>
    <w:rsid w:val="33255CD0"/>
    <w:rsid w:val="3332AE7F"/>
    <w:rsid w:val="335228F9"/>
    <w:rsid w:val="343B429E"/>
    <w:rsid w:val="344E13AB"/>
    <w:rsid w:val="34D4606E"/>
    <w:rsid w:val="34D77651"/>
    <w:rsid w:val="34D9856D"/>
    <w:rsid w:val="350806E1"/>
    <w:rsid w:val="350F25F9"/>
    <w:rsid w:val="35164807"/>
    <w:rsid w:val="352EDBCF"/>
    <w:rsid w:val="35491046"/>
    <w:rsid w:val="356F48BD"/>
    <w:rsid w:val="35A6E11F"/>
    <w:rsid w:val="35FF5381"/>
    <w:rsid w:val="360A00D4"/>
    <w:rsid w:val="3676DFB8"/>
    <w:rsid w:val="36C5639E"/>
    <w:rsid w:val="36C73C4A"/>
    <w:rsid w:val="36E5719C"/>
    <w:rsid w:val="37B15767"/>
    <w:rsid w:val="37E116F8"/>
    <w:rsid w:val="38146FC1"/>
    <w:rsid w:val="38E53607"/>
    <w:rsid w:val="395D534C"/>
    <w:rsid w:val="3A76FE75"/>
    <w:rsid w:val="3A8AD8EE"/>
    <w:rsid w:val="3B08F039"/>
    <w:rsid w:val="3B1AAF82"/>
    <w:rsid w:val="3B652019"/>
    <w:rsid w:val="3BC69C62"/>
    <w:rsid w:val="3BC8A9BD"/>
    <w:rsid w:val="3BDE9CC1"/>
    <w:rsid w:val="3CA7A6B4"/>
    <w:rsid w:val="3CB6D33B"/>
    <w:rsid w:val="3D0C0943"/>
    <w:rsid w:val="3D46908F"/>
    <w:rsid w:val="3D905C54"/>
    <w:rsid w:val="3DE64952"/>
    <w:rsid w:val="3E1B77AD"/>
    <w:rsid w:val="3E3B85C7"/>
    <w:rsid w:val="3E3E1678"/>
    <w:rsid w:val="3E435441"/>
    <w:rsid w:val="3E73FCA4"/>
    <w:rsid w:val="3E8C9177"/>
    <w:rsid w:val="3EBE1BD9"/>
    <w:rsid w:val="3F11F0B1"/>
    <w:rsid w:val="3F86EDE1"/>
    <w:rsid w:val="3FABF7D0"/>
    <w:rsid w:val="4016840B"/>
    <w:rsid w:val="4047437E"/>
    <w:rsid w:val="408B8521"/>
    <w:rsid w:val="4190FE5A"/>
    <w:rsid w:val="41A6B0CB"/>
    <w:rsid w:val="41E3BA29"/>
    <w:rsid w:val="423D3A42"/>
    <w:rsid w:val="42654B47"/>
    <w:rsid w:val="427EEECF"/>
    <w:rsid w:val="42C5D910"/>
    <w:rsid w:val="42DA59E9"/>
    <w:rsid w:val="42E07528"/>
    <w:rsid w:val="42EBB7EE"/>
    <w:rsid w:val="431F7DFE"/>
    <w:rsid w:val="43308CC0"/>
    <w:rsid w:val="43BF83E2"/>
    <w:rsid w:val="43C2C92B"/>
    <w:rsid w:val="43FFA775"/>
    <w:rsid w:val="440A00C3"/>
    <w:rsid w:val="449F1681"/>
    <w:rsid w:val="44C7FC0F"/>
    <w:rsid w:val="44EE9618"/>
    <w:rsid w:val="44FEAFAF"/>
    <w:rsid w:val="45A6647F"/>
    <w:rsid w:val="45CCF4C4"/>
    <w:rsid w:val="46B834E9"/>
    <w:rsid w:val="46C8C458"/>
    <w:rsid w:val="47428250"/>
    <w:rsid w:val="478DDE85"/>
    <w:rsid w:val="48043F83"/>
    <w:rsid w:val="48188435"/>
    <w:rsid w:val="4818B5FC"/>
    <w:rsid w:val="48805549"/>
    <w:rsid w:val="48A30660"/>
    <w:rsid w:val="48C93391"/>
    <w:rsid w:val="49A921CA"/>
    <w:rsid w:val="49C625CC"/>
    <w:rsid w:val="49EDEE9A"/>
    <w:rsid w:val="4ADD3237"/>
    <w:rsid w:val="4BFBEB92"/>
    <w:rsid w:val="4C0AB95A"/>
    <w:rsid w:val="4C436C9B"/>
    <w:rsid w:val="4C64E508"/>
    <w:rsid w:val="4C8D16AF"/>
    <w:rsid w:val="4CA06712"/>
    <w:rsid w:val="4D7D942E"/>
    <w:rsid w:val="4DD23E37"/>
    <w:rsid w:val="4E3543D5"/>
    <w:rsid w:val="4E557E5B"/>
    <w:rsid w:val="4E987F05"/>
    <w:rsid w:val="4E9F257E"/>
    <w:rsid w:val="4EC94C75"/>
    <w:rsid w:val="4EF10537"/>
    <w:rsid w:val="4F336F5D"/>
    <w:rsid w:val="4F378592"/>
    <w:rsid w:val="5022DF2A"/>
    <w:rsid w:val="5064A0E8"/>
    <w:rsid w:val="50FB0366"/>
    <w:rsid w:val="510DC3AA"/>
    <w:rsid w:val="51AFFE54"/>
    <w:rsid w:val="51CF9BF8"/>
    <w:rsid w:val="52F8D65D"/>
    <w:rsid w:val="5334AC0E"/>
    <w:rsid w:val="5336BB2D"/>
    <w:rsid w:val="53A09ADA"/>
    <w:rsid w:val="53FC4FD9"/>
    <w:rsid w:val="54705722"/>
    <w:rsid w:val="548A7686"/>
    <w:rsid w:val="548E12F7"/>
    <w:rsid w:val="5497B7CC"/>
    <w:rsid w:val="549AB076"/>
    <w:rsid w:val="54A85730"/>
    <w:rsid w:val="54B0130E"/>
    <w:rsid w:val="55F58C42"/>
    <w:rsid w:val="5644C304"/>
    <w:rsid w:val="56597707"/>
    <w:rsid w:val="5681D6BE"/>
    <w:rsid w:val="569ABA26"/>
    <w:rsid w:val="56A41982"/>
    <w:rsid w:val="56FB530D"/>
    <w:rsid w:val="5755381D"/>
    <w:rsid w:val="577E4634"/>
    <w:rsid w:val="57C781E9"/>
    <w:rsid w:val="58CD4447"/>
    <w:rsid w:val="58DEBEFD"/>
    <w:rsid w:val="5974091B"/>
    <w:rsid w:val="59D59CB7"/>
    <w:rsid w:val="59D889D9"/>
    <w:rsid w:val="59E6EE61"/>
    <w:rsid w:val="5A038CD9"/>
    <w:rsid w:val="5A0F7942"/>
    <w:rsid w:val="5A1C583C"/>
    <w:rsid w:val="5A8CFA49"/>
    <w:rsid w:val="5AA8250D"/>
    <w:rsid w:val="5AC5C107"/>
    <w:rsid w:val="5B3121BD"/>
    <w:rsid w:val="5B4A5F1F"/>
    <w:rsid w:val="5B6A29FA"/>
    <w:rsid w:val="5BA211DF"/>
    <w:rsid w:val="5D35A039"/>
    <w:rsid w:val="5DA47218"/>
    <w:rsid w:val="5DB73BEA"/>
    <w:rsid w:val="5E095D3D"/>
    <w:rsid w:val="5E2FBC20"/>
    <w:rsid w:val="5E449639"/>
    <w:rsid w:val="5E4DD290"/>
    <w:rsid w:val="5E59FB71"/>
    <w:rsid w:val="5E5C5F93"/>
    <w:rsid w:val="5E7EE22D"/>
    <w:rsid w:val="5F09F3E0"/>
    <w:rsid w:val="5FF5BCE4"/>
    <w:rsid w:val="604B8BB7"/>
    <w:rsid w:val="60EDE08D"/>
    <w:rsid w:val="619ABCDD"/>
    <w:rsid w:val="619BE637"/>
    <w:rsid w:val="61B4405C"/>
    <w:rsid w:val="61EACEFF"/>
    <w:rsid w:val="626C75E6"/>
    <w:rsid w:val="62BE7A06"/>
    <w:rsid w:val="62DAA5F6"/>
    <w:rsid w:val="63598074"/>
    <w:rsid w:val="6376152A"/>
    <w:rsid w:val="63B05EE5"/>
    <w:rsid w:val="6462EC34"/>
    <w:rsid w:val="64691155"/>
    <w:rsid w:val="64B8C57C"/>
    <w:rsid w:val="64D27F36"/>
    <w:rsid w:val="6584ACEE"/>
    <w:rsid w:val="659A7A51"/>
    <w:rsid w:val="65CDC5BD"/>
    <w:rsid w:val="6620F11B"/>
    <w:rsid w:val="6644073C"/>
    <w:rsid w:val="67035096"/>
    <w:rsid w:val="67081E1E"/>
    <w:rsid w:val="670D4144"/>
    <w:rsid w:val="67D3C9E0"/>
    <w:rsid w:val="67DFA5E7"/>
    <w:rsid w:val="6849A674"/>
    <w:rsid w:val="6852789B"/>
    <w:rsid w:val="693BE4B6"/>
    <w:rsid w:val="694B10C4"/>
    <w:rsid w:val="69505ED7"/>
    <w:rsid w:val="69C91765"/>
    <w:rsid w:val="69CA513C"/>
    <w:rsid w:val="69CD9D07"/>
    <w:rsid w:val="69E6730B"/>
    <w:rsid w:val="6A125CD9"/>
    <w:rsid w:val="6A12DAF4"/>
    <w:rsid w:val="6B5F7A8F"/>
    <w:rsid w:val="6B8E24C0"/>
    <w:rsid w:val="6BD360F0"/>
    <w:rsid w:val="6BDA61C5"/>
    <w:rsid w:val="6BFECAAD"/>
    <w:rsid w:val="6C0A21D1"/>
    <w:rsid w:val="6C517A93"/>
    <w:rsid w:val="6C5A5EF0"/>
    <w:rsid w:val="6C6543B0"/>
    <w:rsid w:val="6C8BB8B6"/>
    <w:rsid w:val="6CB0C8CA"/>
    <w:rsid w:val="6CCE7FD7"/>
    <w:rsid w:val="6CF4B56E"/>
    <w:rsid w:val="6D082E25"/>
    <w:rsid w:val="6D1F6D24"/>
    <w:rsid w:val="6D21C576"/>
    <w:rsid w:val="6D2B1D3E"/>
    <w:rsid w:val="6D7CF2B0"/>
    <w:rsid w:val="6D92C4AD"/>
    <w:rsid w:val="6DA3B17B"/>
    <w:rsid w:val="6DF457CA"/>
    <w:rsid w:val="6E2261CC"/>
    <w:rsid w:val="6E7F998A"/>
    <w:rsid w:val="6EA056C1"/>
    <w:rsid w:val="6EA09897"/>
    <w:rsid w:val="6F40E64E"/>
    <w:rsid w:val="6F9B25C5"/>
    <w:rsid w:val="6FFD61AC"/>
    <w:rsid w:val="70110BAD"/>
    <w:rsid w:val="703C0FF6"/>
    <w:rsid w:val="70B545D9"/>
    <w:rsid w:val="70CE8086"/>
    <w:rsid w:val="71127CA7"/>
    <w:rsid w:val="71D27084"/>
    <w:rsid w:val="721AEA59"/>
    <w:rsid w:val="726DA775"/>
    <w:rsid w:val="72D741E4"/>
    <w:rsid w:val="72FEA4A5"/>
    <w:rsid w:val="7316C203"/>
    <w:rsid w:val="735E47FC"/>
    <w:rsid w:val="73977495"/>
    <w:rsid w:val="73A339C1"/>
    <w:rsid w:val="73F8E90A"/>
    <w:rsid w:val="740E7325"/>
    <w:rsid w:val="74749FFB"/>
    <w:rsid w:val="74924735"/>
    <w:rsid w:val="749C6E10"/>
    <w:rsid w:val="74B5B8E6"/>
    <w:rsid w:val="74CD448F"/>
    <w:rsid w:val="750F3509"/>
    <w:rsid w:val="75E704F8"/>
    <w:rsid w:val="75FDBCFC"/>
    <w:rsid w:val="76101A34"/>
    <w:rsid w:val="7617B027"/>
    <w:rsid w:val="769B8F77"/>
    <w:rsid w:val="769CAB98"/>
    <w:rsid w:val="76ABD285"/>
    <w:rsid w:val="76DE52CB"/>
    <w:rsid w:val="76F2AB2C"/>
    <w:rsid w:val="7717E33A"/>
    <w:rsid w:val="7728F564"/>
    <w:rsid w:val="7769095C"/>
    <w:rsid w:val="7829024B"/>
    <w:rsid w:val="78418306"/>
    <w:rsid w:val="78686202"/>
    <w:rsid w:val="786ECB1E"/>
    <w:rsid w:val="786FCA3A"/>
    <w:rsid w:val="7901B9CE"/>
    <w:rsid w:val="79266B1C"/>
    <w:rsid w:val="796EDA25"/>
    <w:rsid w:val="79A87A21"/>
    <w:rsid w:val="79CB2BA0"/>
    <w:rsid w:val="7A01FCD6"/>
    <w:rsid w:val="7A45723E"/>
    <w:rsid w:val="7A925916"/>
    <w:rsid w:val="7AC1EC86"/>
    <w:rsid w:val="7B3535E7"/>
    <w:rsid w:val="7B80EDAC"/>
    <w:rsid w:val="7C3B3EA0"/>
    <w:rsid w:val="7C3B566D"/>
    <w:rsid w:val="7CC8EA27"/>
    <w:rsid w:val="7CE0E225"/>
    <w:rsid w:val="7D226133"/>
    <w:rsid w:val="7D7091E3"/>
    <w:rsid w:val="7DB30F1A"/>
    <w:rsid w:val="7DB461CE"/>
    <w:rsid w:val="7E11D15C"/>
    <w:rsid w:val="7E9C70CB"/>
    <w:rsid w:val="7EB5CFD0"/>
    <w:rsid w:val="7EDD00E6"/>
    <w:rsid w:val="7EF4456F"/>
    <w:rsid w:val="7F248AEA"/>
    <w:rsid w:val="7F4B11E7"/>
    <w:rsid w:val="7F570069"/>
    <w:rsid w:val="7F917FA2"/>
    <w:rsid w:val="7FA36C6B"/>
    <w:rsid w:val="7FABEBFE"/>
    <w:rsid w:val="7FB187F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230A60"/>
  <w15:docId w15:val="{C62FD3D4-324A-D649-9F47-337E5F3C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21AEA59"/>
    <w:rPr>
      <w:rFonts w:ascii="Poppins" w:hAnsi="Poppins" w:cs="Poppins"/>
      <w:sz w:val="18"/>
      <w:szCs w:val="18"/>
      <w:lang w:val="nl" w:eastAsia="nl-NL"/>
    </w:rPr>
  </w:style>
  <w:style w:type="paragraph" w:styleId="Heading1">
    <w:name w:val="heading 1"/>
    <w:basedOn w:val="Normal"/>
    <w:next w:val="Normal"/>
    <w:uiPriority w:val="1"/>
    <w:qFormat/>
    <w:rsid w:val="721AEA59"/>
    <w:pPr>
      <w:keepNext/>
      <w:numPr>
        <w:numId w:val="7"/>
      </w:numPr>
      <w:spacing w:before="240" w:after="200" w:line="288" w:lineRule="auto"/>
      <w:outlineLvl w:val="0"/>
    </w:pPr>
    <w:rPr>
      <w:rFonts w:cs="Arial"/>
      <w:b/>
      <w:bCs/>
      <w:sz w:val="28"/>
      <w:szCs w:val="28"/>
    </w:rPr>
  </w:style>
  <w:style w:type="paragraph" w:styleId="Heading2">
    <w:name w:val="heading 2"/>
    <w:basedOn w:val="Heading1"/>
    <w:next w:val="Normal"/>
    <w:qFormat/>
    <w:rsid w:val="007A2927"/>
    <w:pPr>
      <w:numPr>
        <w:ilvl w:val="1"/>
      </w:numPr>
      <w:spacing w:before="300"/>
      <w:outlineLvl w:val="1"/>
    </w:pPr>
    <w:rPr>
      <w:sz w:val="24"/>
    </w:rPr>
  </w:style>
  <w:style w:type="paragraph" w:styleId="Heading3">
    <w:name w:val="heading 3"/>
    <w:basedOn w:val="Heading2"/>
    <w:next w:val="Normal"/>
    <w:qFormat/>
    <w:rsid w:val="007A2927"/>
    <w:pPr>
      <w:numPr>
        <w:ilvl w:val="2"/>
      </w:numPr>
      <w:spacing w:before="0" w:after="0"/>
      <w:outlineLvl w:val="2"/>
    </w:pPr>
    <w:rPr>
      <w:b w:val="0"/>
      <w:i/>
    </w:rPr>
  </w:style>
  <w:style w:type="paragraph" w:styleId="Heading4">
    <w:name w:val="heading 4"/>
    <w:basedOn w:val="Normal"/>
    <w:next w:val="Normal"/>
    <w:uiPriority w:val="1"/>
    <w:qFormat/>
    <w:rsid w:val="721AEA59"/>
    <w:pPr>
      <w:keepNext/>
      <w:numPr>
        <w:ilvl w:val="3"/>
        <w:numId w:val="7"/>
      </w:numPr>
      <w:spacing w:before="240" w:after="60"/>
      <w:outlineLvl w:val="3"/>
    </w:pPr>
    <w:rPr>
      <w:b/>
      <w:bCs/>
      <w:sz w:val="24"/>
      <w:szCs w:val="24"/>
    </w:rPr>
  </w:style>
  <w:style w:type="paragraph" w:styleId="Heading5">
    <w:name w:val="heading 5"/>
    <w:basedOn w:val="Normal"/>
    <w:next w:val="Normal"/>
    <w:uiPriority w:val="1"/>
    <w:qFormat/>
    <w:rsid w:val="721AEA59"/>
    <w:pPr>
      <w:numPr>
        <w:ilvl w:val="4"/>
        <w:numId w:val="7"/>
      </w:numPr>
      <w:spacing w:before="240" w:after="60"/>
      <w:outlineLvl w:val="4"/>
    </w:pPr>
  </w:style>
  <w:style w:type="paragraph" w:styleId="Heading6">
    <w:name w:val="heading 6"/>
    <w:basedOn w:val="Normal"/>
    <w:next w:val="Normal"/>
    <w:uiPriority w:val="1"/>
    <w:qFormat/>
    <w:rsid w:val="721AEA59"/>
    <w:pPr>
      <w:numPr>
        <w:ilvl w:val="5"/>
        <w:numId w:val="7"/>
      </w:numPr>
      <w:spacing w:before="240" w:after="60"/>
      <w:outlineLvl w:val="5"/>
    </w:pPr>
    <w:rPr>
      <w:i/>
      <w:iCs/>
    </w:rPr>
  </w:style>
  <w:style w:type="paragraph" w:styleId="Heading7">
    <w:name w:val="heading 7"/>
    <w:basedOn w:val="Normal"/>
    <w:next w:val="Normal"/>
    <w:uiPriority w:val="1"/>
    <w:qFormat/>
    <w:rsid w:val="721AEA59"/>
    <w:pPr>
      <w:numPr>
        <w:ilvl w:val="6"/>
        <w:numId w:val="7"/>
      </w:numPr>
      <w:spacing w:before="240" w:after="60"/>
      <w:outlineLvl w:val="6"/>
    </w:pPr>
  </w:style>
  <w:style w:type="paragraph" w:styleId="Heading8">
    <w:name w:val="heading 8"/>
    <w:basedOn w:val="Normal"/>
    <w:next w:val="Normal"/>
    <w:uiPriority w:val="1"/>
    <w:qFormat/>
    <w:rsid w:val="721AEA59"/>
    <w:pPr>
      <w:numPr>
        <w:ilvl w:val="7"/>
        <w:numId w:val="7"/>
      </w:numPr>
      <w:spacing w:before="240" w:after="60"/>
      <w:outlineLvl w:val="7"/>
    </w:pPr>
    <w:rPr>
      <w:i/>
      <w:iCs/>
    </w:rPr>
  </w:style>
  <w:style w:type="paragraph" w:styleId="Heading9">
    <w:name w:val="heading 9"/>
    <w:basedOn w:val="Normal"/>
    <w:next w:val="Normal"/>
    <w:uiPriority w:val="1"/>
    <w:qFormat/>
    <w:rsid w:val="721AEA59"/>
    <w:pPr>
      <w:numPr>
        <w:ilvl w:val="8"/>
        <w:numId w:val="7"/>
      </w:numPr>
      <w:spacing w:before="240" w:after="6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sid w:val="721AEA59"/>
    <w:pPr>
      <w:spacing w:after="120"/>
    </w:pPr>
  </w:style>
  <w:style w:type="paragraph" w:styleId="TOC1">
    <w:name w:val="toc 1"/>
    <w:basedOn w:val="Heading1"/>
    <w:next w:val="Normal"/>
    <w:semiHidden/>
    <w:rsid w:val="004F5C87"/>
    <w:pPr>
      <w:keepNext w:val="0"/>
      <w:spacing w:after="120" w:line="240" w:lineRule="auto"/>
      <w:ind w:left="0" w:firstLine="0"/>
      <w:outlineLvl w:val="9"/>
    </w:pPr>
    <w:rPr>
      <w:sz w:val="20"/>
      <w:szCs w:val="24"/>
    </w:rPr>
  </w:style>
  <w:style w:type="character" w:styleId="PageNumber">
    <w:name w:val="page number"/>
    <w:rsid w:val="004F5C87"/>
    <w:rPr>
      <w:rFonts w:ascii="Arial" w:hAnsi="Arial"/>
      <w:b/>
      <w:sz w:val="18"/>
    </w:rPr>
  </w:style>
  <w:style w:type="paragraph" w:customStyle="1" w:styleId="BulletList">
    <w:name w:val="Bullet List"/>
    <w:basedOn w:val="Normal"/>
    <w:uiPriority w:val="1"/>
    <w:rsid w:val="721AEA59"/>
    <w:pPr>
      <w:ind w:left="567" w:hanging="567"/>
    </w:pPr>
  </w:style>
  <w:style w:type="paragraph" w:customStyle="1" w:styleId="Copyright">
    <w:name w:val="Copyright"/>
    <w:basedOn w:val="Normal"/>
    <w:uiPriority w:val="1"/>
    <w:rsid w:val="721AEA59"/>
    <w:rPr>
      <w:smallCaps/>
      <w:sz w:val="21"/>
      <w:szCs w:val="21"/>
    </w:rPr>
  </w:style>
  <w:style w:type="paragraph" w:styleId="TOC2">
    <w:name w:val="toc 2"/>
    <w:basedOn w:val="TOC1"/>
    <w:next w:val="Normal"/>
    <w:semiHidden/>
    <w:rsid w:val="004F5C87"/>
    <w:pPr>
      <w:spacing w:before="120" w:after="0"/>
      <w:ind w:left="200"/>
    </w:pPr>
    <w:rPr>
      <w:b w:val="0"/>
      <w:bCs w:val="0"/>
      <w:i/>
      <w:iCs/>
    </w:rPr>
  </w:style>
  <w:style w:type="paragraph" w:styleId="TOC3">
    <w:name w:val="toc 3"/>
    <w:basedOn w:val="TOC1"/>
    <w:next w:val="Normal"/>
    <w:semiHidden/>
    <w:rsid w:val="004F5C87"/>
    <w:pPr>
      <w:spacing w:before="0" w:after="0"/>
      <w:ind w:left="400"/>
    </w:pPr>
    <w:rPr>
      <w:b w:val="0"/>
      <w:bCs w:val="0"/>
    </w:rPr>
  </w:style>
  <w:style w:type="paragraph" w:styleId="Header">
    <w:name w:val="header"/>
    <w:basedOn w:val="Normal"/>
    <w:uiPriority w:val="1"/>
    <w:rsid w:val="721AEA59"/>
    <w:rPr>
      <w:rFonts w:ascii="Arial Narrow" w:hAnsi="Arial Narrow"/>
      <w:caps/>
    </w:rPr>
  </w:style>
  <w:style w:type="paragraph" w:customStyle="1" w:styleId="Appendix">
    <w:name w:val="Appendix"/>
    <w:basedOn w:val="Normal"/>
    <w:next w:val="Normal"/>
    <w:uiPriority w:val="1"/>
    <w:rsid w:val="721AEA59"/>
    <w:pPr>
      <w:keepNext/>
      <w:widowControl w:val="0"/>
      <w:spacing w:before="1000" w:after="1000"/>
    </w:pPr>
    <w:rPr>
      <w:b/>
      <w:bCs/>
      <w:sz w:val="40"/>
      <w:szCs w:val="40"/>
    </w:rPr>
  </w:style>
  <w:style w:type="paragraph" w:customStyle="1" w:styleId="sysHidden">
    <w:name w:val="sys Hidden"/>
    <w:basedOn w:val="Normal"/>
    <w:uiPriority w:val="1"/>
    <w:rsid w:val="721AEA59"/>
    <w:rPr>
      <w:sz w:val="21"/>
      <w:szCs w:val="21"/>
    </w:rPr>
  </w:style>
  <w:style w:type="paragraph" w:styleId="Footer">
    <w:name w:val="footer"/>
    <w:basedOn w:val="Normal"/>
    <w:uiPriority w:val="1"/>
    <w:rsid w:val="721AEA59"/>
    <w:pPr>
      <w:tabs>
        <w:tab w:val="right" w:pos="7797"/>
      </w:tabs>
    </w:pPr>
    <w:rPr>
      <w:rFonts w:ascii="Arial Narrow" w:hAnsi="Arial Narrow"/>
      <w:caps/>
      <w:sz w:val="14"/>
      <w:szCs w:val="14"/>
    </w:rPr>
  </w:style>
  <w:style w:type="paragraph" w:customStyle="1" w:styleId="footer2">
    <w:name w:val="footer 2"/>
    <w:basedOn w:val="Footer"/>
    <w:rsid w:val="004F5C87"/>
    <w:pPr>
      <w:framePr w:hSpace="181" w:wrap="around" w:vAnchor="page" w:hAnchor="text" w:y="15764"/>
    </w:pPr>
  </w:style>
  <w:style w:type="paragraph" w:customStyle="1" w:styleId="Footercd">
    <w:name w:val="Footer cd"/>
    <w:basedOn w:val="Footer"/>
    <w:rsid w:val="004F5C87"/>
    <w:pPr>
      <w:pBdr>
        <w:top w:val="single" w:sz="6" w:space="5" w:color="auto"/>
      </w:pBdr>
      <w:tabs>
        <w:tab w:val="clear" w:pos="7797"/>
        <w:tab w:val="right" w:pos="8789"/>
      </w:tabs>
    </w:pPr>
  </w:style>
  <w:style w:type="paragraph" w:customStyle="1" w:styleId="Headercd">
    <w:name w:val="Header cd"/>
    <w:basedOn w:val="Header"/>
    <w:next w:val="Header"/>
    <w:rsid w:val="004F5C87"/>
    <w:pPr>
      <w:pBdr>
        <w:top w:val="single" w:sz="6" w:space="1" w:color="auto"/>
      </w:pBdr>
      <w:tabs>
        <w:tab w:val="right" w:pos="7797"/>
      </w:tabs>
    </w:pPr>
    <w:rPr>
      <w:sz w:val="16"/>
    </w:rPr>
  </w:style>
  <w:style w:type="paragraph" w:customStyle="1" w:styleId="Heading0">
    <w:name w:val="Heading 0"/>
    <w:basedOn w:val="Heading1"/>
    <w:next w:val="BodyText"/>
    <w:rsid w:val="004F5C87"/>
    <w:pPr>
      <w:pageBreakBefore/>
      <w:ind w:firstLine="0"/>
      <w:outlineLvl w:val="9"/>
    </w:pPr>
  </w:style>
  <w:style w:type="paragraph" w:customStyle="1" w:styleId="HeadingT">
    <w:name w:val="Heading T"/>
    <w:basedOn w:val="Heading0"/>
    <w:next w:val="BodyText"/>
    <w:rsid w:val="004F5C87"/>
    <w:pPr>
      <w:pageBreakBefore w:val="0"/>
      <w:spacing w:after="0"/>
    </w:pPr>
    <w:rPr>
      <w:caps/>
      <w:spacing w:val="26"/>
      <w:sz w:val="16"/>
    </w:rPr>
  </w:style>
  <w:style w:type="paragraph" w:styleId="List">
    <w:name w:val="List"/>
    <w:basedOn w:val="Normal"/>
    <w:uiPriority w:val="1"/>
    <w:rsid w:val="721AEA59"/>
    <w:pPr>
      <w:ind w:left="567" w:hanging="567"/>
    </w:pPr>
  </w:style>
  <w:style w:type="paragraph" w:styleId="TableofAuthorities">
    <w:name w:val="table of authorities"/>
    <w:basedOn w:val="Normal"/>
    <w:next w:val="Normal"/>
    <w:uiPriority w:val="1"/>
    <w:semiHidden/>
    <w:rsid w:val="721AEA59"/>
    <w:pPr>
      <w:tabs>
        <w:tab w:val="right" w:leader="dot" w:pos="8789"/>
      </w:tabs>
      <w:ind w:left="220" w:hanging="220"/>
    </w:pPr>
  </w:style>
  <w:style w:type="paragraph" w:customStyle="1" w:styleId="AppKop2">
    <w:name w:val="App. Kop 2"/>
    <w:basedOn w:val="Heading2"/>
    <w:next w:val="Normal"/>
    <w:rsid w:val="004F5C87"/>
    <w:pPr>
      <w:ind w:left="0" w:firstLine="0"/>
      <w:outlineLvl w:val="9"/>
    </w:pPr>
  </w:style>
  <w:style w:type="paragraph" w:customStyle="1" w:styleId="AppKop3">
    <w:name w:val="App. Kop 3"/>
    <w:basedOn w:val="Heading3"/>
    <w:next w:val="Normal"/>
    <w:rsid w:val="004F5C87"/>
    <w:pPr>
      <w:ind w:left="0" w:firstLine="0"/>
      <w:outlineLvl w:val="9"/>
    </w:pPr>
  </w:style>
  <w:style w:type="paragraph" w:styleId="MessageHeader">
    <w:name w:val="Message Header"/>
    <w:basedOn w:val="Normal"/>
    <w:uiPriority w:val="1"/>
    <w:rsid w:val="721AEA59"/>
    <w:pPr>
      <w:ind w:left="1134" w:hanging="1134"/>
    </w:pPr>
    <w:rPr>
      <w:sz w:val="24"/>
      <w:szCs w:val="24"/>
    </w:rPr>
  </w:style>
  <w:style w:type="paragraph" w:styleId="ListContinue">
    <w:name w:val="List Continue"/>
    <w:basedOn w:val="Normal"/>
    <w:uiPriority w:val="1"/>
    <w:rsid w:val="721AEA59"/>
    <w:pPr>
      <w:spacing w:after="120"/>
      <w:ind w:left="283"/>
    </w:pPr>
  </w:style>
  <w:style w:type="paragraph" w:styleId="ListContinue2">
    <w:name w:val="List Continue 2"/>
    <w:basedOn w:val="Normal"/>
    <w:uiPriority w:val="1"/>
    <w:rsid w:val="721AEA59"/>
    <w:pPr>
      <w:spacing w:after="120"/>
      <w:ind w:left="566"/>
    </w:pPr>
  </w:style>
  <w:style w:type="paragraph" w:styleId="ListBullet">
    <w:name w:val="List Bullet"/>
    <w:basedOn w:val="Normal"/>
    <w:uiPriority w:val="1"/>
    <w:rsid w:val="721AEA59"/>
    <w:pPr>
      <w:ind w:left="283" w:hanging="283"/>
    </w:pPr>
  </w:style>
  <w:style w:type="paragraph" w:styleId="NormalWeb">
    <w:name w:val="Normal (Web)"/>
    <w:basedOn w:val="Normal"/>
    <w:uiPriority w:val="99"/>
    <w:rsid w:val="721AEA59"/>
    <w:pPr>
      <w:spacing w:beforeAutospacing="1" w:afterAutospacing="1"/>
    </w:pPr>
    <w:rPr>
      <w:color w:val="000033"/>
      <w:sz w:val="24"/>
      <w:szCs w:val="24"/>
      <w:lang w:val="nl-NL"/>
    </w:rPr>
  </w:style>
  <w:style w:type="paragraph" w:styleId="BodyTextIndent">
    <w:name w:val="Body Text Indent"/>
    <w:basedOn w:val="Normal"/>
    <w:uiPriority w:val="1"/>
    <w:rsid w:val="721AEA59"/>
    <w:pPr>
      <w:tabs>
        <w:tab w:val="left" w:pos="1440"/>
        <w:tab w:val="left" w:pos="2160"/>
      </w:tabs>
      <w:ind w:left="360"/>
    </w:pPr>
    <w:rPr>
      <w:rFonts w:ascii="CG Times 10pt" w:hAnsi="CG Times 10pt"/>
      <w:lang w:val="nl-NL"/>
    </w:rPr>
  </w:style>
  <w:style w:type="paragraph" w:styleId="Index1">
    <w:name w:val="index 1"/>
    <w:basedOn w:val="Normal"/>
    <w:next w:val="Normal"/>
    <w:uiPriority w:val="1"/>
    <w:semiHidden/>
    <w:rsid w:val="721AEA59"/>
    <w:pPr>
      <w:ind w:left="200" w:hanging="200"/>
    </w:pPr>
  </w:style>
  <w:style w:type="paragraph" w:styleId="Index2">
    <w:name w:val="index 2"/>
    <w:basedOn w:val="Normal"/>
    <w:next w:val="Normal"/>
    <w:uiPriority w:val="1"/>
    <w:semiHidden/>
    <w:rsid w:val="721AEA59"/>
    <w:pPr>
      <w:ind w:left="400" w:hanging="200"/>
    </w:pPr>
  </w:style>
  <w:style w:type="paragraph" w:styleId="Index3">
    <w:name w:val="index 3"/>
    <w:basedOn w:val="Normal"/>
    <w:next w:val="Normal"/>
    <w:uiPriority w:val="1"/>
    <w:semiHidden/>
    <w:rsid w:val="721AEA59"/>
    <w:pPr>
      <w:ind w:left="600" w:hanging="200"/>
    </w:pPr>
  </w:style>
  <w:style w:type="paragraph" w:styleId="Index4">
    <w:name w:val="index 4"/>
    <w:basedOn w:val="Normal"/>
    <w:next w:val="Normal"/>
    <w:uiPriority w:val="1"/>
    <w:semiHidden/>
    <w:rsid w:val="721AEA59"/>
    <w:pPr>
      <w:ind w:left="800" w:hanging="200"/>
    </w:pPr>
  </w:style>
  <w:style w:type="paragraph" w:styleId="Index5">
    <w:name w:val="index 5"/>
    <w:basedOn w:val="Normal"/>
    <w:next w:val="Normal"/>
    <w:uiPriority w:val="1"/>
    <w:semiHidden/>
    <w:rsid w:val="721AEA59"/>
    <w:pPr>
      <w:ind w:left="1000" w:hanging="200"/>
    </w:pPr>
  </w:style>
  <w:style w:type="paragraph" w:styleId="Index6">
    <w:name w:val="index 6"/>
    <w:basedOn w:val="Normal"/>
    <w:next w:val="Normal"/>
    <w:uiPriority w:val="1"/>
    <w:semiHidden/>
    <w:rsid w:val="721AEA59"/>
    <w:pPr>
      <w:ind w:left="1200" w:hanging="200"/>
    </w:pPr>
  </w:style>
  <w:style w:type="paragraph" w:styleId="Index7">
    <w:name w:val="index 7"/>
    <w:basedOn w:val="Normal"/>
    <w:next w:val="Normal"/>
    <w:uiPriority w:val="1"/>
    <w:semiHidden/>
    <w:rsid w:val="721AEA59"/>
    <w:pPr>
      <w:ind w:left="1400" w:hanging="200"/>
    </w:pPr>
  </w:style>
  <w:style w:type="paragraph" w:styleId="Index8">
    <w:name w:val="index 8"/>
    <w:basedOn w:val="Normal"/>
    <w:next w:val="Normal"/>
    <w:uiPriority w:val="1"/>
    <w:semiHidden/>
    <w:rsid w:val="721AEA59"/>
    <w:pPr>
      <w:ind w:left="1600" w:hanging="200"/>
    </w:pPr>
  </w:style>
  <w:style w:type="paragraph" w:styleId="Index9">
    <w:name w:val="index 9"/>
    <w:basedOn w:val="Normal"/>
    <w:next w:val="Normal"/>
    <w:uiPriority w:val="1"/>
    <w:semiHidden/>
    <w:rsid w:val="721AEA59"/>
    <w:pPr>
      <w:ind w:left="1800" w:hanging="200"/>
    </w:pPr>
  </w:style>
  <w:style w:type="paragraph" w:styleId="IndexHeading">
    <w:name w:val="index heading"/>
    <w:basedOn w:val="Normal"/>
    <w:next w:val="Index1"/>
    <w:uiPriority w:val="1"/>
    <w:semiHidden/>
    <w:rsid w:val="721AEA59"/>
  </w:style>
  <w:style w:type="paragraph" w:styleId="TOC4">
    <w:name w:val="toc 4"/>
    <w:basedOn w:val="Normal"/>
    <w:next w:val="Normal"/>
    <w:uiPriority w:val="1"/>
    <w:semiHidden/>
    <w:rsid w:val="721AEA59"/>
    <w:pPr>
      <w:ind w:left="600"/>
    </w:pPr>
  </w:style>
  <w:style w:type="paragraph" w:styleId="TOC5">
    <w:name w:val="toc 5"/>
    <w:basedOn w:val="Normal"/>
    <w:next w:val="Normal"/>
    <w:uiPriority w:val="1"/>
    <w:semiHidden/>
    <w:rsid w:val="721AEA59"/>
    <w:pPr>
      <w:ind w:left="800"/>
    </w:pPr>
  </w:style>
  <w:style w:type="paragraph" w:styleId="TOC6">
    <w:name w:val="toc 6"/>
    <w:basedOn w:val="Normal"/>
    <w:next w:val="Normal"/>
    <w:uiPriority w:val="1"/>
    <w:semiHidden/>
    <w:rsid w:val="721AEA59"/>
    <w:pPr>
      <w:ind w:left="1000"/>
    </w:pPr>
  </w:style>
  <w:style w:type="paragraph" w:styleId="TOC7">
    <w:name w:val="toc 7"/>
    <w:basedOn w:val="Normal"/>
    <w:next w:val="Normal"/>
    <w:uiPriority w:val="1"/>
    <w:semiHidden/>
    <w:rsid w:val="721AEA59"/>
    <w:pPr>
      <w:ind w:left="1200"/>
    </w:pPr>
  </w:style>
  <w:style w:type="paragraph" w:styleId="TOC8">
    <w:name w:val="toc 8"/>
    <w:basedOn w:val="Normal"/>
    <w:next w:val="Normal"/>
    <w:uiPriority w:val="1"/>
    <w:semiHidden/>
    <w:rsid w:val="721AEA59"/>
    <w:pPr>
      <w:ind w:left="1400"/>
    </w:pPr>
  </w:style>
  <w:style w:type="paragraph" w:styleId="TOC9">
    <w:name w:val="toc 9"/>
    <w:basedOn w:val="Normal"/>
    <w:next w:val="Normal"/>
    <w:uiPriority w:val="1"/>
    <w:semiHidden/>
    <w:rsid w:val="721AEA59"/>
    <w:pPr>
      <w:ind w:left="1600"/>
    </w:pPr>
  </w:style>
  <w:style w:type="character" w:styleId="Hyperlink">
    <w:name w:val="Hyperlink"/>
    <w:basedOn w:val="DefaultParagraphFont"/>
    <w:rsid w:val="004F5C87"/>
    <w:rPr>
      <w:color w:val="0000FF"/>
      <w:u w:val="single"/>
    </w:rPr>
  </w:style>
  <w:style w:type="paragraph" w:styleId="TOAHeading">
    <w:name w:val="toa heading"/>
    <w:basedOn w:val="Normal"/>
    <w:next w:val="Normal"/>
    <w:uiPriority w:val="1"/>
    <w:semiHidden/>
    <w:rsid w:val="721AEA59"/>
    <w:pPr>
      <w:spacing w:before="120"/>
    </w:pPr>
    <w:rPr>
      <w:b/>
      <w:bCs/>
    </w:rPr>
  </w:style>
  <w:style w:type="paragraph" w:customStyle="1" w:styleId="zreportaddinfo">
    <w:name w:val="zreport addinfo"/>
    <w:basedOn w:val="Normal"/>
    <w:uiPriority w:val="1"/>
    <w:rsid w:val="721AEA59"/>
    <w:pPr>
      <w:spacing w:line="260" w:lineRule="atLeast"/>
      <w:jc w:val="center"/>
    </w:pPr>
    <w:rPr>
      <w:noProof/>
      <w:lang w:val="nl-NL" w:eastAsia="en-US"/>
    </w:rPr>
  </w:style>
  <w:style w:type="paragraph" w:customStyle="1" w:styleId="zreportaddinfoit">
    <w:name w:val="zreport addinfoit"/>
    <w:basedOn w:val="Normal"/>
    <w:uiPriority w:val="1"/>
    <w:rsid w:val="721AEA59"/>
    <w:pPr>
      <w:spacing w:line="260" w:lineRule="atLeast"/>
      <w:jc w:val="center"/>
    </w:pPr>
    <w:rPr>
      <w:i/>
      <w:iCs/>
      <w:lang w:val="nl-NL" w:eastAsia="en-US"/>
    </w:rPr>
  </w:style>
  <w:style w:type="paragraph" w:customStyle="1" w:styleId="zreportname">
    <w:name w:val="zreport name"/>
    <w:basedOn w:val="Normal"/>
    <w:uiPriority w:val="1"/>
    <w:rsid w:val="721AEA59"/>
    <w:pPr>
      <w:keepLines/>
      <w:spacing w:line="440" w:lineRule="exact"/>
      <w:jc w:val="center"/>
    </w:pPr>
    <w:rPr>
      <w:noProof/>
      <w:sz w:val="36"/>
      <w:szCs w:val="36"/>
      <w:lang w:val="nl-NL" w:eastAsia="en-US"/>
    </w:rPr>
  </w:style>
  <w:style w:type="character" w:customStyle="1" w:styleId="Char1">
    <w:name w:val="Char1"/>
    <w:basedOn w:val="DefaultParagraphFont"/>
    <w:rsid w:val="004F5C87"/>
    <w:rPr>
      <w:b/>
      <w:kern w:val="28"/>
      <w:sz w:val="24"/>
      <w:lang w:val="nl" w:eastAsia="nl-NL" w:bidi="ar-SA"/>
    </w:rPr>
  </w:style>
  <w:style w:type="paragraph" w:styleId="BalloonText">
    <w:name w:val="Balloon Text"/>
    <w:basedOn w:val="Normal"/>
    <w:uiPriority w:val="1"/>
    <w:semiHidden/>
    <w:rsid w:val="721AEA59"/>
    <w:rPr>
      <w:rFonts w:ascii="Tahoma" w:hAnsi="Tahoma" w:cs="Tahoma"/>
      <w:sz w:val="16"/>
      <w:szCs w:val="16"/>
    </w:rPr>
  </w:style>
  <w:style w:type="character" w:customStyle="1" w:styleId="Char">
    <w:name w:val="Char"/>
    <w:basedOn w:val="Char1"/>
    <w:rsid w:val="004F5C87"/>
    <w:rPr>
      <w:b/>
      <w:kern w:val="28"/>
      <w:sz w:val="24"/>
      <w:lang w:val="nl" w:eastAsia="nl-NL" w:bidi="ar-SA"/>
    </w:rPr>
  </w:style>
  <w:style w:type="table" w:styleId="TableGrid">
    <w:name w:val="Table Grid"/>
    <w:basedOn w:val="TableNormal"/>
    <w:uiPriority w:val="39"/>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uiPriority w:val="1"/>
    <w:rsid w:val="721AEA59"/>
    <w:pPr>
      <w:spacing w:after="120" w:line="480" w:lineRule="auto"/>
    </w:pPr>
  </w:style>
  <w:style w:type="paragraph" w:customStyle="1" w:styleId="Schermkopie">
    <w:name w:val="Schermkopie"/>
    <w:rsid w:val="004F5C87"/>
    <w:pPr>
      <w:keepNext/>
      <w:keepLines/>
      <w:widowControl w:val="0"/>
      <w:tabs>
        <w:tab w:val="left" w:pos="-720"/>
      </w:tabs>
      <w:suppressAutoHyphens/>
    </w:pPr>
    <w:rPr>
      <w:rFonts w:ascii="Century Schoolbook" w:hAnsi="Century Schoolbook"/>
      <w:snapToGrid w:val="0"/>
      <w:sz w:val="18"/>
      <w:lang w:val="en-US" w:eastAsia="nl-NL"/>
    </w:rPr>
  </w:style>
  <w:style w:type="paragraph" w:styleId="ListParagraph">
    <w:name w:val="List Paragraph"/>
    <w:basedOn w:val="Normal"/>
    <w:uiPriority w:val="34"/>
    <w:qFormat/>
    <w:rsid w:val="721AEA59"/>
    <w:pPr>
      <w:spacing w:line="280" w:lineRule="atLeast"/>
      <w:ind w:left="720"/>
      <w:contextualSpacing/>
    </w:pPr>
    <w:rPr>
      <w:lang w:val="nl-NL"/>
    </w:rPr>
  </w:style>
  <w:style w:type="character" w:styleId="Emphasis">
    <w:name w:val="Emphasis"/>
    <w:basedOn w:val="DefaultParagraphFont"/>
    <w:uiPriority w:val="20"/>
    <w:qFormat/>
    <w:rsid w:val="00D2164F"/>
    <w:rPr>
      <w:i/>
      <w:iCs/>
    </w:rPr>
  </w:style>
  <w:style w:type="paragraph" w:customStyle="1" w:styleId="paragraph">
    <w:name w:val="paragraph"/>
    <w:basedOn w:val="Normal"/>
    <w:uiPriority w:val="1"/>
    <w:rsid w:val="721AEA59"/>
    <w:pPr>
      <w:spacing w:beforeAutospacing="1" w:afterAutospacing="1"/>
    </w:pPr>
    <w:rPr>
      <w:rFonts w:ascii="Times New Roman" w:hAnsi="Times New Roman"/>
      <w:sz w:val="24"/>
      <w:szCs w:val="24"/>
      <w:lang w:val="nl-NL"/>
    </w:rPr>
  </w:style>
  <w:style w:type="character" w:customStyle="1" w:styleId="normaltextrun">
    <w:name w:val="normaltextrun"/>
    <w:basedOn w:val="DefaultParagraphFont"/>
    <w:rsid w:val="005A6AD5"/>
  </w:style>
  <w:style w:type="character" w:customStyle="1" w:styleId="eop">
    <w:name w:val="eop"/>
    <w:basedOn w:val="DefaultParagraphFont"/>
    <w:rsid w:val="005A6AD5"/>
  </w:style>
  <w:style w:type="paragraph" w:styleId="NoSpacing">
    <w:name w:val="No Spacing"/>
    <w:uiPriority w:val="1"/>
    <w:qFormat/>
    <w:rsid w:val="0052514C"/>
    <w:rPr>
      <w:rFonts w:ascii="Arial" w:hAnsi="Arial"/>
      <w:lang w:val="nl" w:eastAsia="nl-NL"/>
    </w:rPr>
  </w:style>
  <w:style w:type="character" w:styleId="CommentReference">
    <w:name w:val="annotation reference"/>
    <w:basedOn w:val="DefaultParagraphFont"/>
    <w:uiPriority w:val="99"/>
    <w:semiHidden/>
    <w:unhideWhenUsed/>
    <w:rsid w:val="00321909"/>
    <w:rPr>
      <w:sz w:val="16"/>
      <w:szCs w:val="16"/>
    </w:rPr>
  </w:style>
  <w:style w:type="paragraph" w:styleId="CommentText">
    <w:name w:val="annotation text"/>
    <w:basedOn w:val="Normal"/>
    <w:link w:val="CommentTextChar"/>
    <w:uiPriority w:val="99"/>
    <w:unhideWhenUsed/>
    <w:rsid w:val="721AEA59"/>
  </w:style>
  <w:style w:type="character" w:customStyle="1" w:styleId="CommentTextChar">
    <w:name w:val="Comment Text Char"/>
    <w:basedOn w:val="DefaultParagraphFont"/>
    <w:link w:val="CommentText"/>
    <w:uiPriority w:val="99"/>
    <w:rsid w:val="00321909"/>
    <w:rPr>
      <w:rFonts w:ascii="Arial" w:hAnsi="Arial"/>
      <w:lang w:val="nl" w:eastAsia="nl-NL"/>
    </w:rPr>
  </w:style>
  <w:style w:type="paragraph" w:styleId="CommentSubject">
    <w:name w:val="annotation subject"/>
    <w:basedOn w:val="CommentText"/>
    <w:next w:val="CommentText"/>
    <w:link w:val="CommentSubjectChar"/>
    <w:uiPriority w:val="99"/>
    <w:semiHidden/>
    <w:unhideWhenUsed/>
    <w:rsid w:val="00321909"/>
    <w:rPr>
      <w:b/>
      <w:bCs/>
    </w:rPr>
  </w:style>
  <w:style w:type="character" w:customStyle="1" w:styleId="CommentSubjectChar">
    <w:name w:val="Comment Subject Char"/>
    <w:basedOn w:val="CommentTextChar"/>
    <w:link w:val="CommentSubject"/>
    <w:uiPriority w:val="99"/>
    <w:semiHidden/>
    <w:rsid w:val="00321909"/>
    <w:rPr>
      <w:rFonts w:ascii="Arial" w:hAnsi="Arial"/>
      <w:b/>
      <w:bCs/>
      <w:lang w:val="nl" w:eastAsia="nl-NL"/>
    </w:rPr>
  </w:style>
  <w:style w:type="paragraph" w:customStyle="1" w:styleId="Aanwijzing">
    <w:name w:val="Aanwijzing"/>
    <w:next w:val="Normal"/>
    <w:link w:val="AanwijzingChar"/>
    <w:qFormat/>
    <w:rsid w:val="001B191A"/>
    <w:pPr>
      <w:spacing w:after="160" w:line="259" w:lineRule="auto"/>
      <w:jc w:val="both"/>
    </w:pPr>
    <w:rPr>
      <w:rFonts w:asciiTheme="minorHAnsi" w:eastAsiaTheme="minorHAnsi" w:hAnsiTheme="minorHAnsi" w:cstheme="minorBidi"/>
      <w:color w:val="0070C0"/>
      <w:sz w:val="22"/>
      <w:szCs w:val="22"/>
      <w:lang w:eastAsia="en-US"/>
    </w:rPr>
  </w:style>
  <w:style w:type="character" w:customStyle="1" w:styleId="AanwijzingChar">
    <w:name w:val="Aanwijzing Char"/>
    <w:basedOn w:val="DefaultParagraphFont"/>
    <w:link w:val="Aanwijzing"/>
    <w:rsid w:val="001B191A"/>
    <w:rPr>
      <w:rFonts w:asciiTheme="minorHAnsi" w:eastAsiaTheme="minorHAnsi" w:hAnsiTheme="minorHAnsi" w:cstheme="minorBidi"/>
      <w:color w:val="0070C0"/>
      <w:sz w:val="22"/>
      <w:szCs w:val="22"/>
      <w:lang w:eastAsia="en-US"/>
    </w:rPr>
  </w:style>
  <w:style w:type="character" w:styleId="Mention">
    <w:name w:val="Mention"/>
    <w:basedOn w:val="DefaultParagraphFont"/>
    <w:uiPriority w:val="99"/>
    <w:unhideWhenUsed/>
    <w:rsid w:val="00585E06"/>
    <w:rPr>
      <w:color w:val="2B579A"/>
      <w:shd w:val="clear" w:color="auto" w:fill="E1DFDD"/>
    </w:rPr>
  </w:style>
  <w:style w:type="paragraph" w:styleId="FootnoteText">
    <w:name w:val="footnote text"/>
    <w:basedOn w:val="Normal"/>
    <w:link w:val="FootnoteTextChar"/>
    <w:uiPriority w:val="99"/>
    <w:semiHidden/>
    <w:unhideWhenUsed/>
    <w:rsid w:val="721AEA59"/>
  </w:style>
  <w:style w:type="character" w:customStyle="1" w:styleId="FootnoteTextChar">
    <w:name w:val="Footnote Text Char"/>
    <w:basedOn w:val="DefaultParagraphFont"/>
    <w:link w:val="FootnoteText"/>
    <w:uiPriority w:val="99"/>
    <w:semiHidden/>
    <w:rsid w:val="00BB6555"/>
    <w:rPr>
      <w:rFonts w:ascii="Arial" w:hAnsi="Arial"/>
      <w:lang w:val="nl" w:eastAsia="nl-NL"/>
    </w:rPr>
  </w:style>
  <w:style w:type="character" w:styleId="FootnoteReference">
    <w:name w:val="footnote reference"/>
    <w:basedOn w:val="DefaultParagraphFont"/>
    <w:uiPriority w:val="99"/>
    <w:semiHidden/>
    <w:unhideWhenUsed/>
    <w:rsid w:val="00BB6555"/>
    <w:rPr>
      <w:vertAlign w:val="superscript"/>
    </w:rPr>
  </w:style>
  <w:style w:type="character" w:styleId="UnresolvedMention">
    <w:name w:val="Unresolved Mention"/>
    <w:basedOn w:val="DefaultParagraphFont"/>
    <w:uiPriority w:val="99"/>
    <w:semiHidden/>
    <w:unhideWhenUsed/>
    <w:rsid w:val="001E1870"/>
    <w:rPr>
      <w:color w:val="605E5C"/>
      <w:shd w:val="clear" w:color="auto" w:fill="E1DFDD"/>
    </w:rPr>
  </w:style>
  <w:style w:type="character" w:styleId="FollowedHyperlink">
    <w:name w:val="FollowedHyperlink"/>
    <w:basedOn w:val="DefaultParagraphFont"/>
    <w:uiPriority w:val="99"/>
    <w:semiHidden/>
    <w:unhideWhenUsed/>
    <w:rsid w:val="001E1870"/>
    <w:rPr>
      <w:color w:val="800080" w:themeColor="followedHyperlink"/>
      <w:u w:val="single"/>
    </w:rPr>
  </w:style>
  <w:style w:type="table" w:styleId="PlainTable2">
    <w:name w:val="Plain Table 2"/>
    <w:basedOn w:val="TableNormal"/>
    <w:uiPriority w:val="42"/>
    <w:rsid w:val="001E6D0C"/>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701CE9"/>
    <w:rPr>
      <w:rFonts w:ascii="Arial" w:hAnsi="Arial"/>
      <w:lang w:val="nl" w:eastAsia="nl-NL"/>
    </w:rPr>
  </w:style>
  <w:style w:type="paragraph" w:styleId="Title">
    <w:name w:val="Title"/>
    <w:basedOn w:val="Normal"/>
    <w:next w:val="Normal"/>
    <w:uiPriority w:val="10"/>
    <w:qFormat/>
    <w:rsid w:val="721AEA59"/>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721AEA59"/>
    <w:rPr>
      <w:rFonts w:eastAsiaTheme="minorEastAsia"/>
      <w:color w:val="5A5A5A"/>
    </w:rPr>
  </w:style>
  <w:style w:type="paragraph" w:styleId="Quote">
    <w:name w:val="Quote"/>
    <w:basedOn w:val="Normal"/>
    <w:next w:val="Normal"/>
    <w:uiPriority w:val="29"/>
    <w:qFormat/>
    <w:rsid w:val="721AEA59"/>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721AEA59"/>
    <w:pPr>
      <w:spacing w:before="360" w:after="360"/>
      <w:ind w:left="864" w:right="864"/>
      <w:jc w:val="center"/>
    </w:pPr>
    <w:rPr>
      <w:i/>
      <w:iCs/>
      <w:color w:val="4F81BD" w:themeColor="accent1"/>
    </w:rPr>
  </w:style>
  <w:style w:type="paragraph" w:styleId="EndnoteText">
    <w:name w:val="endnote text"/>
    <w:basedOn w:val="Normal"/>
    <w:uiPriority w:val="99"/>
    <w:semiHidden/>
    <w:unhideWhenUsed/>
    <w:rsid w:val="721AEA59"/>
    <w:rPr>
      <w:sz w:val="20"/>
      <w:szCs w:val="20"/>
    </w:rPr>
  </w:style>
  <w:style w:type="paragraph" w:customStyle="1" w:styleId="p1">
    <w:name w:val="p1"/>
    <w:basedOn w:val="Normal"/>
    <w:rsid w:val="00BE7D1B"/>
    <w:rPr>
      <w:color w:val="000000"/>
      <w:sz w:val="12"/>
      <w:szCs w:val="12"/>
      <w:lang w:eastAsia="en-GB"/>
    </w:rPr>
  </w:style>
  <w:style w:type="character" w:customStyle="1" w:styleId="s1">
    <w:name w:val="s1"/>
    <w:basedOn w:val="DefaultParagraphFont"/>
    <w:rsid w:val="00BE7D1B"/>
    <w:rPr>
      <w:rFonts w:ascii="Arial" w:hAnsi="Arial" w:cs="Arial" w:hint="default"/>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92176">
      <w:bodyDiv w:val="1"/>
      <w:marLeft w:val="0"/>
      <w:marRight w:val="0"/>
      <w:marTop w:val="0"/>
      <w:marBottom w:val="0"/>
      <w:divBdr>
        <w:top w:val="none" w:sz="0" w:space="0" w:color="auto"/>
        <w:left w:val="none" w:sz="0" w:space="0" w:color="auto"/>
        <w:bottom w:val="none" w:sz="0" w:space="0" w:color="auto"/>
        <w:right w:val="none" w:sz="0" w:space="0" w:color="auto"/>
      </w:divBdr>
    </w:div>
    <w:div w:id="183902267">
      <w:bodyDiv w:val="1"/>
      <w:marLeft w:val="0"/>
      <w:marRight w:val="0"/>
      <w:marTop w:val="0"/>
      <w:marBottom w:val="0"/>
      <w:divBdr>
        <w:top w:val="none" w:sz="0" w:space="0" w:color="auto"/>
        <w:left w:val="none" w:sz="0" w:space="0" w:color="auto"/>
        <w:bottom w:val="none" w:sz="0" w:space="0" w:color="auto"/>
        <w:right w:val="none" w:sz="0" w:space="0" w:color="auto"/>
      </w:divBdr>
      <w:divsChild>
        <w:div w:id="38284712">
          <w:marLeft w:val="0"/>
          <w:marRight w:val="0"/>
          <w:marTop w:val="0"/>
          <w:marBottom w:val="0"/>
          <w:divBdr>
            <w:top w:val="none" w:sz="0" w:space="0" w:color="auto"/>
            <w:left w:val="none" w:sz="0" w:space="0" w:color="auto"/>
            <w:bottom w:val="none" w:sz="0" w:space="0" w:color="auto"/>
            <w:right w:val="none" w:sz="0" w:space="0" w:color="auto"/>
          </w:divBdr>
          <w:divsChild>
            <w:div w:id="1462382425">
              <w:marLeft w:val="0"/>
              <w:marRight w:val="0"/>
              <w:marTop w:val="0"/>
              <w:marBottom w:val="0"/>
              <w:divBdr>
                <w:top w:val="none" w:sz="0" w:space="0" w:color="auto"/>
                <w:left w:val="none" w:sz="0" w:space="0" w:color="auto"/>
                <w:bottom w:val="none" w:sz="0" w:space="0" w:color="auto"/>
                <w:right w:val="none" w:sz="0" w:space="0" w:color="auto"/>
              </w:divBdr>
              <w:divsChild>
                <w:div w:id="2191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1381">
      <w:bodyDiv w:val="1"/>
      <w:marLeft w:val="0"/>
      <w:marRight w:val="0"/>
      <w:marTop w:val="0"/>
      <w:marBottom w:val="0"/>
      <w:divBdr>
        <w:top w:val="none" w:sz="0" w:space="0" w:color="auto"/>
        <w:left w:val="none" w:sz="0" w:space="0" w:color="auto"/>
        <w:bottom w:val="none" w:sz="0" w:space="0" w:color="auto"/>
        <w:right w:val="none" w:sz="0" w:space="0" w:color="auto"/>
      </w:divBdr>
    </w:div>
    <w:div w:id="217785570">
      <w:bodyDiv w:val="1"/>
      <w:marLeft w:val="0"/>
      <w:marRight w:val="0"/>
      <w:marTop w:val="0"/>
      <w:marBottom w:val="0"/>
      <w:divBdr>
        <w:top w:val="none" w:sz="0" w:space="0" w:color="auto"/>
        <w:left w:val="none" w:sz="0" w:space="0" w:color="auto"/>
        <w:bottom w:val="none" w:sz="0" w:space="0" w:color="auto"/>
        <w:right w:val="none" w:sz="0" w:space="0" w:color="auto"/>
      </w:divBdr>
      <w:divsChild>
        <w:div w:id="2071608187">
          <w:marLeft w:val="360"/>
          <w:marRight w:val="0"/>
          <w:marTop w:val="200"/>
          <w:marBottom w:val="0"/>
          <w:divBdr>
            <w:top w:val="none" w:sz="0" w:space="0" w:color="auto"/>
            <w:left w:val="none" w:sz="0" w:space="0" w:color="auto"/>
            <w:bottom w:val="none" w:sz="0" w:space="0" w:color="auto"/>
            <w:right w:val="none" w:sz="0" w:space="0" w:color="auto"/>
          </w:divBdr>
        </w:div>
        <w:div w:id="1906137422">
          <w:marLeft w:val="360"/>
          <w:marRight w:val="0"/>
          <w:marTop w:val="200"/>
          <w:marBottom w:val="0"/>
          <w:divBdr>
            <w:top w:val="none" w:sz="0" w:space="0" w:color="auto"/>
            <w:left w:val="none" w:sz="0" w:space="0" w:color="auto"/>
            <w:bottom w:val="none" w:sz="0" w:space="0" w:color="auto"/>
            <w:right w:val="none" w:sz="0" w:space="0" w:color="auto"/>
          </w:divBdr>
        </w:div>
        <w:div w:id="1582636628">
          <w:marLeft w:val="360"/>
          <w:marRight w:val="0"/>
          <w:marTop w:val="200"/>
          <w:marBottom w:val="0"/>
          <w:divBdr>
            <w:top w:val="none" w:sz="0" w:space="0" w:color="auto"/>
            <w:left w:val="none" w:sz="0" w:space="0" w:color="auto"/>
            <w:bottom w:val="none" w:sz="0" w:space="0" w:color="auto"/>
            <w:right w:val="none" w:sz="0" w:space="0" w:color="auto"/>
          </w:divBdr>
        </w:div>
      </w:divsChild>
    </w:div>
    <w:div w:id="219438872">
      <w:bodyDiv w:val="1"/>
      <w:marLeft w:val="0"/>
      <w:marRight w:val="0"/>
      <w:marTop w:val="0"/>
      <w:marBottom w:val="0"/>
      <w:divBdr>
        <w:top w:val="none" w:sz="0" w:space="0" w:color="auto"/>
        <w:left w:val="none" w:sz="0" w:space="0" w:color="auto"/>
        <w:bottom w:val="none" w:sz="0" w:space="0" w:color="auto"/>
        <w:right w:val="none" w:sz="0" w:space="0" w:color="auto"/>
      </w:divBdr>
      <w:divsChild>
        <w:div w:id="269430647">
          <w:marLeft w:val="360"/>
          <w:marRight w:val="0"/>
          <w:marTop w:val="200"/>
          <w:marBottom w:val="0"/>
          <w:divBdr>
            <w:top w:val="none" w:sz="0" w:space="0" w:color="auto"/>
            <w:left w:val="none" w:sz="0" w:space="0" w:color="auto"/>
            <w:bottom w:val="none" w:sz="0" w:space="0" w:color="auto"/>
            <w:right w:val="none" w:sz="0" w:space="0" w:color="auto"/>
          </w:divBdr>
        </w:div>
      </w:divsChild>
    </w:div>
    <w:div w:id="361127225">
      <w:bodyDiv w:val="1"/>
      <w:marLeft w:val="0"/>
      <w:marRight w:val="0"/>
      <w:marTop w:val="0"/>
      <w:marBottom w:val="0"/>
      <w:divBdr>
        <w:top w:val="none" w:sz="0" w:space="0" w:color="auto"/>
        <w:left w:val="none" w:sz="0" w:space="0" w:color="auto"/>
        <w:bottom w:val="none" w:sz="0" w:space="0" w:color="auto"/>
        <w:right w:val="none" w:sz="0" w:space="0" w:color="auto"/>
      </w:divBdr>
      <w:divsChild>
        <w:div w:id="1234509213">
          <w:marLeft w:val="0"/>
          <w:marRight w:val="0"/>
          <w:marTop w:val="0"/>
          <w:marBottom w:val="0"/>
          <w:divBdr>
            <w:top w:val="none" w:sz="0" w:space="0" w:color="auto"/>
            <w:left w:val="none" w:sz="0" w:space="0" w:color="auto"/>
            <w:bottom w:val="none" w:sz="0" w:space="0" w:color="auto"/>
            <w:right w:val="none" w:sz="0" w:space="0" w:color="auto"/>
          </w:divBdr>
          <w:divsChild>
            <w:div w:id="186523869">
              <w:marLeft w:val="0"/>
              <w:marRight w:val="0"/>
              <w:marTop w:val="0"/>
              <w:marBottom w:val="0"/>
              <w:divBdr>
                <w:top w:val="none" w:sz="0" w:space="0" w:color="auto"/>
                <w:left w:val="none" w:sz="0" w:space="0" w:color="auto"/>
                <w:bottom w:val="none" w:sz="0" w:space="0" w:color="auto"/>
                <w:right w:val="none" w:sz="0" w:space="0" w:color="auto"/>
              </w:divBdr>
              <w:divsChild>
                <w:div w:id="1911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364672">
      <w:bodyDiv w:val="1"/>
      <w:marLeft w:val="0"/>
      <w:marRight w:val="0"/>
      <w:marTop w:val="0"/>
      <w:marBottom w:val="0"/>
      <w:divBdr>
        <w:top w:val="none" w:sz="0" w:space="0" w:color="auto"/>
        <w:left w:val="none" w:sz="0" w:space="0" w:color="auto"/>
        <w:bottom w:val="none" w:sz="0" w:space="0" w:color="auto"/>
        <w:right w:val="none" w:sz="0" w:space="0" w:color="auto"/>
      </w:divBdr>
    </w:div>
    <w:div w:id="413211426">
      <w:bodyDiv w:val="1"/>
      <w:marLeft w:val="0"/>
      <w:marRight w:val="0"/>
      <w:marTop w:val="0"/>
      <w:marBottom w:val="0"/>
      <w:divBdr>
        <w:top w:val="none" w:sz="0" w:space="0" w:color="auto"/>
        <w:left w:val="none" w:sz="0" w:space="0" w:color="auto"/>
        <w:bottom w:val="none" w:sz="0" w:space="0" w:color="auto"/>
        <w:right w:val="none" w:sz="0" w:space="0" w:color="auto"/>
      </w:divBdr>
    </w:div>
    <w:div w:id="530847251">
      <w:bodyDiv w:val="1"/>
      <w:marLeft w:val="0"/>
      <w:marRight w:val="0"/>
      <w:marTop w:val="0"/>
      <w:marBottom w:val="0"/>
      <w:divBdr>
        <w:top w:val="none" w:sz="0" w:space="0" w:color="auto"/>
        <w:left w:val="none" w:sz="0" w:space="0" w:color="auto"/>
        <w:bottom w:val="none" w:sz="0" w:space="0" w:color="auto"/>
        <w:right w:val="none" w:sz="0" w:space="0" w:color="auto"/>
      </w:divBdr>
      <w:divsChild>
        <w:div w:id="167718945">
          <w:marLeft w:val="360"/>
          <w:marRight w:val="0"/>
          <w:marTop w:val="200"/>
          <w:marBottom w:val="0"/>
          <w:divBdr>
            <w:top w:val="none" w:sz="0" w:space="0" w:color="auto"/>
            <w:left w:val="none" w:sz="0" w:space="0" w:color="auto"/>
            <w:bottom w:val="none" w:sz="0" w:space="0" w:color="auto"/>
            <w:right w:val="none" w:sz="0" w:space="0" w:color="auto"/>
          </w:divBdr>
        </w:div>
        <w:div w:id="691763431">
          <w:marLeft w:val="360"/>
          <w:marRight w:val="0"/>
          <w:marTop w:val="200"/>
          <w:marBottom w:val="0"/>
          <w:divBdr>
            <w:top w:val="none" w:sz="0" w:space="0" w:color="auto"/>
            <w:left w:val="none" w:sz="0" w:space="0" w:color="auto"/>
            <w:bottom w:val="none" w:sz="0" w:space="0" w:color="auto"/>
            <w:right w:val="none" w:sz="0" w:space="0" w:color="auto"/>
          </w:divBdr>
        </w:div>
        <w:div w:id="1155796894">
          <w:marLeft w:val="360"/>
          <w:marRight w:val="0"/>
          <w:marTop w:val="200"/>
          <w:marBottom w:val="0"/>
          <w:divBdr>
            <w:top w:val="none" w:sz="0" w:space="0" w:color="auto"/>
            <w:left w:val="none" w:sz="0" w:space="0" w:color="auto"/>
            <w:bottom w:val="none" w:sz="0" w:space="0" w:color="auto"/>
            <w:right w:val="none" w:sz="0" w:space="0" w:color="auto"/>
          </w:divBdr>
        </w:div>
      </w:divsChild>
    </w:div>
    <w:div w:id="623465465">
      <w:bodyDiv w:val="1"/>
      <w:marLeft w:val="0"/>
      <w:marRight w:val="0"/>
      <w:marTop w:val="0"/>
      <w:marBottom w:val="0"/>
      <w:divBdr>
        <w:top w:val="none" w:sz="0" w:space="0" w:color="auto"/>
        <w:left w:val="none" w:sz="0" w:space="0" w:color="auto"/>
        <w:bottom w:val="none" w:sz="0" w:space="0" w:color="auto"/>
        <w:right w:val="none" w:sz="0" w:space="0" w:color="auto"/>
      </w:divBdr>
      <w:divsChild>
        <w:div w:id="1547909625">
          <w:marLeft w:val="0"/>
          <w:marRight w:val="0"/>
          <w:marTop w:val="0"/>
          <w:marBottom w:val="0"/>
          <w:divBdr>
            <w:top w:val="none" w:sz="0" w:space="0" w:color="auto"/>
            <w:left w:val="none" w:sz="0" w:space="0" w:color="auto"/>
            <w:bottom w:val="none" w:sz="0" w:space="0" w:color="auto"/>
            <w:right w:val="none" w:sz="0" w:space="0" w:color="auto"/>
          </w:divBdr>
        </w:div>
      </w:divsChild>
    </w:div>
    <w:div w:id="718669020">
      <w:bodyDiv w:val="1"/>
      <w:marLeft w:val="0"/>
      <w:marRight w:val="0"/>
      <w:marTop w:val="0"/>
      <w:marBottom w:val="0"/>
      <w:divBdr>
        <w:top w:val="none" w:sz="0" w:space="0" w:color="auto"/>
        <w:left w:val="none" w:sz="0" w:space="0" w:color="auto"/>
        <w:bottom w:val="none" w:sz="0" w:space="0" w:color="auto"/>
        <w:right w:val="none" w:sz="0" w:space="0" w:color="auto"/>
      </w:divBdr>
    </w:div>
    <w:div w:id="769742033">
      <w:bodyDiv w:val="1"/>
      <w:marLeft w:val="0"/>
      <w:marRight w:val="0"/>
      <w:marTop w:val="0"/>
      <w:marBottom w:val="0"/>
      <w:divBdr>
        <w:top w:val="none" w:sz="0" w:space="0" w:color="auto"/>
        <w:left w:val="none" w:sz="0" w:space="0" w:color="auto"/>
        <w:bottom w:val="none" w:sz="0" w:space="0" w:color="auto"/>
        <w:right w:val="none" w:sz="0" w:space="0" w:color="auto"/>
      </w:divBdr>
    </w:div>
    <w:div w:id="829756116">
      <w:bodyDiv w:val="1"/>
      <w:marLeft w:val="0"/>
      <w:marRight w:val="0"/>
      <w:marTop w:val="0"/>
      <w:marBottom w:val="0"/>
      <w:divBdr>
        <w:top w:val="none" w:sz="0" w:space="0" w:color="auto"/>
        <w:left w:val="none" w:sz="0" w:space="0" w:color="auto"/>
        <w:bottom w:val="none" w:sz="0" w:space="0" w:color="auto"/>
        <w:right w:val="none" w:sz="0" w:space="0" w:color="auto"/>
      </w:divBdr>
    </w:div>
    <w:div w:id="883102756">
      <w:bodyDiv w:val="1"/>
      <w:marLeft w:val="0"/>
      <w:marRight w:val="0"/>
      <w:marTop w:val="0"/>
      <w:marBottom w:val="0"/>
      <w:divBdr>
        <w:top w:val="none" w:sz="0" w:space="0" w:color="auto"/>
        <w:left w:val="none" w:sz="0" w:space="0" w:color="auto"/>
        <w:bottom w:val="none" w:sz="0" w:space="0" w:color="auto"/>
        <w:right w:val="none" w:sz="0" w:space="0" w:color="auto"/>
      </w:divBdr>
    </w:div>
    <w:div w:id="905531443">
      <w:bodyDiv w:val="1"/>
      <w:marLeft w:val="0"/>
      <w:marRight w:val="0"/>
      <w:marTop w:val="0"/>
      <w:marBottom w:val="0"/>
      <w:divBdr>
        <w:top w:val="none" w:sz="0" w:space="0" w:color="auto"/>
        <w:left w:val="none" w:sz="0" w:space="0" w:color="auto"/>
        <w:bottom w:val="none" w:sz="0" w:space="0" w:color="auto"/>
        <w:right w:val="none" w:sz="0" w:space="0" w:color="auto"/>
      </w:divBdr>
      <w:divsChild>
        <w:div w:id="1043365194">
          <w:marLeft w:val="360"/>
          <w:marRight w:val="0"/>
          <w:marTop w:val="200"/>
          <w:marBottom w:val="0"/>
          <w:divBdr>
            <w:top w:val="none" w:sz="0" w:space="0" w:color="auto"/>
            <w:left w:val="none" w:sz="0" w:space="0" w:color="auto"/>
            <w:bottom w:val="none" w:sz="0" w:space="0" w:color="auto"/>
            <w:right w:val="none" w:sz="0" w:space="0" w:color="auto"/>
          </w:divBdr>
        </w:div>
        <w:div w:id="1458067409">
          <w:marLeft w:val="360"/>
          <w:marRight w:val="0"/>
          <w:marTop w:val="200"/>
          <w:marBottom w:val="0"/>
          <w:divBdr>
            <w:top w:val="none" w:sz="0" w:space="0" w:color="auto"/>
            <w:left w:val="none" w:sz="0" w:space="0" w:color="auto"/>
            <w:bottom w:val="none" w:sz="0" w:space="0" w:color="auto"/>
            <w:right w:val="none" w:sz="0" w:space="0" w:color="auto"/>
          </w:divBdr>
        </w:div>
        <w:div w:id="288511652">
          <w:marLeft w:val="360"/>
          <w:marRight w:val="0"/>
          <w:marTop w:val="200"/>
          <w:marBottom w:val="0"/>
          <w:divBdr>
            <w:top w:val="none" w:sz="0" w:space="0" w:color="auto"/>
            <w:left w:val="none" w:sz="0" w:space="0" w:color="auto"/>
            <w:bottom w:val="none" w:sz="0" w:space="0" w:color="auto"/>
            <w:right w:val="none" w:sz="0" w:space="0" w:color="auto"/>
          </w:divBdr>
        </w:div>
        <w:div w:id="963734471">
          <w:marLeft w:val="360"/>
          <w:marRight w:val="0"/>
          <w:marTop w:val="200"/>
          <w:marBottom w:val="0"/>
          <w:divBdr>
            <w:top w:val="none" w:sz="0" w:space="0" w:color="auto"/>
            <w:left w:val="none" w:sz="0" w:space="0" w:color="auto"/>
            <w:bottom w:val="none" w:sz="0" w:space="0" w:color="auto"/>
            <w:right w:val="none" w:sz="0" w:space="0" w:color="auto"/>
          </w:divBdr>
        </w:div>
        <w:div w:id="288711596">
          <w:marLeft w:val="360"/>
          <w:marRight w:val="0"/>
          <w:marTop w:val="200"/>
          <w:marBottom w:val="0"/>
          <w:divBdr>
            <w:top w:val="none" w:sz="0" w:space="0" w:color="auto"/>
            <w:left w:val="none" w:sz="0" w:space="0" w:color="auto"/>
            <w:bottom w:val="none" w:sz="0" w:space="0" w:color="auto"/>
            <w:right w:val="none" w:sz="0" w:space="0" w:color="auto"/>
          </w:divBdr>
        </w:div>
        <w:div w:id="986595364">
          <w:marLeft w:val="360"/>
          <w:marRight w:val="0"/>
          <w:marTop w:val="200"/>
          <w:marBottom w:val="0"/>
          <w:divBdr>
            <w:top w:val="none" w:sz="0" w:space="0" w:color="auto"/>
            <w:left w:val="none" w:sz="0" w:space="0" w:color="auto"/>
            <w:bottom w:val="none" w:sz="0" w:space="0" w:color="auto"/>
            <w:right w:val="none" w:sz="0" w:space="0" w:color="auto"/>
          </w:divBdr>
        </w:div>
      </w:divsChild>
    </w:div>
    <w:div w:id="939877244">
      <w:bodyDiv w:val="1"/>
      <w:marLeft w:val="0"/>
      <w:marRight w:val="0"/>
      <w:marTop w:val="0"/>
      <w:marBottom w:val="0"/>
      <w:divBdr>
        <w:top w:val="none" w:sz="0" w:space="0" w:color="auto"/>
        <w:left w:val="none" w:sz="0" w:space="0" w:color="auto"/>
        <w:bottom w:val="none" w:sz="0" w:space="0" w:color="auto"/>
        <w:right w:val="none" w:sz="0" w:space="0" w:color="auto"/>
      </w:divBdr>
    </w:div>
    <w:div w:id="980502163">
      <w:bodyDiv w:val="1"/>
      <w:marLeft w:val="0"/>
      <w:marRight w:val="0"/>
      <w:marTop w:val="0"/>
      <w:marBottom w:val="0"/>
      <w:divBdr>
        <w:top w:val="none" w:sz="0" w:space="0" w:color="auto"/>
        <w:left w:val="none" w:sz="0" w:space="0" w:color="auto"/>
        <w:bottom w:val="none" w:sz="0" w:space="0" w:color="auto"/>
        <w:right w:val="none" w:sz="0" w:space="0" w:color="auto"/>
      </w:divBdr>
    </w:div>
    <w:div w:id="1040934715">
      <w:bodyDiv w:val="1"/>
      <w:marLeft w:val="0"/>
      <w:marRight w:val="0"/>
      <w:marTop w:val="0"/>
      <w:marBottom w:val="0"/>
      <w:divBdr>
        <w:top w:val="none" w:sz="0" w:space="0" w:color="auto"/>
        <w:left w:val="none" w:sz="0" w:space="0" w:color="auto"/>
        <w:bottom w:val="none" w:sz="0" w:space="0" w:color="auto"/>
        <w:right w:val="none" w:sz="0" w:space="0" w:color="auto"/>
      </w:divBdr>
    </w:div>
    <w:div w:id="1073704133">
      <w:bodyDiv w:val="1"/>
      <w:marLeft w:val="0"/>
      <w:marRight w:val="0"/>
      <w:marTop w:val="0"/>
      <w:marBottom w:val="0"/>
      <w:divBdr>
        <w:top w:val="none" w:sz="0" w:space="0" w:color="auto"/>
        <w:left w:val="none" w:sz="0" w:space="0" w:color="auto"/>
        <w:bottom w:val="none" w:sz="0" w:space="0" w:color="auto"/>
        <w:right w:val="none" w:sz="0" w:space="0" w:color="auto"/>
      </w:divBdr>
    </w:div>
    <w:div w:id="1113941590">
      <w:bodyDiv w:val="1"/>
      <w:marLeft w:val="0"/>
      <w:marRight w:val="0"/>
      <w:marTop w:val="0"/>
      <w:marBottom w:val="0"/>
      <w:divBdr>
        <w:top w:val="none" w:sz="0" w:space="0" w:color="auto"/>
        <w:left w:val="none" w:sz="0" w:space="0" w:color="auto"/>
        <w:bottom w:val="none" w:sz="0" w:space="0" w:color="auto"/>
        <w:right w:val="none" w:sz="0" w:space="0" w:color="auto"/>
      </w:divBdr>
    </w:div>
    <w:div w:id="1123839195">
      <w:bodyDiv w:val="1"/>
      <w:marLeft w:val="0"/>
      <w:marRight w:val="0"/>
      <w:marTop w:val="0"/>
      <w:marBottom w:val="0"/>
      <w:divBdr>
        <w:top w:val="none" w:sz="0" w:space="0" w:color="auto"/>
        <w:left w:val="none" w:sz="0" w:space="0" w:color="auto"/>
        <w:bottom w:val="none" w:sz="0" w:space="0" w:color="auto"/>
        <w:right w:val="none" w:sz="0" w:space="0" w:color="auto"/>
      </w:divBdr>
    </w:div>
    <w:div w:id="1300693802">
      <w:bodyDiv w:val="1"/>
      <w:marLeft w:val="0"/>
      <w:marRight w:val="0"/>
      <w:marTop w:val="0"/>
      <w:marBottom w:val="0"/>
      <w:divBdr>
        <w:top w:val="none" w:sz="0" w:space="0" w:color="auto"/>
        <w:left w:val="none" w:sz="0" w:space="0" w:color="auto"/>
        <w:bottom w:val="none" w:sz="0" w:space="0" w:color="auto"/>
        <w:right w:val="none" w:sz="0" w:space="0" w:color="auto"/>
      </w:divBdr>
    </w:div>
    <w:div w:id="1364942814">
      <w:bodyDiv w:val="1"/>
      <w:marLeft w:val="0"/>
      <w:marRight w:val="0"/>
      <w:marTop w:val="0"/>
      <w:marBottom w:val="0"/>
      <w:divBdr>
        <w:top w:val="none" w:sz="0" w:space="0" w:color="auto"/>
        <w:left w:val="none" w:sz="0" w:space="0" w:color="auto"/>
        <w:bottom w:val="none" w:sz="0" w:space="0" w:color="auto"/>
        <w:right w:val="none" w:sz="0" w:space="0" w:color="auto"/>
      </w:divBdr>
      <w:divsChild>
        <w:div w:id="1859926723">
          <w:marLeft w:val="360"/>
          <w:marRight w:val="0"/>
          <w:marTop w:val="200"/>
          <w:marBottom w:val="0"/>
          <w:divBdr>
            <w:top w:val="none" w:sz="0" w:space="0" w:color="auto"/>
            <w:left w:val="none" w:sz="0" w:space="0" w:color="auto"/>
            <w:bottom w:val="none" w:sz="0" w:space="0" w:color="auto"/>
            <w:right w:val="none" w:sz="0" w:space="0" w:color="auto"/>
          </w:divBdr>
        </w:div>
      </w:divsChild>
    </w:div>
    <w:div w:id="1367681298">
      <w:bodyDiv w:val="1"/>
      <w:marLeft w:val="0"/>
      <w:marRight w:val="0"/>
      <w:marTop w:val="0"/>
      <w:marBottom w:val="0"/>
      <w:divBdr>
        <w:top w:val="none" w:sz="0" w:space="0" w:color="auto"/>
        <w:left w:val="none" w:sz="0" w:space="0" w:color="auto"/>
        <w:bottom w:val="none" w:sz="0" w:space="0" w:color="auto"/>
        <w:right w:val="none" w:sz="0" w:space="0" w:color="auto"/>
      </w:divBdr>
    </w:div>
    <w:div w:id="1424571638">
      <w:bodyDiv w:val="1"/>
      <w:marLeft w:val="0"/>
      <w:marRight w:val="0"/>
      <w:marTop w:val="0"/>
      <w:marBottom w:val="0"/>
      <w:divBdr>
        <w:top w:val="none" w:sz="0" w:space="0" w:color="auto"/>
        <w:left w:val="none" w:sz="0" w:space="0" w:color="auto"/>
        <w:bottom w:val="none" w:sz="0" w:space="0" w:color="auto"/>
        <w:right w:val="none" w:sz="0" w:space="0" w:color="auto"/>
      </w:divBdr>
      <w:divsChild>
        <w:div w:id="37583614">
          <w:marLeft w:val="0"/>
          <w:marRight w:val="0"/>
          <w:marTop w:val="0"/>
          <w:marBottom w:val="0"/>
          <w:divBdr>
            <w:top w:val="none" w:sz="0" w:space="0" w:color="auto"/>
            <w:left w:val="none" w:sz="0" w:space="0" w:color="auto"/>
            <w:bottom w:val="none" w:sz="0" w:space="0" w:color="auto"/>
            <w:right w:val="none" w:sz="0" w:space="0" w:color="auto"/>
          </w:divBdr>
          <w:divsChild>
            <w:div w:id="618687686">
              <w:marLeft w:val="0"/>
              <w:marRight w:val="0"/>
              <w:marTop w:val="0"/>
              <w:marBottom w:val="0"/>
              <w:divBdr>
                <w:top w:val="none" w:sz="0" w:space="0" w:color="auto"/>
                <w:left w:val="none" w:sz="0" w:space="0" w:color="auto"/>
                <w:bottom w:val="none" w:sz="0" w:space="0" w:color="auto"/>
                <w:right w:val="none" w:sz="0" w:space="0" w:color="auto"/>
              </w:divBdr>
            </w:div>
            <w:div w:id="851451470">
              <w:marLeft w:val="0"/>
              <w:marRight w:val="0"/>
              <w:marTop w:val="0"/>
              <w:marBottom w:val="0"/>
              <w:divBdr>
                <w:top w:val="none" w:sz="0" w:space="0" w:color="auto"/>
                <w:left w:val="none" w:sz="0" w:space="0" w:color="auto"/>
                <w:bottom w:val="none" w:sz="0" w:space="0" w:color="auto"/>
                <w:right w:val="none" w:sz="0" w:space="0" w:color="auto"/>
              </w:divBdr>
            </w:div>
            <w:div w:id="1058747742">
              <w:marLeft w:val="0"/>
              <w:marRight w:val="0"/>
              <w:marTop w:val="0"/>
              <w:marBottom w:val="0"/>
              <w:divBdr>
                <w:top w:val="none" w:sz="0" w:space="0" w:color="auto"/>
                <w:left w:val="none" w:sz="0" w:space="0" w:color="auto"/>
                <w:bottom w:val="none" w:sz="0" w:space="0" w:color="auto"/>
                <w:right w:val="none" w:sz="0" w:space="0" w:color="auto"/>
              </w:divBdr>
            </w:div>
            <w:div w:id="2073380517">
              <w:marLeft w:val="0"/>
              <w:marRight w:val="0"/>
              <w:marTop w:val="0"/>
              <w:marBottom w:val="0"/>
              <w:divBdr>
                <w:top w:val="none" w:sz="0" w:space="0" w:color="auto"/>
                <w:left w:val="none" w:sz="0" w:space="0" w:color="auto"/>
                <w:bottom w:val="none" w:sz="0" w:space="0" w:color="auto"/>
                <w:right w:val="none" w:sz="0" w:space="0" w:color="auto"/>
              </w:divBdr>
            </w:div>
          </w:divsChild>
        </w:div>
        <w:div w:id="98065113">
          <w:marLeft w:val="0"/>
          <w:marRight w:val="0"/>
          <w:marTop w:val="0"/>
          <w:marBottom w:val="0"/>
          <w:divBdr>
            <w:top w:val="none" w:sz="0" w:space="0" w:color="auto"/>
            <w:left w:val="none" w:sz="0" w:space="0" w:color="auto"/>
            <w:bottom w:val="none" w:sz="0" w:space="0" w:color="auto"/>
            <w:right w:val="none" w:sz="0" w:space="0" w:color="auto"/>
          </w:divBdr>
        </w:div>
        <w:div w:id="178934653">
          <w:marLeft w:val="0"/>
          <w:marRight w:val="0"/>
          <w:marTop w:val="0"/>
          <w:marBottom w:val="0"/>
          <w:divBdr>
            <w:top w:val="none" w:sz="0" w:space="0" w:color="auto"/>
            <w:left w:val="none" w:sz="0" w:space="0" w:color="auto"/>
            <w:bottom w:val="none" w:sz="0" w:space="0" w:color="auto"/>
            <w:right w:val="none" w:sz="0" w:space="0" w:color="auto"/>
          </w:divBdr>
          <w:divsChild>
            <w:div w:id="123891870">
              <w:marLeft w:val="0"/>
              <w:marRight w:val="0"/>
              <w:marTop w:val="0"/>
              <w:marBottom w:val="0"/>
              <w:divBdr>
                <w:top w:val="none" w:sz="0" w:space="0" w:color="auto"/>
                <w:left w:val="none" w:sz="0" w:space="0" w:color="auto"/>
                <w:bottom w:val="none" w:sz="0" w:space="0" w:color="auto"/>
                <w:right w:val="none" w:sz="0" w:space="0" w:color="auto"/>
              </w:divBdr>
            </w:div>
            <w:div w:id="378476870">
              <w:marLeft w:val="0"/>
              <w:marRight w:val="0"/>
              <w:marTop w:val="0"/>
              <w:marBottom w:val="0"/>
              <w:divBdr>
                <w:top w:val="none" w:sz="0" w:space="0" w:color="auto"/>
                <w:left w:val="none" w:sz="0" w:space="0" w:color="auto"/>
                <w:bottom w:val="none" w:sz="0" w:space="0" w:color="auto"/>
                <w:right w:val="none" w:sz="0" w:space="0" w:color="auto"/>
              </w:divBdr>
            </w:div>
            <w:div w:id="436486152">
              <w:marLeft w:val="0"/>
              <w:marRight w:val="0"/>
              <w:marTop w:val="0"/>
              <w:marBottom w:val="0"/>
              <w:divBdr>
                <w:top w:val="none" w:sz="0" w:space="0" w:color="auto"/>
                <w:left w:val="none" w:sz="0" w:space="0" w:color="auto"/>
                <w:bottom w:val="none" w:sz="0" w:space="0" w:color="auto"/>
                <w:right w:val="none" w:sz="0" w:space="0" w:color="auto"/>
              </w:divBdr>
            </w:div>
            <w:div w:id="1422606584">
              <w:marLeft w:val="0"/>
              <w:marRight w:val="0"/>
              <w:marTop w:val="0"/>
              <w:marBottom w:val="0"/>
              <w:divBdr>
                <w:top w:val="none" w:sz="0" w:space="0" w:color="auto"/>
                <w:left w:val="none" w:sz="0" w:space="0" w:color="auto"/>
                <w:bottom w:val="none" w:sz="0" w:space="0" w:color="auto"/>
                <w:right w:val="none" w:sz="0" w:space="0" w:color="auto"/>
              </w:divBdr>
            </w:div>
            <w:div w:id="1440678499">
              <w:marLeft w:val="0"/>
              <w:marRight w:val="0"/>
              <w:marTop w:val="0"/>
              <w:marBottom w:val="0"/>
              <w:divBdr>
                <w:top w:val="none" w:sz="0" w:space="0" w:color="auto"/>
                <w:left w:val="none" w:sz="0" w:space="0" w:color="auto"/>
                <w:bottom w:val="none" w:sz="0" w:space="0" w:color="auto"/>
                <w:right w:val="none" w:sz="0" w:space="0" w:color="auto"/>
              </w:divBdr>
            </w:div>
          </w:divsChild>
        </w:div>
        <w:div w:id="264580877">
          <w:marLeft w:val="0"/>
          <w:marRight w:val="0"/>
          <w:marTop w:val="0"/>
          <w:marBottom w:val="0"/>
          <w:divBdr>
            <w:top w:val="none" w:sz="0" w:space="0" w:color="auto"/>
            <w:left w:val="none" w:sz="0" w:space="0" w:color="auto"/>
            <w:bottom w:val="none" w:sz="0" w:space="0" w:color="auto"/>
            <w:right w:val="none" w:sz="0" w:space="0" w:color="auto"/>
          </w:divBdr>
        </w:div>
        <w:div w:id="308442497">
          <w:marLeft w:val="0"/>
          <w:marRight w:val="0"/>
          <w:marTop w:val="0"/>
          <w:marBottom w:val="0"/>
          <w:divBdr>
            <w:top w:val="none" w:sz="0" w:space="0" w:color="auto"/>
            <w:left w:val="none" w:sz="0" w:space="0" w:color="auto"/>
            <w:bottom w:val="none" w:sz="0" w:space="0" w:color="auto"/>
            <w:right w:val="none" w:sz="0" w:space="0" w:color="auto"/>
          </w:divBdr>
          <w:divsChild>
            <w:div w:id="42364575">
              <w:marLeft w:val="0"/>
              <w:marRight w:val="0"/>
              <w:marTop w:val="0"/>
              <w:marBottom w:val="0"/>
              <w:divBdr>
                <w:top w:val="none" w:sz="0" w:space="0" w:color="auto"/>
                <w:left w:val="none" w:sz="0" w:space="0" w:color="auto"/>
                <w:bottom w:val="none" w:sz="0" w:space="0" w:color="auto"/>
                <w:right w:val="none" w:sz="0" w:space="0" w:color="auto"/>
              </w:divBdr>
            </w:div>
            <w:div w:id="184440885">
              <w:marLeft w:val="0"/>
              <w:marRight w:val="0"/>
              <w:marTop w:val="0"/>
              <w:marBottom w:val="0"/>
              <w:divBdr>
                <w:top w:val="none" w:sz="0" w:space="0" w:color="auto"/>
                <w:left w:val="none" w:sz="0" w:space="0" w:color="auto"/>
                <w:bottom w:val="none" w:sz="0" w:space="0" w:color="auto"/>
                <w:right w:val="none" w:sz="0" w:space="0" w:color="auto"/>
              </w:divBdr>
            </w:div>
            <w:div w:id="1773623914">
              <w:marLeft w:val="0"/>
              <w:marRight w:val="0"/>
              <w:marTop w:val="0"/>
              <w:marBottom w:val="0"/>
              <w:divBdr>
                <w:top w:val="none" w:sz="0" w:space="0" w:color="auto"/>
                <w:left w:val="none" w:sz="0" w:space="0" w:color="auto"/>
                <w:bottom w:val="none" w:sz="0" w:space="0" w:color="auto"/>
                <w:right w:val="none" w:sz="0" w:space="0" w:color="auto"/>
              </w:divBdr>
            </w:div>
          </w:divsChild>
        </w:div>
        <w:div w:id="439112326">
          <w:marLeft w:val="0"/>
          <w:marRight w:val="0"/>
          <w:marTop w:val="0"/>
          <w:marBottom w:val="0"/>
          <w:divBdr>
            <w:top w:val="none" w:sz="0" w:space="0" w:color="auto"/>
            <w:left w:val="none" w:sz="0" w:space="0" w:color="auto"/>
            <w:bottom w:val="none" w:sz="0" w:space="0" w:color="auto"/>
            <w:right w:val="none" w:sz="0" w:space="0" w:color="auto"/>
          </w:divBdr>
        </w:div>
        <w:div w:id="496385743">
          <w:marLeft w:val="0"/>
          <w:marRight w:val="0"/>
          <w:marTop w:val="0"/>
          <w:marBottom w:val="0"/>
          <w:divBdr>
            <w:top w:val="none" w:sz="0" w:space="0" w:color="auto"/>
            <w:left w:val="none" w:sz="0" w:space="0" w:color="auto"/>
            <w:bottom w:val="none" w:sz="0" w:space="0" w:color="auto"/>
            <w:right w:val="none" w:sz="0" w:space="0" w:color="auto"/>
          </w:divBdr>
        </w:div>
        <w:div w:id="608508046">
          <w:marLeft w:val="0"/>
          <w:marRight w:val="0"/>
          <w:marTop w:val="0"/>
          <w:marBottom w:val="0"/>
          <w:divBdr>
            <w:top w:val="none" w:sz="0" w:space="0" w:color="auto"/>
            <w:left w:val="none" w:sz="0" w:space="0" w:color="auto"/>
            <w:bottom w:val="none" w:sz="0" w:space="0" w:color="auto"/>
            <w:right w:val="none" w:sz="0" w:space="0" w:color="auto"/>
          </w:divBdr>
        </w:div>
        <w:div w:id="1018191368">
          <w:marLeft w:val="0"/>
          <w:marRight w:val="0"/>
          <w:marTop w:val="0"/>
          <w:marBottom w:val="0"/>
          <w:divBdr>
            <w:top w:val="none" w:sz="0" w:space="0" w:color="auto"/>
            <w:left w:val="none" w:sz="0" w:space="0" w:color="auto"/>
            <w:bottom w:val="none" w:sz="0" w:space="0" w:color="auto"/>
            <w:right w:val="none" w:sz="0" w:space="0" w:color="auto"/>
          </w:divBdr>
          <w:divsChild>
            <w:div w:id="961806848">
              <w:marLeft w:val="0"/>
              <w:marRight w:val="0"/>
              <w:marTop w:val="0"/>
              <w:marBottom w:val="0"/>
              <w:divBdr>
                <w:top w:val="none" w:sz="0" w:space="0" w:color="auto"/>
                <w:left w:val="none" w:sz="0" w:space="0" w:color="auto"/>
                <w:bottom w:val="none" w:sz="0" w:space="0" w:color="auto"/>
                <w:right w:val="none" w:sz="0" w:space="0" w:color="auto"/>
              </w:divBdr>
            </w:div>
            <w:div w:id="1158183323">
              <w:marLeft w:val="0"/>
              <w:marRight w:val="0"/>
              <w:marTop w:val="0"/>
              <w:marBottom w:val="0"/>
              <w:divBdr>
                <w:top w:val="none" w:sz="0" w:space="0" w:color="auto"/>
                <w:left w:val="none" w:sz="0" w:space="0" w:color="auto"/>
                <w:bottom w:val="none" w:sz="0" w:space="0" w:color="auto"/>
                <w:right w:val="none" w:sz="0" w:space="0" w:color="auto"/>
              </w:divBdr>
            </w:div>
            <w:div w:id="1341352102">
              <w:marLeft w:val="0"/>
              <w:marRight w:val="0"/>
              <w:marTop w:val="0"/>
              <w:marBottom w:val="0"/>
              <w:divBdr>
                <w:top w:val="none" w:sz="0" w:space="0" w:color="auto"/>
                <w:left w:val="none" w:sz="0" w:space="0" w:color="auto"/>
                <w:bottom w:val="none" w:sz="0" w:space="0" w:color="auto"/>
                <w:right w:val="none" w:sz="0" w:space="0" w:color="auto"/>
              </w:divBdr>
            </w:div>
            <w:div w:id="1613898997">
              <w:marLeft w:val="0"/>
              <w:marRight w:val="0"/>
              <w:marTop w:val="0"/>
              <w:marBottom w:val="0"/>
              <w:divBdr>
                <w:top w:val="none" w:sz="0" w:space="0" w:color="auto"/>
                <w:left w:val="none" w:sz="0" w:space="0" w:color="auto"/>
                <w:bottom w:val="none" w:sz="0" w:space="0" w:color="auto"/>
                <w:right w:val="none" w:sz="0" w:space="0" w:color="auto"/>
              </w:divBdr>
            </w:div>
            <w:div w:id="1844707483">
              <w:marLeft w:val="0"/>
              <w:marRight w:val="0"/>
              <w:marTop w:val="0"/>
              <w:marBottom w:val="0"/>
              <w:divBdr>
                <w:top w:val="none" w:sz="0" w:space="0" w:color="auto"/>
                <w:left w:val="none" w:sz="0" w:space="0" w:color="auto"/>
                <w:bottom w:val="none" w:sz="0" w:space="0" w:color="auto"/>
                <w:right w:val="none" w:sz="0" w:space="0" w:color="auto"/>
              </w:divBdr>
            </w:div>
          </w:divsChild>
        </w:div>
        <w:div w:id="1077283746">
          <w:marLeft w:val="0"/>
          <w:marRight w:val="0"/>
          <w:marTop w:val="0"/>
          <w:marBottom w:val="0"/>
          <w:divBdr>
            <w:top w:val="none" w:sz="0" w:space="0" w:color="auto"/>
            <w:left w:val="none" w:sz="0" w:space="0" w:color="auto"/>
            <w:bottom w:val="none" w:sz="0" w:space="0" w:color="auto"/>
            <w:right w:val="none" w:sz="0" w:space="0" w:color="auto"/>
          </w:divBdr>
        </w:div>
        <w:div w:id="1411973997">
          <w:marLeft w:val="0"/>
          <w:marRight w:val="0"/>
          <w:marTop w:val="0"/>
          <w:marBottom w:val="0"/>
          <w:divBdr>
            <w:top w:val="none" w:sz="0" w:space="0" w:color="auto"/>
            <w:left w:val="none" w:sz="0" w:space="0" w:color="auto"/>
            <w:bottom w:val="none" w:sz="0" w:space="0" w:color="auto"/>
            <w:right w:val="none" w:sz="0" w:space="0" w:color="auto"/>
          </w:divBdr>
          <w:divsChild>
            <w:div w:id="228614610">
              <w:marLeft w:val="0"/>
              <w:marRight w:val="0"/>
              <w:marTop w:val="0"/>
              <w:marBottom w:val="0"/>
              <w:divBdr>
                <w:top w:val="none" w:sz="0" w:space="0" w:color="auto"/>
                <w:left w:val="none" w:sz="0" w:space="0" w:color="auto"/>
                <w:bottom w:val="none" w:sz="0" w:space="0" w:color="auto"/>
                <w:right w:val="none" w:sz="0" w:space="0" w:color="auto"/>
              </w:divBdr>
            </w:div>
            <w:div w:id="308360468">
              <w:marLeft w:val="0"/>
              <w:marRight w:val="0"/>
              <w:marTop w:val="0"/>
              <w:marBottom w:val="0"/>
              <w:divBdr>
                <w:top w:val="none" w:sz="0" w:space="0" w:color="auto"/>
                <w:left w:val="none" w:sz="0" w:space="0" w:color="auto"/>
                <w:bottom w:val="none" w:sz="0" w:space="0" w:color="auto"/>
                <w:right w:val="none" w:sz="0" w:space="0" w:color="auto"/>
              </w:divBdr>
            </w:div>
            <w:div w:id="458963409">
              <w:marLeft w:val="0"/>
              <w:marRight w:val="0"/>
              <w:marTop w:val="0"/>
              <w:marBottom w:val="0"/>
              <w:divBdr>
                <w:top w:val="none" w:sz="0" w:space="0" w:color="auto"/>
                <w:left w:val="none" w:sz="0" w:space="0" w:color="auto"/>
                <w:bottom w:val="none" w:sz="0" w:space="0" w:color="auto"/>
                <w:right w:val="none" w:sz="0" w:space="0" w:color="auto"/>
              </w:divBdr>
            </w:div>
            <w:div w:id="1212495052">
              <w:marLeft w:val="0"/>
              <w:marRight w:val="0"/>
              <w:marTop w:val="0"/>
              <w:marBottom w:val="0"/>
              <w:divBdr>
                <w:top w:val="none" w:sz="0" w:space="0" w:color="auto"/>
                <w:left w:val="none" w:sz="0" w:space="0" w:color="auto"/>
                <w:bottom w:val="none" w:sz="0" w:space="0" w:color="auto"/>
                <w:right w:val="none" w:sz="0" w:space="0" w:color="auto"/>
              </w:divBdr>
            </w:div>
          </w:divsChild>
        </w:div>
        <w:div w:id="1600720639">
          <w:marLeft w:val="0"/>
          <w:marRight w:val="0"/>
          <w:marTop w:val="0"/>
          <w:marBottom w:val="0"/>
          <w:divBdr>
            <w:top w:val="none" w:sz="0" w:space="0" w:color="auto"/>
            <w:left w:val="none" w:sz="0" w:space="0" w:color="auto"/>
            <w:bottom w:val="none" w:sz="0" w:space="0" w:color="auto"/>
            <w:right w:val="none" w:sz="0" w:space="0" w:color="auto"/>
          </w:divBdr>
        </w:div>
        <w:div w:id="1626110686">
          <w:marLeft w:val="0"/>
          <w:marRight w:val="0"/>
          <w:marTop w:val="0"/>
          <w:marBottom w:val="0"/>
          <w:divBdr>
            <w:top w:val="none" w:sz="0" w:space="0" w:color="auto"/>
            <w:left w:val="none" w:sz="0" w:space="0" w:color="auto"/>
            <w:bottom w:val="none" w:sz="0" w:space="0" w:color="auto"/>
            <w:right w:val="none" w:sz="0" w:space="0" w:color="auto"/>
          </w:divBdr>
        </w:div>
        <w:div w:id="1653172986">
          <w:marLeft w:val="0"/>
          <w:marRight w:val="0"/>
          <w:marTop w:val="0"/>
          <w:marBottom w:val="0"/>
          <w:divBdr>
            <w:top w:val="none" w:sz="0" w:space="0" w:color="auto"/>
            <w:left w:val="none" w:sz="0" w:space="0" w:color="auto"/>
            <w:bottom w:val="none" w:sz="0" w:space="0" w:color="auto"/>
            <w:right w:val="none" w:sz="0" w:space="0" w:color="auto"/>
          </w:divBdr>
        </w:div>
        <w:div w:id="1661738716">
          <w:marLeft w:val="0"/>
          <w:marRight w:val="0"/>
          <w:marTop w:val="0"/>
          <w:marBottom w:val="0"/>
          <w:divBdr>
            <w:top w:val="none" w:sz="0" w:space="0" w:color="auto"/>
            <w:left w:val="none" w:sz="0" w:space="0" w:color="auto"/>
            <w:bottom w:val="none" w:sz="0" w:space="0" w:color="auto"/>
            <w:right w:val="none" w:sz="0" w:space="0" w:color="auto"/>
          </w:divBdr>
        </w:div>
        <w:div w:id="1910379140">
          <w:marLeft w:val="0"/>
          <w:marRight w:val="0"/>
          <w:marTop w:val="0"/>
          <w:marBottom w:val="0"/>
          <w:divBdr>
            <w:top w:val="none" w:sz="0" w:space="0" w:color="auto"/>
            <w:left w:val="none" w:sz="0" w:space="0" w:color="auto"/>
            <w:bottom w:val="none" w:sz="0" w:space="0" w:color="auto"/>
            <w:right w:val="none" w:sz="0" w:space="0" w:color="auto"/>
          </w:divBdr>
        </w:div>
        <w:div w:id="1935898768">
          <w:marLeft w:val="0"/>
          <w:marRight w:val="0"/>
          <w:marTop w:val="0"/>
          <w:marBottom w:val="0"/>
          <w:divBdr>
            <w:top w:val="none" w:sz="0" w:space="0" w:color="auto"/>
            <w:left w:val="none" w:sz="0" w:space="0" w:color="auto"/>
            <w:bottom w:val="none" w:sz="0" w:space="0" w:color="auto"/>
            <w:right w:val="none" w:sz="0" w:space="0" w:color="auto"/>
          </w:divBdr>
        </w:div>
      </w:divsChild>
    </w:div>
    <w:div w:id="1477644823">
      <w:bodyDiv w:val="1"/>
      <w:marLeft w:val="0"/>
      <w:marRight w:val="0"/>
      <w:marTop w:val="0"/>
      <w:marBottom w:val="0"/>
      <w:divBdr>
        <w:top w:val="none" w:sz="0" w:space="0" w:color="auto"/>
        <w:left w:val="none" w:sz="0" w:space="0" w:color="auto"/>
        <w:bottom w:val="none" w:sz="0" w:space="0" w:color="auto"/>
        <w:right w:val="none" w:sz="0" w:space="0" w:color="auto"/>
      </w:divBdr>
    </w:div>
    <w:div w:id="1532576243">
      <w:bodyDiv w:val="1"/>
      <w:marLeft w:val="0"/>
      <w:marRight w:val="0"/>
      <w:marTop w:val="0"/>
      <w:marBottom w:val="0"/>
      <w:divBdr>
        <w:top w:val="none" w:sz="0" w:space="0" w:color="auto"/>
        <w:left w:val="none" w:sz="0" w:space="0" w:color="auto"/>
        <w:bottom w:val="none" w:sz="0" w:space="0" w:color="auto"/>
        <w:right w:val="none" w:sz="0" w:space="0" w:color="auto"/>
      </w:divBdr>
      <w:divsChild>
        <w:div w:id="328872653">
          <w:marLeft w:val="360"/>
          <w:marRight w:val="0"/>
          <w:marTop w:val="200"/>
          <w:marBottom w:val="0"/>
          <w:divBdr>
            <w:top w:val="none" w:sz="0" w:space="0" w:color="auto"/>
            <w:left w:val="none" w:sz="0" w:space="0" w:color="auto"/>
            <w:bottom w:val="none" w:sz="0" w:space="0" w:color="auto"/>
            <w:right w:val="none" w:sz="0" w:space="0" w:color="auto"/>
          </w:divBdr>
        </w:div>
        <w:div w:id="367226193">
          <w:marLeft w:val="360"/>
          <w:marRight w:val="0"/>
          <w:marTop w:val="200"/>
          <w:marBottom w:val="0"/>
          <w:divBdr>
            <w:top w:val="none" w:sz="0" w:space="0" w:color="auto"/>
            <w:left w:val="none" w:sz="0" w:space="0" w:color="auto"/>
            <w:bottom w:val="none" w:sz="0" w:space="0" w:color="auto"/>
            <w:right w:val="none" w:sz="0" w:space="0" w:color="auto"/>
          </w:divBdr>
        </w:div>
        <w:div w:id="914704184">
          <w:marLeft w:val="360"/>
          <w:marRight w:val="0"/>
          <w:marTop w:val="200"/>
          <w:marBottom w:val="0"/>
          <w:divBdr>
            <w:top w:val="none" w:sz="0" w:space="0" w:color="auto"/>
            <w:left w:val="none" w:sz="0" w:space="0" w:color="auto"/>
            <w:bottom w:val="none" w:sz="0" w:space="0" w:color="auto"/>
            <w:right w:val="none" w:sz="0" w:space="0" w:color="auto"/>
          </w:divBdr>
        </w:div>
      </w:divsChild>
    </w:div>
    <w:div w:id="1644895475">
      <w:bodyDiv w:val="1"/>
      <w:marLeft w:val="0"/>
      <w:marRight w:val="0"/>
      <w:marTop w:val="0"/>
      <w:marBottom w:val="0"/>
      <w:divBdr>
        <w:top w:val="none" w:sz="0" w:space="0" w:color="auto"/>
        <w:left w:val="none" w:sz="0" w:space="0" w:color="auto"/>
        <w:bottom w:val="none" w:sz="0" w:space="0" w:color="auto"/>
        <w:right w:val="none" w:sz="0" w:space="0" w:color="auto"/>
      </w:divBdr>
      <w:divsChild>
        <w:div w:id="433789129">
          <w:marLeft w:val="360"/>
          <w:marRight w:val="0"/>
          <w:marTop w:val="200"/>
          <w:marBottom w:val="0"/>
          <w:divBdr>
            <w:top w:val="none" w:sz="0" w:space="0" w:color="auto"/>
            <w:left w:val="none" w:sz="0" w:space="0" w:color="auto"/>
            <w:bottom w:val="none" w:sz="0" w:space="0" w:color="auto"/>
            <w:right w:val="none" w:sz="0" w:space="0" w:color="auto"/>
          </w:divBdr>
        </w:div>
        <w:div w:id="415980322">
          <w:marLeft w:val="360"/>
          <w:marRight w:val="0"/>
          <w:marTop w:val="200"/>
          <w:marBottom w:val="0"/>
          <w:divBdr>
            <w:top w:val="none" w:sz="0" w:space="0" w:color="auto"/>
            <w:left w:val="none" w:sz="0" w:space="0" w:color="auto"/>
            <w:bottom w:val="none" w:sz="0" w:space="0" w:color="auto"/>
            <w:right w:val="none" w:sz="0" w:space="0" w:color="auto"/>
          </w:divBdr>
        </w:div>
        <w:div w:id="895971183">
          <w:marLeft w:val="360"/>
          <w:marRight w:val="0"/>
          <w:marTop w:val="200"/>
          <w:marBottom w:val="0"/>
          <w:divBdr>
            <w:top w:val="none" w:sz="0" w:space="0" w:color="auto"/>
            <w:left w:val="none" w:sz="0" w:space="0" w:color="auto"/>
            <w:bottom w:val="none" w:sz="0" w:space="0" w:color="auto"/>
            <w:right w:val="none" w:sz="0" w:space="0" w:color="auto"/>
          </w:divBdr>
        </w:div>
        <w:div w:id="1495494269">
          <w:marLeft w:val="1080"/>
          <w:marRight w:val="0"/>
          <w:marTop w:val="100"/>
          <w:marBottom w:val="0"/>
          <w:divBdr>
            <w:top w:val="none" w:sz="0" w:space="0" w:color="auto"/>
            <w:left w:val="none" w:sz="0" w:space="0" w:color="auto"/>
            <w:bottom w:val="none" w:sz="0" w:space="0" w:color="auto"/>
            <w:right w:val="none" w:sz="0" w:space="0" w:color="auto"/>
          </w:divBdr>
        </w:div>
        <w:div w:id="129128807">
          <w:marLeft w:val="1080"/>
          <w:marRight w:val="0"/>
          <w:marTop w:val="100"/>
          <w:marBottom w:val="0"/>
          <w:divBdr>
            <w:top w:val="none" w:sz="0" w:space="0" w:color="auto"/>
            <w:left w:val="none" w:sz="0" w:space="0" w:color="auto"/>
            <w:bottom w:val="none" w:sz="0" w:space="0" w:color="auto"/>
            <w:right w:val="none" w:sz="0" w:space="0" w:color="auto"/>
          </w:divBdr>
        </w:div>
      </w:divsChild>
    </w:div>
    <w:div w:id="1659773092">
      <w:bodyDiv w:val="1"/>
      <w:marLeft w:val="0"/>
      <w:marRight w:val="0"/>
      <w:marTop w:val="0"/>
      <w:marBottom w:val="0"/>
      <w:divBdr>
        <w:top w:val="none" w:sz="0" w:space="0" w:color="auto"/>
        <w:left w:val="none" w:sz="0" w:space="0" w:color="auto"/>
        <w:bottom w:val="none" w:sz="0" w:space="0" w:color="auto"/>
        <w:right w:val="none" w:sz="0" w:space="0" w:color="auto"/>
      </w:divBdr>
    </w:div>
    <w:div w:id="1677461720">
      <w:bodyDiv w:val="1"/>
      <w:marLeft w:val="0"/>
      <w:marRight w:val="0"/>
      <w:marTop w:val="0"/>
      <w:marBottom w:val="0"/>
      <w:divBdr>
        <w:top w:val="none" w:sz="0" w:space="0" w:color="auto"/>
        <w:left w:val="none" w:sz="0" w:space="0" w:color="auto"/>
        <w:bottom w:val="none" w:sz="0" w:space="0" w:color="auto"/>
        <w:right w:val="none" w:sz="0" w:space="0" w:color="auto"/>
      </w:divBdr>
    </w:div>
    <w:div w:id="1708215480">
      <w:bodyDiv w:val="1"/>
      <w:marLeft w:val="0"/>
      <w:marRight w:val="0"/>
      <w:marTop w:val="0"/>
      <w:marBottom w:val="0"/>
      <w:divBdr>
        <w:top w:val="none" w:sz="0" w:space="0" w:color="auto"/>
        <w:left w:val="none" w:sz="0" w:space="0" w:color="auto"/>
        <w:bottom w:val="none" w:sz="0" w:space="0" w:color="auto"/>
        <w:right w:val="none" w:sz="0" w:space="0" w:color="auto"/>
      </w:divBdr>
    </w:div>
    <w:div w:id="1714647973">
      <w:bodyDiv w:val="1"/>
      <w:marLeft w:val="0"/>
      <w:marRight w:val="0"/>
      <w:marTop w:val="0"/>
      <w:marBottom w:val="0"/>
      <w:divBdr>
        <w:top w:val="none" w:sz="0" w:space="0" w:color="auto"/>
        <w:left w:val="none" w:sz="0" w:space="0" w:color="auto"/>
        <w:bottom w:val="none" w:sz="0" w:space="0" w:color="auto"/>
        <w:right w:val="none" w:sz="0" w:space="0" w:color="auto"/>
      </w:divBdr>
      <w:divsChild>
        <w:div w:id="1561551882">
          <w:marLeft w:val="360"/>
          <w:marRight w:val="0"/>
          <w:marTop w:val="200"/>
          <w:marBottom w:val="0"/>
          <w:divBdr>
            <w:top w:val="none" w:sz="0" w:space="0" w:color="auto"/>
            <w:left w:val="none" w:sz="0" w:space="0" w:color="auto"/>
            <w:bottom w:val="none" w:sz="0" w:space="0" w:color="auto"/>
            <w:right w:val="none" w:sz="0" w:space="0" w:color="auto"/>
          </w:divBdr>
        </w:div>
        <w:div w:id="1245190528">
          <w:marLeft w:val="1080"/>
          <w:marRight w:val="0"/>
          <w:marTop w:val="100"/>
          <w:marBottom w:val="0"/>
          <w:divBdr>
            <w:top w:val="none" w:sz="0" w:space="0" w:color="auto"/>
            <w:left w:val="none" w:sz="0" w:space="0" w:color="auto"/>
            <w:bottom w:val="none" w:sz="0" w:space="0" w:color="auto"/>
            <w:right w:val="none" w:sz="0" w:space="0" w:color="auto"/>
          </w:divBdr>
        </w:div>
        <w:div w:id="1118256961">
          <w:marLeft w:val="1080"/>
          <w:marRight w:val="0"/>
          <w:marTop w:val="100"/>
          <w:marBottom w:val="0"/>
          <w:divBdr>
            <w:top w:val="none" w:sz="0" w:space="0" w:color="auto"/>
            <w:left w:val="none" w:sz="0" w:space="0" w:color="auto"/>
            <w:bottom w:val="none" w:sz="0" w:space="0" w:color="auto"/>
            <w:right w:val="none" w:sz="0" w:space="0" w:color="auto"/>
          </w:divBdr>
        </w:div>
        <w:div w:id="898055649">
          <w:marLeft w:val="1080"/>
          <w:marRight w:val="0"/>
          <w:marTop w:val="100"/>
          <w:marBottom w:val="0"/>
          <w:divBdr>
            <w:top w:val="none" w:sz="0" w:space="0" w:color="auto"/>
            <w:left w:val="none" w:sz="0" w:space="0" w:color="auto"/>
            <w:bottom w:val="none" w:sz="0" w:space="0" w:color="auto"/>
            <w:right w:val="none" w:sz="0" w:space="0" w:color="auto"/>
          </w:divBdr>
        </w:div>
        <w:div w:id="2078933841">
          <w:marLeft w:val="360"/>
          <w:marRight w:val="0"/>
          <w:marTop w:val="200"/>
          <w:marBottom w:val="0"/>
          <w:divBdr>
            <w:top w:val="none" w:sz="0" w:space="0" w:color="auto"/>
            <w:left w:val="none" w:sz="0" w:space="0" w:color="auto"/>
            <w:bottom w:val="none" w:sz="0" w:space="0" w:color="auto"/>
            <w:right w:val="none" w:sz="0" w:space="0" w:color="auto"/>
          </w:divBdr>
        </w:div>
        <w:div w:id="1692803805">
          <w:marLeft w:val="360"/>
          <w:marRight w:val="0"/>
          <w:marTop w:val="200"/>
          <w:marBottom w:val="0"/>
          <w:divBdr>
            <w:top w:val="none" w:sz="0" w:space="0" w:color="auto"/>
            <w:left w:val="none" w:sz="0" w:space="0" w:color="auto"/>
            <w:bottom w:val="none" w:sz="0" w:space="0" w:color="auto"/>
            <w:right w:val="none" w:sz="0" w:space="0" w:color="auto"/>
          </w:divBdr>
        </w:div>
        <w:div w:id="2009559321">
          <w:marLeft w:val="360"/>
          <w:marRight w:val="0"/>
          <w:marTop w:val="200"/>
          <w:marBottom w:val="0"/>
          <w:divBdr>
            <w:top w:val="none" w:sz="0" w:space="0" w:color="auto"/>
            <w:left w:val="none" w:sz="0" w:space="0" w:color="auto"/>
            <w:bottom w:val="none" w:sz="0" w:space="0" w:color="auto"/>
            <w:right w:val="none" w:sz="0" w:space="0" w:color="auto"/>
          </w:divBdr>
        </w:div>
      </w:divsChild>
    </w:div>
    <w:div w:id="1760827716">
      <w:bodyDiv w:val="1"/>
      <w:marLeft w:val="0"/>
      <w:marRight w:val="0"/>
      <w:marTop w:val="0"/>
      <w:marBottom w:val="0"/>
      <w:divBdr>
        <w:top w:val="none" w:sz="0" w:space="0" w:color="auto"/>
        <w:left w:val="none" w:sz="0" w:space="0" w:color="auto"/>
        <w:bottom w:val="none" w:sz="0" w:space="0" w:color="auto"/>
        <w:right w:val="none" w:sz="0" w:space="0" w:color="auto"/>
      </w:divBdr>
    </w:div>
    <w:div w:id="1832523653">
      <w:bodyDiv w:val="1"/>
      <w:marLeft w:val="0"/>
      <w:marRight w:val="0"/>
      <w:marTop w:val="0"/>
      <w:marBottom w:val="0"/>
      <w:divBdr>
        <w:top w:val="none" w:sz="0" w:space="0" w:color="auto"/>
        <w:left w:val="none" w:sz="0" w:space="0" w:color="auto"/>
        <w:bottom w:val="none" w:sz="0" w:space="0" w:color="auto"/>
        <w:right w:val="none" w:sz="0" w:space="0" w:color="auto"/>
      </w:divBdr>
    </w:div>
    <w:div w:id="1864319289">
      <w:bodyDiv w:val="1"/>
      <w:marLeft w:val="0"/>
      <w:marRight w:val="0"/>
      <w:marTop w:val="0"/>
      <w:marBottom w:val="0"/>
      <w:divBdr>
        <w:top w:val="none" w:sz="0" w:space="0" w:color="auto"/>
        <w:left w:val="none" w:sz="0" w:space="0" w:color="auto"/>
        <w:bottom w:val="none" w:sz="0" w:space="0" w:color="auto"/>
        <w:right w:val="none" w:sz="0" w:space="0" w:color="auto"/>
      </w:divBdr>
    </w:div>
    <w:div w:id="1907639908">
      <w:bodyDiv w:val="1"/>
      <w:marLeft w:val="0"/>
      <w:marRight w:val="0"/>
      <w:marTop w:val="0"/>
      <w:marBottom w:val="0"/>
      <w:divBdr>
        <w:top w:val="none" w:sz="0" w:space="0" w:color="auto"/>
        <w:left w:val="none" w:sz="0" w:space="0" w:color="auto"/>
        <w:bottom w:val="none" w:sz="0" w:space="0" w:color="auto"/>
        <w:right w:val="none" w:sz="0" w:space="0" w:color="auto"/>
      </w:divBdr>
    </w:div>
    <w:div w:id="1910383799">
      <w:bodyDiv w:val="1"/>
      <w:marLeft w:val="0"/>
      <w:marRight w:val="0"/>
      <w:marTop w:val="0"/>
      <w:marBottom w:val="0"/>
      <w:divBdr>
        <w:top w:val="none" w:sz="0" w:space="0" w:color="auto"/>
        <w:left w:val="none" w:sz="0" w:space="0" w:color="auto"/>
        <w:bottom w:val="none" w:sz="0" w:space="0" w:color="auto"/>
        <w:right w:val="none" w:sz="0" w:space="0" w:color="auto"/>
      </w:divBdr>
    </w:div>
    <w:div w:id="2024164831">
      <w:bodyDiv w:val="1"/>
      <w:marLeft w:val="0"/>
      <w:marRight w:val="0"/>
      <w:marTop w:val="0"/>
      <w:marBottom w:val="0"/>
      <w:divBdr>
        <w:top w:val="none" w:sz="0" w:space="0" w:color="auto"/>
        <w:left w:val="none" w:sz="0" w:space="0" w:color="auto"/>
        <w:bottom w:val="none" w:sz="0" w:space="0" w:color="auto"/>
        <w:right w:val="none" w:sz="0" w:space="0" w:color="auto"/>
      </w:divBdr>
    </w:div>
    <w:div w:id="2061316620">
      <w:bodyDiv w:val="1"/>
      <w:marLeft w:val="0"/>
      <w:marRight w:val="0"/>
      <w:marTop w:val="0"/>
      <w:marBottom w:val="0"/>
      <w:divBdr>
        <w:top w:val="none" w:sz="0" w:space="0" w:color="auto"/>
        <w:left w:val="none" w:sz="0" w:space="0" w:color="auto"/>
        <w:bottom w:val="none" w:sz="0" w:space="0" w:color="auto"/>
        <w:right w:val="none" w:sz="0" w:space="0" w:color="auto"/>
      </w:divBdr>
      <w:divsChild>
        <w:div w:id="2011330064">
          <w:marLeft w:val="0"/>
          <w:marRight w:val="0"/>
          <w:marTop w:val="0"/>
          <w:marBottom w:val="0"/>
          <w:divBdr>
            <w:top w:val="none" w:sz="0" w:space="0" w:color="auto"/>
            <w:left w:val="none" w:sz="0" w:space="0" w:color="auto"/>
            <w:bottom w:val="none" w:sz="0" w:space="0" w:color="auto"/>
            <w:right w:val="none" w:sz="0" w:space="0" w:color="auto"/>
          </w:divBdr>
          <w:divsChild>
            <w:div w:id="495264146">
              <w:marLeft w:val="0"/>
              <w:marRight w:val="0"/>
              <w:marTop w:val="0"/>
              <w:marBottom w:val="0"/>
              <w:divBdr>
                <w:top w:val="none" w:sz="0" w:space="0" w:color="auto"/>
                <w:left w:val="none" w:sz="0" w:space="0" w:color="auto"/>
                <w:bottom w:val="none" w:sz="0" w:space="0" w:color="auto"/>
                <w:right w:val="none" w:sz="0" w:space="0" w:color="auto"/>
              </w:divBdr>
              <w:divsChild>
                <w:div w:id="9850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8169">
      <w:bodyDiv w:val="1"/>
      <w:marLeft w:val="0"/>
      <w:marRight w:val="0"/>
      <w:marTop w:val="0"/>
      <w:marBottom w:val="0"/>
      <w:divBdr>
        <w:top w:val="none" w:sz="0" w:space="0" w:color="auto"/>
        <w:left w:val="none" w:sz="0" w:space="0" w:color="auto"/>
        <w:bottom w:val="none" w:sz="0" w:space="0" w:color="auto"/>
        <w:right w:val="none" w:sz="0" w:space="0" w:color="auto"/>
      </w:divBdr>
    </w:div>
    <w:div w:id="2086879226">
      <w:bodyDiv w:val="1"/>
      <w:marLeft w:val="0"/>
      <w:marRight w:val="0"/>
      <w:marTop w:val="0"/>
      <w:marBottom w:val="0"/>
      <w:divBdr>
        <w:top w:val="none" w:sz="0" w:space="0" w:color="auto"/>
        <w:left w:val="none" w:sz="0" w:space="0" w:color="auto"/>
        <w:bottom w:val="none" w:sz="0" w:space="0" w:color="auto"/>
        <w:right w:val="none" w:sz="0" w:space="0" w:color="auto"/>
      </w:divBdr>
      <w:divsChild>
        <w:div w:id="125240333">
          <w:marLeft w:val="0"/>
          <w:marRight w:val="0"/>
          <w:marTop w:val="0"/>
          <w:marBottom w:val="0"/>
          <w:divBdr>
            <w:top w:val="none" w:sz="0" w:space="0" w:color="auto"/>
            <w:left w:val="none" w:sz="0" w:space="0" w:color="auto"/>
            <w:bottom w:val="none" w:sz="0" w:space="0" w:color="auto"/>
            <w:right w:val="none" w:sz="0" w:space="0" w:color="auto"/>
          </w:divBdr>
          <w:divsChild>
            <w:div w:id="303891793">
              <w:marLeft w:val="0"/>
              <w:marRight w:val="0"/>
              <w:marTop w:val="0"/>
              <w:marBottom w:val="0"/>
              <w:divBdr>
                <w:top w:val="none" w:sz="0" w:space="0" w:color="auto"/>
                <w:left w:val="none" w:sz="0" w:space="0" w:color="auto"/>
                <w:bottom w:val="none" w:sz="0" w:space="0" w:color="auto"/>
                <w:right w:val="none" w:sz="0" w:space="0" w:color="auto"/>
              </w:divBdr>
              <w:divsChild>
                <w:div w:id="8940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75522">
      <w:bodyDiv w:val="1"/>
      <w:marLeft w:val="0"/>
      <w:marRight w:val="0"/>
      <w:marTop w:val="0"/>
      <w:marBottom w:val="0"/>
      <w:divBdr>
        <w:top w:val="none" w:sz="0" w:space="0" w:color="auto"/>
        <w:left w:val="none" w:sz="0" w:space="0" w:color="auto"/>
        <w:bottom w:val="none" w:sz="0" w:space="0" w:color="auto"/>
        <w:right w:val="none" w:sz="0" w:space="0" w:color="auto"/>
      </w:divBdr>
    </w:div>
    <w:div w:id="21134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d3f072-9893-4b5b-b8fc-5460da422212">
      <Terms xmlns="http://schemas.microsoft.com/office/infopath/2007/PartnerControls"/>
    </lcf76f155ced4ddcb4097134ff3c332f>
    <TaxCatchAll xmlns="2eaea82f-7e3b-4f3d-b7cb-b2bc886efc0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EAE487FA24A14E8EDEF7641F61F1A1" ma:contentTypeVersion="15" ma:contentTypeDescription="Create a new document." ma:contentTypeScope="" ma:versionID="f750ab4770e05d191674ceccef3f4717">
  <xsd:schema xmlns:xsd="http://www.w3.org/2001/XMLSchema" xmlns:xs="http://www.w3.org/2001/XMLSchema" xmlns:p="http://schemas.microsoft.com/office/2006/metadata/properties" xmlns:ns2="a2d3f072-9893-4b5b-b8fc-5460da422212" xmlns:ns3="2eaea82f-7e3b-4f3d-b7cb-b2bc886efc0d" targetNamespace="http://schemas.microsoft.com/office/2006/metadata/properties" ma:root="true" ma:fieldsID="ea6886dd93b08f0fff6c96f304147787" ns2:_="" ns3:_="">
    <xsd:import namespace="a2d3f072-9893-4b5b-b8fc-5460da422212"/>
    <xsd:import namespace="2eaea82f-7e3b-4f3d-b7cb-b2bc886efc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3f072-9893-4b5b-b8fc-5460da422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aea82f-7e3b-4f3d-b7cb-b2bc886efc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5db1964-a017-4318-a128-5af2b43f3156}" ma:internalName="TaxCatchAll" ma:showField="CatchAllData" ma:web="2eaea82f-7e3b-4f3d-b7cb-b2bc886ef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217562-C162-8249-BAD5-6289321231F7}">
  <ds:schemaRefs>
    <ds:schemaRef ds:uri="http://schemas.openxmlformats.org/officeDocument/2006/bibliography"/>
  </ds:schemaRefs>
</ds:datastoreItem>
</file>

<file path=customXml/itemProps2.xml><?xml version="1.0" encoding="utf-8"?>
<ds:datastoreItem xmlns:ds="http://schemas.openxmlformats.org/officeDocument/2006/customXml" ds:itemID="{9A2279E5-2A12-4BB5-A082-A06B5641DCF8}">
  <ds:schemaRefs>
    <ds:schemaRef ds:uri="http://schemas.microsoft.com/sharepoint/v3/contenttype/forms"/>
  </ds:schemaRefs>
</ds:datastoreItem>
</file>

<file path=customXml/itemProps3.xml><?xml version="1.0" encoding="utf-8"?>
<ds:datastoreItem xmlns:ds="http://schemas.openxmlformats.org/officeDocument/2006/customXml" ds:itemID="{CEFF9516-72C9-42EC-865C-17C7C4FD4EEC}">
  <ds:schemaRefs>
    <ds:schemaRef ds:uri="http://schemas.microsoft.com/office/2006/metadata/properties"/>
    <ds:schemaRef ds:uri="http://schemas.microsoft.com/office/infopath/2007/PartnerControls"/>
    <ds:schemaRef ds:uri="a2d3f072-9893-4b5b-b8fc-5460da422212"/>
    <ds:schemaRef ds:uri="2eaea82f-7e3b-4f3d-b7cb-b2bc886efc0d"/>
  </ds:schemaRefs>
</ds:datastoreItem>
</file>

<file path=customXml/itemProps4.xml><?xml version="1.0" encoding="utf-8"?>
<ds:datastoreItem xmlns:ds="http://schemas.openxmlformats.org/officeDocument/2006/customXml" ds:itemID="{E771E628-5A5C-45B4-92A4-B401410BB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3f072-9893-4b5b-b8fc-5460da422212"/>
    <ds:schemaRef ds:uri="2eaea82f-7e3b-4f3d-b7cb-b2bc886ef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Modulewijzer RIVIO_20010605.dot</Template>
  <TotalTime>3</TotalTime>
  <Pages>6</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Stagehandleiding TI</vt:lpstr>
    </vt:vector>
  </TitlesOfParts>
  <Manager/>
  <Company/>
  <LinksUpToDate>false</LinksUpToDate>
  <CharactersWithSpaces>10222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Stagehandleiding TI</dc:title>
  <dc:subject/>
  <dc:creator>Hekkelman, S.M. (Sandra)</dc:creator>
  <cp:keywords/>
  <dc:description/>
  <cp:lastModifiedBy>Derk Ottersberg (1076265)</cp:lastModifiedBy>
  <cp:revision>3</cp:revision>
  <cp:lastPrinted>2025-05-09T09:18:00Z</cp:lastPrinted>
  <dcterms:created xsi:type="dcterms:W3CDTF">2025-08-25T19:59:00Z</dcterms:created>
  <dcterms:modified xsi:type="dcterms:W3CDTF">2025-09-09T08:36:00Z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0x01010009EAE487FA24A14E8EDEF7641F61F1A1</vt:lpwstr>
  </property>
  <property fmtid="{D5CDD505-2E9C-101B-9397-08002B2CF9AE}" pid="3" name="MediaServiceImageTags">
    <vt:lpwstr/>
  </property>
</Properties>
</file>